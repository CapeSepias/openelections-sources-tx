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3"/>
        <w:tblW w:w="13878" w:type="dxa"/>
        <w:tblLayout w:type="fixed"/>
        <w:tblLook w:val="04A0" w:firstRow="1" w:lastRow="0" w:firstColumn="1" w:lastColumn="0" w:noHBand="0" w:noVBand="1"/>
      </w:tblPr>
      <w:tblGrid>
        <w:gridCol w:w="2718"/>
        <w:gridCol w:w="1080"/>
        <w:gridCol w:w="2070"/>
        <w:gridCol w:w="270"/>
        <w:gridCol w:w="450"/>
        <w:gridCol w:w="540"/>
        <w:gridCol w:w="270"/>
        <w:gridCol w:w="630"/>
        <w:gridCol w:w="270"/>
        <w:gridCol w:w="630"/>
        <w:gridCol w:w="360"/>
        <w:gridCol w:w="720"/>
        <w:gridCol w:w="270"/>
        <w:gridCol w:w="990"/>
        <w:gridCol w:w="900"/>
        <w:gridCol w:w="630"/>
        <w:gridCol w:w="1080"/>
      </w:tblGrid>
      <w:tr w:rsidR="002733AB" w:rsidTr="0038796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80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23BA6" w:rsidRDefault="00623BA6" w:rsidP="00387962">
            <w:pPr>
              <w:jc w:val="left"/>
              <w:rPr>
                <w:sz w:val="24"/>
              </w:rPr>
            </w:pPr>
          </w:p>
          <w:p w:rsidR="00D16F3F" w:rsidRPr="0036746D" w:rsidRDefault="00D16F3F" w:rsidP="00387962">
            <w:pPr>
              <w:jc w:val="left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150" w:type="dxa"/>
            <w:gridSpan w:val="2"/>
          </w:tcPr>
          <w:p w:rsidR="00623BA6" w:rsidRPr="0036746D" w:rsidRDefault="00623BA6" w:rsidP="00F038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CANDIDATE</w:t>
            </w:r>
          </w:p>
        </w:tc>
        <w:tc>
          <w:tcPr>
            <w:tcW w:w="720" w:type="dxa"/>
            <w:gridSpan w:val="2"/>
          </w:tcPr>
          <w:p w:rsidR="00623BA6" w:rsidRDefault="00840C6C" w:rsidP="00F038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EV</w:t>
            </w:r>
          </w:p>
        </w:tc>
        <w:tc>
          <w:tcPr>
            <w:tcW w:w="810" w:type="dxa"/>
            <w:gridSpan w:val="2"/>
          </w:tcPr>
          <w:p w:rsidR="00623BA6" w:rsidRPr="0036746D" w:rsidRDefault="002733AB" w:rsidP="00F038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PCT.</w:t>
            </w:r>
            <w:r w:rsidR="00623BA6">
              <w:rPr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:rsidR="00623BA6" w:rsidRPr="0036746D" w:rsidRDefault="00623BA6" w:rsidP="00F038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PCT. 2</w:t>
            </w:r>
          </w:p>
        </w:tc>
        <w:tc>
          <w:tcPr>
            <w:tcW w:w="990" w:type="dxa"/>
            <w:gridSpan w:val="2"/>
          </w:tcPr>
          <w:p w:rsidR="00623BA6" w:rsidRPr="0036746D" w:rsidRDefault="00623BA6" w:rsidP="00F038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PCT. 3S</w:t>
            </w:r>
          </w:p>
        </w:tc>
        <w:tc>
          <w:tcPr>
            <w:tcW w:w="990" w:type="dxa"/>
            <w:gridSpan w:val="2"/>
          </w:tcPr>
          <w:p w:rsidR="00623BA6" w:rsidRDefault="00623BA6" w:rsidP="005737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PCT.3N</w:t>
            </w:r>
          </w:p>
          <w:p w:rsidR="00623BA6" w:rsidRPr="0036746D" w:rsidRDefault="00623BA6" w:rsidP="0057374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623BA6" w:rsidRPr="0036746D" w:rsidRDefault="00623BA6" w:rsidP="00F038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proofErr w:type="gramStart"/>
            <w:r>
              <w:rPr>
                <w:sz w:val="24"/>
              </w:rPr>
              <w:t>PCT .</w:t>
            </w:r>
            <w:proofErr w:type="gramEnd"/>
            <w:r>
              <w:rPr>
                <w:sz w:val="24"/>
              </w:rPr>
              <w:t xml:space="preserve"> 4</w:t>
            </w:r>
          </w:p>
        </w:tc>
        <w:tc>
          <w:tcPr>
            <w:tcW w:w="1530" w:type="dxa"/>
            <w:gridSpan w:val="2"/>
          </w:tcPr>
          <w:p w:rsidR="00623BA6" w:rsidRPr="0036746D" w:rsidRDefault="00623BA6" w:rsidP="00F038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840C6C">
              <w:rPr>
                <w:sz w:val="24"/>
              </w:rPr>
              <w:t xml:space="preserve">               </w:t>
            </w:r>
            <w:r>
              <w:rPr>
                <w:sz w:val="24"/>
              </w:rPr>
              <w:t xml:space="preserve"> TOTALS</w:t>
            </w:r>
          </w:p>
        </w:tc>
      </w:tr>
      <w:tr w:rsidR="002733AB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23BA6" w:rsidRPr="006912A1" w:rsidRDefault="002733AB" w:rsidP="006912A1">
            <w:pPr>
              <w:jc w:val="both"/>
              <w:rPr>
                <w:sz w:val="24"/>
                <w:szCs w:val="24"/>
              </w:rPr>
            </w:pPr>
            <w:r w:rsidRPr="006912A1">
              <w:rPr>
                <w:sz w:val="24"/>
                <w:szCs w:val="24"/>
              </w:rPr>
              <w:t>PRESIDENT</w:t>
            </w:r>
            <w:r w:rsidR="006912A1" w:rsidRPr="006912A1">
              <w:rPr>
                <w:sz w:val="24"/>
                <w:szCs w:val="24"/>
              </w:rPr>
              <w:t>/VICE</w:t>
            </w:r>
            <w:r w:rsidR="006912A1">
              <w:rPr>
                <w:sz w:val="24"/>
                <w:szCs w:val="24"/>
              </w:rPr>
              <w:t xml:space="preserve"> </w:t>
            </w:r>
            <w:r w:rsidR="006912A1" w:rsidRPr="006912A1">
              <w:rPr>
                <w:sz w:val="24"/>
                <w:szCs w:val="24"/>
              </w:rPr>
              <w:t>PRESIDEN</w:t>
            </w:r>
            <w:r w:rsidRPr="006912A1">
              <w:rPr>
                <w:sz w:val="24"/>
                <w:szCs w:val="24"/>
              </w:rPr>
              <w:t>T</w:t>
            </w:r>
          </w:p>
        </w:tc>
        <w:tc>
          <w:tcPr>
            <w:tcW w:w="3150" w:type="dxa"/>
            <w:gridSpan w:val="2"/>
          </w:tcPr>
          <w:p w:rsidR="00623BA6" w:rsidRPr="0036746D" w:rsidRDefault="00623BA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20" w:type="dxa"/>
            <w:gridSpan w:val="2"/>
          </w:tcPr>
          <w:p w:rsidR="00623BA6" w:rsidRPr="0036746D" w:rsidRDefault="00623BA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10" w:type="dxa"/>
            <w:gridSpan w:val="2"/>
          </w:tcPr>
          <w:p w:rsidR="00623BA6" w:rsidRPr="0036746D" w:rsidRDefault="00623BA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623BA6" w:rsidRPr="0036746D" w:rsidRDefault="00623BA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23BA6" w:rsidRPr="0036746D" w:rsidRDefault="00623BA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23BA6" w:rsidRPr="0036746D" w:rsidRDefault="00623BA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623BA6" w:rsidRPr="0036746D" w:rsidRDefault="00623BA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2"/>
          </w:tcPr>
          <w:p w:rsidR="00623BA6" w:rsidRPr="0036746D" w:rsidRDefault="00623BA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823D9" w:rsidTr="00387962">
        <w:trPr>
          <w:gridAfter w:val="1"/>
          <w:wAfter w:w="1080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823D9" w:rsidRPr="006912A1" w:rsidRDefault="00E823D9" w:rsidP="006912A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50" w:type="dxa"/>
            <w:gridSpan w:val="2"/>
          </w:tcPr>
          <w:p w:rsidR="00E823D9" w:rsidRDefault="00E823D9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MITT ROMNEY/PAUL RYAN</w:t>
            </w:r>
          </w:p>
        </w:tc>
        <w:tc>
          <w:tcPr>
            <w:tcW w:w="720" w:type="dxa"/>
            <w:gridSpan w:val="2"/>
          </w:tcPr>
          <w:p w:rsidR="00E823D9" w:rsidRPr="0036746D" w:rsidRDefault="0025067F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810" w:type="dxa"/>
            <w:gridSpan w:val="2"/>
          </w:tcPr>
          <w:p w:rsidR="00E823D9" w:rsidRPr="0036746D" w:rsidRDefault="00384B4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900" w:type="dxa"/>
            <w:gridSpan w:val="2"/>
          </w:tcPr>
          <w:p w:rsidR="00E823D9" w:rsidRPr="0036746D" w:rsidRDefault="007936F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990" w:type="dxa"/>
            <w:gridSpan w:val="2"/>
          </w:tcPr>
          <w:p w:rsidR="00E823D9" w:rsidRPr="0036746D" w:rsidRDefault="00FA726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90" w:type="dxa"/>
            <w:gridSpan w:val="2"/>
          </w:tcPr>
          <w:p w:rsidR="00E823D9" w:rsidRPr="0036746D" w:rsidRDefault="00E32E5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90" w:type="dxa"/>
          </w:tcPr>
          <w:p w:rsidR="00E823D9" w:rsidRPr="0036746D" w:rsidRDefault="00900833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530" w:type="dxa"/>
            <w:gridSpan w:val="2"/>
          </w:tcPr>
          <w:p w:rsidR="00E823D9" w:rsidRPr="0036746D" w:rsidRDefault="00941959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</w:tr>
      <w:tr w:rsidR="002733AB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23BA6" w:rsidRPr="0036746D" w:rsidRDefault="00623BA6" w:rsidP="00F038FA">
            <w:pPr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623BA6" w:rsidRPr="0036746D" w:rsidRDefault="002733A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BARACK OBAMA/JOE BIDEN</w:t>
            </w:r>
          </w:p>
        </w:tc>
        <w:tc>
          <w:tcPr>
            <w:tcW w:w="720" w:type="dxa"/>
            <w:gridSpan w:val="2"/>
          </w:tcPr>
          <w:p w:rsidR="00623BA6" w:rsidRPr="0036746D" w:rsidRDefault="0025067F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810" w:type="dxa"/>
            <w:gridSpan w:val="2"/>
          </w:tcPr>
          <w:p w:rsidR="00623BA6" w:rsidRPr="0036746D" w:rsidRDefault="00384B4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900" w:type="dxa"/>
            <w:gridSpan w:val="2"/>
          </w:tcPr>
          <w:p w:rsidR="00623BA6" w:rsidRPr="0036746D" w:rsidRDefault="007936F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990" w:type="dxa"/>
            <w:gridSpan w:val="2"/>
          </w:tcPr>
          <w:p w:rsidR="00623BA6" w:rsidRPr="0036746D" w:rsidRDefault="00FA726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0" w:type="dxa"/>
            <w:gridSpan w:val="2"/>
          </w:tcPr>
          <w:p w:rsidR="00623BA6" w:rsidRPr="0036746D" w:rsidRDefault="00E32E5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90" w:type="dxa"/>
          </w:tcPr>
          <w:p w:rsidR="00623BA6" w:rsidRPr="0036746D" w:rsidRDefault="00900833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30" w:type="dxa"/>
            <w:gridSpan w:val="2"/>
          </w:tcPr>
          <w:p w:rsidR="00623BA6" w:rsidRPr="0036746D" w:rsidRDefault="006905E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</w:tr>
      <w:tr w:rsidR="002733AB" w:rsidTr="00387962">
        <w:trPr>
          <w:gridAfter w:val="1"/>
          <w:wAfter w:w="1080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23BA6" w:rsidRPr="0036746D" w:rsidRDefault="00623BA6" w:rsidP="0072144E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2733AB" w:rsidRPr="0036746D" w:rsidRDefault="002733AB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GARY JOHNSON/JIM GRAY</w:t>
            </w:r>
          </w:p>
        </w:tc>
        <w:tc>
          <w:tcPr>
            <w:tcW w:w="720" w:type="dxa"/>
            <w:gridSpan w:val="2"/>
          </w:tcPr>
          <w:p w:rsidR="00623BA6" w:rsidRPr="0036746D" w:rsidRDefault="0025067F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0" w:type="dxa"/>
            <w:gridSpan w:val="2"/>
          </w:tcPr>
          <w:p w:rsidR="00623BA6" w:rsidRPr="0036746D" w:rsidRDefault="00384B4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gridSpan w:val="2"/>
          </w:tcPr>
          <w:p w:rsidR="00623BA6" w:rsidRPr="0036746D" w:rsidRDefault="007936F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gridSpan w:val="2"/>
          </w:tcPr>
          <w:p w:rsidR="00623BA6" w:rsidRPr="0036746D" w:rsidRDefault="00FA726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0" w:type="dxa"/>
            <w:gridSpan w:val="2"/>
          </w:tcPr>
          <w:p w:rsidR="00623BA6" w:rsidRPr="0036746D" w:rsidRDefault="00E32E5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</w:tcPr>
          <w:p w:rsidR="00623BA6" w:rsidRPr="0036746D" w:rsidRDefault="00900833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  <w:gridSpan w:val="2"/>
          </w:tcPr>
          <w:p w:rsidR="00623BA6" w:rsidRPr="0036746D" w:rsidRDefault="006905EB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733AB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733AB" w:rsidRPr="0036746D" w:rsidRDefault="002733AB" w:rsidP="0072144E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2733AB" w:rsidRDefault="002733A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JILL STEIN/CHERI HONKALA</w:t>
            </w:r>
          </w:p>
        </w:tc>
        <w:tc>
          <w:tcPr>
            <w:tcW w:w="720" w:type="dxa"/>
            <w:gridSpan w:val="2"/>
          </w:tcPr>
          <w:p w:rsidR="002733AB" w:rsidRPr="0036746D" w:rsidRDefault="0025067F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  <w:gridSpan w:val="2"/>
          </w:tcPr>
          <w:p w:rsidR="002733AB" w:rsidRPr="0036746D" w:rsidRDefault="00384B4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gridSpan w:val="2"/>
          </w:tcPr>
          <w:p w:rsidR="002733AB" w:rsidRPr="0036746D" w:rsidRDefault="007936F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0" w:type="dxa"/>
            <w:gridSpan w:val="2"/>
          </w:tcPr>
          <w:p w:rsidR="002733AB" w:rsidRPr="0036746D" w:rsidRDefault="00FA726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0" w:type="dxa"/>
            <w:gridSpan w:val="2"/>
          </w:tcPr>
          <w:p w:rsidR="002733AB" w:rsidRPr="0036746D" w:rsidRDefault="00E32E5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0" w:type="dxa"/>
          </w:tcPr>
          <w:p w:rsidR="002733AB" w:rsidRPr="0036746D" w:rsidRDefault="00900833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gridSpan w:val="2"/>
          </w:tcPr>
          <w:p w:rsidR="002733AB" w:rsidRPr="0036746D" w:rsidRDefault="006905E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733AB" w:rsidTr="00387962">
        <w:trPr>
          <w:gridAfter w:val="1"/>
          <w:wAfter w:w="1080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23BA6" w:rsidRPr="0036746D" w:rsidRDefault="00623BA6" w:rsidP="0072144E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623BA6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WRITE- IN</w:t>
            </w:r>
          </w:p>
        </w:tc>
        <w:tc>
          <w:tcPr>
            <w:tcW w:w="720" w:type="dxa"/>
            <w:gridSpan w:val="2"/>
          </w:tcPr>
          <w:p w:rsidR="00623BA6" w:rsidRPr="0036746D" w:rsidRDefault="00623BA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10" w:type="dxa"/>
            <w:gridSpan w:val="2"/>
          </w:tcPr>
          <w:p w:rsidR="00623BA6" w:rsidRPr="0036746D" w:rsidRDefault="00623BA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623BA6" w:rsidRPr="0036746D" w:rsidRDefault="00623BA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23BA6" w:rsidRPr="0036746D" w:rsidRDefault="00623BA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23BA6" w:rsidRPr="0036746D" w:rsidRDefault="00623BA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623BA6" w:rsidRPr="0036746D" w:rsidRDefault="00623BA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2"/>
          </w:tcPr>
          <w:p w:rsidR="00623BA6" w:rsidRPr="0036746D" w:rsidRDefault="00623BA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912A1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6912A1" w:rsidP="0072144E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6912A1" w:rsidRDefault="006912A1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20" w:type="dxa"/>
            <w:gridSpan w:val="2"/>
          </w:tcPr>
          <w:p w:rsidR="006912A1" w:rsidRPr="0036746D" w:rsidRDefault="006912A1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10" w:type="dxa"/>
            <w:gridSpan w:val="2"/>
          </w:tcPr>
          <w:p w:rsidR="006912A1" w:rsidRPr="0036746D" w:rsidRDefault="006912A1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6912A1" w:rsidRPr="0036746D" w:rsidRDefault="006912A1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912A1" w:rsidRPr="0036746D" w:rsidRDefault="006912A1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912A1" w:rsidRPr="0036746D" w:rsidRDefault="006912A1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6912A1" w:rsidRPr="0036746D" w:rsidRDefault="006912A1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2"/>
          </w:tcPr>
          <w:p w:rsidR="006912A1" w:rsidRPr="0036746D" w:rsidRDefault="006912A1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912A1" w:rsidTr="00387962">
        <w:trPr>
          <w:gridAfter w:val="1"/>
          <w:wAfter w:w="1080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E823D9" w:rsidP="00E823D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U. </w:t>
            </w:r>
            <w:r w:rsidR="006912A1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  <w:r w:rsidR="006912A1">
              <w:rPr>
                <w:sz w:val="24"/>
              </w:rPr>
              <w:t xml:space="preserve"> SENATOR</w:t>
            </w:r>
          </w:p>
        </w:tc>
        <w:tc>
          <w:tcPr>
            <w:tcW w:w="3150" w:type="dxa"/>
            <w:gridSpan w:val="2"/>
          </w:tcPr>
          <w:p w:rsidR="00E823D9" w:rsidRDefault="00E823D9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TED CRUZ</w:t>
            </w:r>
          </w:p>
        </w:tc>
        <w:tc>
          <w:tcPr>
            <w:tcW w:w="720" w:type="dxa"/>
            <w:gridSpan w:val="2"/>
          </w:tcPr>
          <w:p w:rsidR="006912A1" w:rsidRPr="0036746D" w:rsidRDefault="0025067F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810" w:type="dxa"/>
            <w:gridSpan w:val="2"/>
          </w:tcPr>
          <w:p w:rsidR="006912A1" w:rsidRPr="0036746D" w:rsidRDefault="00384B4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900" w:type="dxa"/>
            <w:gridSpan w:val="2"/>
          </w:tcPr>
          <w:p w:rsidR="006912A1" w:rsidRPr="0036746D" w:rsidRDefault="007936F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990" w:type="dxa"/>
            <w:gridSpan w:val="2"/>
          </w:tcPr>
          <w:p w:rsidR="006912A1" w:rsidRPr="0036746D" w:rsidRDefault="00FA726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990" w:type="dxa"/>
            <w:gridSpan w:val="2"/>
          </w:tcPr>
          <w:p w:rsidR="006912A1" w:rsidRPr="0036746D" w:rsidRDefault="00E32E5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90" w:type="dxa"/>
          </w:tcPr>
          <w:p w:rsidR="006912A1" w:rsidRPr="0036746D" w:rsidRDefault="00900833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530" w:type="dxa"/>
            <w:gridSpan w:val="2"/>
          </w:tcPr>
          <w:p w:rsidR="006912A1" w:rsidRPr="0036746D" w:rsidRDefault="006905EB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</w:tr>
      <w:tr w:rsidR="00E823D9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823D9" w:rsidRDefault="00E823D9" w:rsidP="0072144E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E823D9" w:rsidRDefault="00E823D9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PAUL SADLER</w:t>
            </w:r>
          </w:p>
        </w:tc>
        <w:tc>
          <w:tcPr>
            <w:tcW w:w="720" w:type="dxa"/>
            <w:gridSpan w:val="2"/>
          </w:tcPr>
          <w:p w:rsidR="00E823D9" w:rsidRPr="0036746D" w:rsidRDefault="0025067F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10" w:type="dxa"/>
            <w:gridSpan w:val="2"/>
          </w:tcPr>
          <w:p w:rsidR="00E823D9" w:rsidRPr="0036746D" w:rsidRDefault="00384B4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00" w:type="dxa"/>
            <w:gridSpan w:val="2"/>
          </w:tcPr>
          <w:p w:rsidR="00E823D9" w:rsidRPr="0036746D" w:rsidRDefault="007936F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990" w:type="dxa"/>
            <w:gridSpan w:val="2"/>
          </w:tcPr>
          <w:p w:rsidR="00E823D9" w:rsidRPr="0036746D" w:rsidRDefault="00FA726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90" w:type="dxa"/>
            <w:gridSpan w:val="2"/>
          </w:tcPr>
          <w:p w:rsidR="00E823D9" w:rsidRPr="0036746D" w:rsidRDefault="00E32E5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90" w:type="dxa"/>
          </w:tcPr>
          <w:p w:rsidR="00E823D9" w:rsidRPr="0036746D" w:rsidRDefault="00900833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30" w:type="dxa"/>
            <w:gridSpan w:val="2"/>
          </w:tcPr>
          <w:p w:rsidR="00E823D9" w:rsidRPr="0036746D" w:rsidRDefault="006905E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</w:tr>
      <w:tr w:rsidR="00E823D9" w:rsidTr="00387962">
        <w:trPr>
          <w:gridAfter w:val="1"/>
          <w:wAfter w:w="1080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823D9" w:rsidRDefault="00E823D9" w:rsidP="0072144E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E823D9" w:rsidRDefault="00E823D9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JOHN JAY MYERS</w:t>
            </w:r>
          </w:p>
        </w:tc>
        <w:tc>
          <w:tcPr>
            <w:tcW w:w="720" w:type="dxa"/>
            <w:gridSpan w:val="2"/>
          </w:tcPr>
          <w:p w:rsidR="00E823D9" w:rsidRPr="0036746D" w:rsidRDefault="0025067F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0" w:type="dxa"/>
            <w:gridSpan w:val="2"/>
          </w:tcPr>
          <w:p w:rsidR="00E823D9" w:rsidRPr="0036746D" w:rsidRDefault="00384B4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  <w:gridSpan w:val="2"/>
          </w:tcPr>
          <w:p w:rsidR="00E823D9" w:rsidRPr="0036746D" w:rsidRDefault="007936F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gridSpan w:val="2"/>
          </w:tcPr>
          <w:p w:rsidR="00E823D9" w:rsidRPr="0036746D" w:rsidRDefault="00FA726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  <w:gridSpan w:val="2"/>
          </w:tcPr>
          <w:p w:rsidR="00E823D9" w:rsidRPr="0036746D" w:rsidRDefault="00E32E5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</w:tcPr>
          <w:p w:rsidR="00E823D9" w:rsidRPr="0036746D" w:rsidRDefault="00900833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30" w:type="dxa"/>
            <w:gridSpan w:val="2"/>
          </w:tcPr>
          <w:p w:rsidR="00E823D9" w:rsidRPr="0036746D" w:rsidRDefault="006905EB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E823D9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823D9" w:rsidRDefault="00E823D9" w:rsidP="0072144E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E823D9" w:rsidRDefault="00E823D9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DAVID B COLLINS</w:t>
            </w:r>
          </w:p>
        </w:tc>
        <w:tc>
          <w:tcPr>
            <w:tcW w:w="720" w:type="dxa"/>
            <w:gridSpan w:val="2"/>
          </w:tcPr>
          <w:p w:rsidR="00E823D9" w:rsidRPr="0036746D" w:rsidRDefault="0025067F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gridSpan w:val="2"/>
          </w:tcPr>
          <w:p w:rsidR="00E823D9" w:rsidRPr="0036746D" w:rsidRDefault="00384B4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:rsidR="00E823D9" w:rsidRPr="0036746D" w:rsidRDefault="007936F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gridSpan w:val="2"/>
          </w:tcPr>
          <w:p w:rsidR="00E823D9" w:rsidRPr="0036746D" w:rsidRDefault="00FA726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0" w:type="dxa"/>
            <w:gridSpan w:val="2"/>
          </w:tcPr>
          <w:p w:rsidR="00E823D9" w:rsidRPr="0036746D" w:rsidRDefault="00E32E5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</w:tcPr>
          <w:p w:rsidR="00E823D9" w:rsidRPr="0036746D" w:rsidRDefault="00900833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  <w:gridSpan w:val="2"/>
          </w:tcPr>
          <w:p w:rsidR="00E823D9" w:rsidRPr="0036746D" w:rsidRDefault="006905E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823D9" w:rsidTr="00387962">
        <w:trPr>
          <w:gridAfter w:val="1"/>
          <w:wAfter w:w="1080" w:type="dxa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6912A1" w:rsidP="00E32E57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2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1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823D9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E823D9" w:rsidP="00B75E9A">
            <w:pPr>
              <w:jc w:val="both"/>
              <w:rPr>
                <w:sz w:val="24"/>
              </w:rPr>
            </w:pPr>
            <w:r>
              <w:rPr>
                <w:sz w:val="24"/>
              </w:rPr>
              <w:t>U. S. REP, DISTRICT 23</w:t>
            </w:r>
          </w:p>
        </w:tc>
        <w:tc>
          <w:tcPr>
            <w:tcW w:w="3150" w:type="dxa"/>
            <w:gridSpan w:val="2"/>
          </w:tcPr>
          <w:p w:rsidR="006912A1" w:rsidRPr="0036746D" w:rsidRDefault="00E823D9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FRANCISCO “QUICO CANSECO</w:t>
            </w:r>
          </w:p>
        </w:tc>
        <w:tc>
          <w:tcPr>
            <w:tcW w:w="720" w:type="dxa"/>
            <w:gridSpan w:val="2"/>
          </w:tcPr>
          <w:p w:rsidR="006912A1" w:rsidRPr="0036746D" w:rsidRDefault="0025067F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810" w:type="dxa"/>
            <w:gridSpan w:val="2"/>
          </w:tcPr>
          <w:p w:rsidR="006912A1" w:rsidRPr="0036746D" w:rsidRDefault="00384B4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900" w:type="dxa"/>
            <w:gridSpan w:val="2"/>
          </w:tcPr>
          <w:p w:rsidR="006912A1" w:rsidRPr="0036746D" w:rsidRDefault="007936F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990" w:type="dxa"/>
            <w:gridSpan w:val="2"/>
          </w:tcPr>
          <w:p w:rsidR="006912A1" w:rsidRPr="0036746D" w:rsidRDefault="00FA726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90" w:type="dxa"/>
            <w:gridSpan w:val="2"/>
          </w:tcPr>
          <w:p w:rsidR="006912A1" w:rsidRPr="0036746D" w:rsidRDefault="00E32E5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990" w:type="dxa"/>
          </w:tcPr>
          <w:p w:rsidR="006912A1" w:rsidRPr="0036746D" w:rsidRDefault="00900833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530" w:type="dxa"/>
            <w:gridSpan w:val="2"/>
          </w:tcPr>
          <w:p w:rsidR="006912A1" w:rsidRPr="0036746D" w:rsidRDefault="006905E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</w:tr>
      <w:tr w:rsidR="00E823D9" w:rsidTr="00387962">
        <w:trPr>
          <w:gridAfter w:val="1"/>
          <w:wAfter w:w="1080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823D9" w:rsidRDefault="00E823D9" w:rsidP="00F038FA">
            <w:pPr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E823D9" w:rsidRDefault="00E823D9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PETE P. GALLEGO</w:t>
            </w:r>
          </w:p>
        </w:tc>
        <w:tc>
          <w:tcPr>
            <w:tcW w:w="720" w:type="dxa"/>
            <w:gridSpan w:val="2"/>
          </w:tcPr>
          <w:p w:rsidR="00E823D9" w:rsidRPr="0036746D" w:rsidRDefault="0025067F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10" w:type="dxa"/>
            <w:gridSpan w:val="2"/>
          </w:tcPr>
          <w:p w:rsidR="00E823D9" w:rsidRPr="0036746D" w:rsidRDefault="00384B4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900" w:type="dxa"/>
            <w:gridSpan w:val="2"/>
          </w:tcPr>
          <w:p w:rsidR="00E823D9" w:rsidRPr="0036746D" w:rsidRDefault="007936F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90" w:type="dxa"/>
            <w:gridSpan w:val="2"/>
          </w:tcPr>
          <w:p w:rsidR="00E823D9" w:rsidRPr="0036746D" w:rsidRDefault="00FA726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90" w:type="dxa"/>
            <w:gridSpan w:val="2"/>
          </w:tcPr>
          <w:p w:rsidR="00E823D9" w:rsidRPr="0036746D" w:rsidRDefault="00E32E5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90" w:type="dxa"/>
          </w:tcPr>
          <w:p w:rsidR="00E823D9" w:rsidRPr="0036746D" w:rsidRDefault="00900833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530" w:type="dxa"/>
            <w:gridSpan w:val="2"/>
          </w:tcPr>
          <w:p w:rsidR="00E823D9" w:rsidRPr="0036746D" w:rsidRDefault="006905EB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</w:tr>
      <w:tr w:rsidR="00E823D9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823D9" w:rsidRDefault="00E823D9" w:rsidP="00F038FA">
            <w:pPr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E823D9" w:rsidRDefault="00E823D9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JEFFREY C. BLUNT</w:t>
            </w:r>
          </w:p>
        </w:tc>
        <w:tc>
          <w:tcPr>
            <w:tcW w:w="720" w:type="dxa"/>
            <w:gridSpan w:val="2"/>
          </w:tcPr>
          <w:p w:rsidR="00E823D9" w:rsidRPr="0036746D" w:rsidRDefault="0025067F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0" w:type="dxa"/>
            <w:gridSpan w:val="2"/>
          </w:tcPr>
          <w:p w:rsidR="00E823D9" w:rsidRPr="0036746D" w:rsidRDefault="00384B4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gridSpan w:val="2"/>
          </w:tcPr>
          <w:p w:rsidR="00E823D9" w:rsidRPr="0036746D" w:rsidRDefault="007936F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0" w:type="dxa"/>
            <w:gridSpan w:val="2"/>
          </w:tcPr>
          <w:p w:rsidR="00E823D9" w:rsidRPr="0036746D" w:rsidRDefault="00FA726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gridSpan w:val="2"/>
          </w:tcPr>
          <w:p w:rsidR="00E823D9" w:rsidRPr="0036746D" w:rsidRDefault="00E32E5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</w:tcPr>
          <w:p w:rsidR="00E823D9" w:rsidRPr="0036746D" w:rsidRDefault="00900833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0" w:type="dxa"/>
            <w:gridSpan w:val="2"/>
          </w:tcPr>
          <w:p w:rsidR="00E823D9" w:rsidRPr="0036746D" w:rsidRDefault="006905E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823D9" w:rsidTr="00387962">
        <w:trPr>
          <w:gridAfter w:val="1"/>
          <w:wAfter w:w="1080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823D9" w:rsidRDefault="00E823D9" w:rsidP="00F038FA">
            <w:pPr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E823D9" w:rsidRDefault="00E823D9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ED </w:t>
            </w:r>
            <w:r w:rsidR="00B75E9A">
              <w:rPr>
                <w:sz w:val="24"/>
              </w:rPr>
              <w:t>SCHARF</w:t>
            </w:r>
          </w:p>
        </w:tc>
        <w:tc>
          <w:tcPr>
            <w:tcW w:w="720" w:type="dxa"/>
            <w:gridSpan w:val="2"/>
          </w:tcPr>
          <w:p w:rsidR="00E823D9" w:rsidRPr="0036746D" w:rsidRDefault="0025067F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gridSpan w:val="2"/>
          </w:tcPr>
          <w:p w:rsidR="00E823D9" w:rsidRPr="0036746D" w:rsidRDefault="00384B4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0" w:type="dxa"/>
            <w:gridSpan w:val="2"/>
          </w:tcPr>
          <w:p w:rsidR="00E823D9" w:rsidRPr="0036746D" w:rsidRDefault="007936F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0" w:type="dxa"/>
            <w:gridSpan w:val="2"/>
          </w:tcPr>
          <w:p w:rsidR="00E823D9" w:rsidRPr="0036746D" w:rsidRDefault="00FA726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0" w:type="dxa"/>
            <w:gridSpan w:val="2"/>
          </w:tcPr>
          <w:p w:rsidR="00E823D9" w:rsidRPr="0036746D" w:rsidRDefault="00E32E5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</w:tcPr>
          <w:p w:rsidR="00E823D9" w:rsidRPr="0036746D" w:rsidRDefault="00900833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gridSpan w:val="2"/>
          </w:tcPr>
          <w:p w:rsidR="00E823D9" w:rsidRPr="0036746D" w:rsidRDefault="006905EB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75E9A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B75E9A" w:rsidRDefault="00B75E9A" w:rsidP="00F038FA">
            <w:pPr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B75E9A" w:rsidRDefault="00B75E9A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20" w:type="dxa"/>
            <w:gridSpan w:val="2"/>
          </w:tcPr>
          <w:p w:rsidR="00B75E9A" w:rsidRPr="0036746D" w:rsidRDefault="00B75E9A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10" w:type="dxa"/>
            <w:gridSpan w:val="2"/>
          </w:tcPr>
          <w:p w:rsidR="00B75E9A" w:rsidRPr="0036746D" w:rsidRDefault="00B75E9A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B75E9A" w:rsidRPr="0036746D" w:rsidRDefault="00B75E9A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B75E9A" w:rsidRPr="0036746D" w:rsidRDefault="00B75E9A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B75E9A" w:rsidRPr="0036746D" w:rsidRDefault="00B75E9A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B75E9A" w:rsidRPr="0036746D" w:rsidRDefault="00B75E9A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2"/>
          </w:tcPr>
          <w:p w:rsidR="00B75E9A" w:rsidRPr="0036746D" w:rsidRDefault="00B75E9A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823D9" w:rsidTr="00387962">
        <w:trPr>
          <w:gridAfter w:val="1"/>
          <w:wAfter w:w="1080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B75E9A" w:rsidP="0072144E">
            <w:pPr>
              <w:jc w:val="both"/>
              <w:rPr>
                <w:sz w:val="24"/>
              </w:rPr>
            </w:pPr>
            <w:r>
              <w:rPr>
                <w:sz w:val="24"/>
              </w:rPr>
              <w:t>R.R COMMISSIONER</w:t>
            </w:r>
          </w:p>
        </w:tc>
        <w:tc>
          <w:tcPr>
            <w:tcW w:w="3150" w:type="dxa"/>
            <w:gridSpan w:val="2"/>
          </w:tcPr>
          <w:p w:rsidR="006912A1" w:rsidRPr="0036746D" w:rsidRDefault="002238AA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CHRISTI CRADDICK</w:t>
            </w:r>
          </w:p>
        </w:tc>
        <w:tc>
          <w:tcPr>
            <w:tcW w:w="720" w:type="dxa"/>
            <w:gridSpan w:val="2"/>
          </w:tcPr>
          <w:p w:rsidR="006912A1" w:rsidRPr="0036746D" w:rsidRDefault="0025067F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810" w:type="dxa"/>
            <w:gridSpan w:val="2"/>
          </w:tcPr>
          <w:p w:rsidR="006912A1" w:rsidRPr="0036746D" w:rsidRDefault="00384B4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900" w:type="dxa"/>
            <w:gridSpan w:val="2"/>
          </w:tcPr>
          <w:p w:rsidR="006912A1" w:rsidRPr="0036746D" w:rsidRDefault="007936F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90" w:type="dxa"/>
            <w:gridSpan w:val="2"/>
          </w:tcPr>
          <w:p w:rsidR="006912A1" w:rsidRPr="0036746D" w:rsidRDefault="00FA726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90" w:type="dxa"/>
            <w:gridSpan w:val="2"/>
          </w:tcPr>
          <w:p w:rsidR="006912A1" w:rsidRPr="0036746D" w:rsidRDefault="00E32E5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0" w:type="dxa"/>
          </w:tcPr>
          <w:p w:rsidR="006912A1" w:rsidRPr="0036746D" w:rsidRDefault="00900833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530" w:type="dxa"/>
            <w:gridSpan w:val="2"/>
          </w:tcPr>
          <w:p w:rsidR="006912A1" w:rsidRPr="0036746D" w:rsidRDefault="006905EB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</w:tr>
      <w:tr w:rsidR="00E823D9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6912A1" w:rsidP="00F038FA">
            <w:pPr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6912A1" w:rsidRPr="0036746D" w:rsidRDefault="00051902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DALE HENRY</w:t>
            </w:r>
          </w:p>
        </w:tc>
        <w:tc>
          <w:tcPr>
            <w:tcW w:w="720" w:type="dxa"/>
            <w:gridSpan w:val="2"/>
          </w:tcPr>
          <w:p w:rsidR="006912A1" w:rsidRPr="0036746D" w:rsidRDefault="0025067F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810" w:type="dxa"/>
            <w:gridSpan w:val="2"/>
          </w:tcPr>
          <w:p w:rsidR="006912A1" w:rsidRPr="0036746D" w:rsidRDefault="00384B4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00" w:type="dxa"/>
            <w:gridSpan w:val="2"/>
          </w:tcPr>
          <w:p w:rsidR="006912A1" w:rsidRPr="0036746D" w:rsidRDefault="007936F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990" w:type="dxa"/>
            <w:gridSpan w:val="2"/>
          </w:tcPr>
          <w:p w:rsidR="006912A1" w:rsidRPr="0036746D" w:rsidRDefault="00FA726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90" w:type="dxa"/>
            <w:gridSpan w:val="2"/>
          </w:tcPr>
          <w:p w:rsidR="006912A1" w:rsidRPr="0036746D" w:rsidRDefault="00E32E5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90" w:type="dxa"/>
          </w:tcPr>
          <w:p w:rsidR="006912A1" w:rsidRPr="0036746D" w:rsidRDefault="00900833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530" w:type="dxa"/>
            <w:gridSpan w:val="2"/>
          </w:tcPr>
          <w:p w:rsidR="006912A1" w:rsidRPr="0036746D" w:rsidRDefault="006905E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</w:tr>
      <w:tr w:rsidR="00E823D9" w:rsidTr="00387962">
        <w:trPr>
          <w:gridAfter w:val="1"/>
          <w:wAfter w:w="1080" w:type="dxa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6912A1" w:rsidP="00F038FA">
            <w:pPr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6912A1" w:rsidRPr="0036746D" w:rsidRDefault="00051902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VIVEKANANDA (VIK) WALL</w:t>
            </w:r>
          </w:p>
        </w:tc>
        <w:tc>
          <w:tcPr>
            <w:tcW w:w="720" w:type="dxa"/>
            <w:gridSpan w:val="2"/>
          </w:tcPr>
          <w:p w:rsidR="006912A1" w:rsidRPr="0036746D" w:rsidRDefault="0025067F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0" w:type="dxa"/>
            <w:gridSpan w:val="2"/>
          </w:tcPr>
          <w:p w:rsidR="006912A1" w:rsidRPr="0036746D" w:rsidRDefault="00384B4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gridSpan w:val="2"/>
          </w:tcPr>
          <w:p w:rsidR="006912A1" w:rsidRPr="0036746D" w:rsidRDefault="007936F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0" w:type="dxa"/>
            <w:gridSpan w:val="2"/>
          </w:tcPr>
          <w:p w:rsidR="006912A1" w:rsidRPr="0036746D" w:rsidRDefault="00FA7266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0" w:type="dxa"/>
            <w:gridSpan w:val="2"/>
          </w:tcPr>
          <w:p w:rsidR="006912A1" w:rsidRPr="0036746D" w:rsidRDefault="00E32E57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0" w:type="dxa"/>
          </w:tcPr>
          <w:p w:rsidR="006912A1" w:rsidRPr="0036746D" w:rsidRDefault="00900833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0" w:type="dxa"/>
            <w:gridSpan w:val="2"/>
          </w:tcPr>
          <w:p w:rsidR="006912A1" w:rsidRPr="0036746D" w:rsidRDefault="006905EB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823D9" w:rsidTr="003879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0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6912A1" w:rsidP="00051902">
            <w:pPr>
              <w:jc w:val="both"/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6912A1" w:rsidRPr="0036746D" w:rsidRDefault="00051902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CHRIS KENNEDY</w:t>
            </w:r>
          </w:p>
        </w:tc>
        <w:tc>
          <w:tcPr>
            <w:tcW w:w="720" w:type="dxa"/>
            <w:gridSpan w:val="2"/>
          </w:tcPr>
          <w:p w:rsidR="006912A1" w:rsidRPr="0036746D" w:rsidRDefault="0025067F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0" w:type="dxa"/>
            <w:gridSpan w:val="2"/>
          </w:tcPr>
          <w:p w:rsidR="006912A1" w:rsidRPr="0036746D" w:rsidRDefault="00384B4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0" w:type="dxa"/>
            <w:gridSpan w:val="2"/>
          </w:tcPr>
          <w:p w:rsidR="006912A1" w:rsidRPr="0036746D" w:rsidRDefault="007936F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90" w:type="dxa"/>
            <w:gridSpan w:val="2"/>
          </w:tcPr>
          <w:p w:rsidR="006912A1" w:rsidRPr="0036746D" w:rsidRDefault="00FA7266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0" w:type="dxa"/>
            <w:gridSpan w:val="2"/>
          </w:tcPr>
          <w:p w:rsidR="006912A1" w:rsidRPr="0036746D" w:rsidRDefault="00E32E57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93A2C">
              <w:rPr>
                <w:sz w:val="24"/>
              </w:rPr>
              <w:t xml:space="preserve"> </w:t>
            </w:r>
          </w:p>
        </w:tc>
        <w:tc>
          <w:tcPr>
            <w:tcW w:w="990" w:type="dxa"/>
          </w:tcPr>
          <w:p w:rsidR="006912A1" w:rsidRPr="0036746D" w:rsidRDefault="00900833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  <w:gridSpan w:val="2"/>
          </w:tcPr>
          <w:p w:rsidR="006912A1" w:rsidRPr="0036746D" w:rsidRDefault="006905EB" w:rsidP="00F038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E823D9" w:rsidTr="00387962">
        <w:trPr>
          <w:gridAfter w:val="1"/>
          <w:wAfter w:w="1080" w:type="dxa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912A1" w:rsidRPr="0036746D" w:rsidRDefault="006912A1" w:rsidP="00F038FA">
            <w:pPr>
              <w:rPr>
                <w:sz w:val="24"/>
              </w:rPr>
            </w:pPr>
          </w:p>
        </w:tc>
        <w:tc>
          <w:tcPr>
            <w:tcW w:w="315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2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1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30" w:type="dxa"/>
            <w:gridSpan w:val="2"/>
          </w:tcPr>
          <w:p w:rsidR="006912A1" w:rsidRPr="0036746D" w:rsidRDefault="006912A1" w:rsidP="00F038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3494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840C6C" w:rsidRPr="0036746D" w:rsidRDefault="00840C6C" w:rsidP="00387962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</w:t>
            </w:r>
          </w:p>
        </w:tc>
        <w:tc>
          <w:tcPr>
            <w:tcW w:w="2340" w:type="dxa"/>
            <w:gridSpan w:val="2"/>
          </w:tcPr>
          <w:p w:rsidR="00840C6C" w:rsidRPr="0036746D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CANDIDATE</w:t>
            </w:r>
          </w:p>
        </w:tc>
        <w:tc>
          <w:tcPr>
            <w:tcW w:w="990" w:type="dxa"/>
            <w:gridSpan w:val="2"/>
          </w:tcPr>
          <w:p w:rsidR="00840C6C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EV</w:t>
            </w:r>
          </w:p>
        </w:tc>
        <w:tc>
          <w:tcPr>
            <w:tcW w:w="900" w:type="dxa"/>
            <w:gridSpan w:val="2"/>
          </w:tcPr>
          <w:p w:rsidR="00840C6C" w:rsidRPr="0036746D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PCT. 1</w:t>
            </w:r>
          </w:p>
        </w:tc>
        <w:tc>
          <w:tcPr>
            <w:tcW w:w="900" w:type="dxa"/>
            <w:gridSpan w:val="2"/>
          </w:tcPr>
          <w:p w:rsidR="00840C6C" w:rsidRPr="0036746D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PCT. 2</w:t>
            </w:r>
          </w:p>
        </w:tc>
        <w:tc>
          <w:tcPr>
            <w:tcW w:w="1080" w:type="dxa"/>
            <w:gridSpan w:val="2"/>
          </w:tcPr>
          <w:p w:rsidR="00840C6C" w:rsidRPr="0036746D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PCT. 3S</w:t>
            </w:r>
          </w:p>
        </w:tc>
        <w:tc>
          <w:tcPr>
            <w:tcW w:w="1260" w:type="dxa"/>
            <w:gridSpan w:val="2"/>
          </w:tcPr>
          <w:p w:rsidR="00840C6C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PCT.3N</w:t>
            </w:r>
          </w:p>
          <w:p w:rsidR="00840C6C" w:rsidRPr="0036746D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840C6C" w:rsidRPr="0036746D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proofErr w:type="gramStart"/>
            <w:r>
              <w:rPr>
                <w:sz w:val="24"/>
              </w:rPr>
              <w:t>PCT .</w:t>
            </w:r>
            <w:proofErr w:type="gramEnd"/>
            <w:r>
              <w:rPr>
                <w:sz w:val="24"/>
              </w:rPr>
              <w:t xml:space="preserve"> 4</w:t>
            </w:r>
          </w:p>
        </w:tc>
        <w:tc>
          <w:tcPr>
            <w:tcW w:w="1710" w:type="dxa"/>
            <w:gridSpan w:val="2"/>
          </w:tcPr>
          <w:p w:rsidR="00840C6C" w:rsidRPr="0036746D" w:rsidRDefault="00840C6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TOTALS</w:t>
            </w:r>
          </w:p>
        </w:tc>
      </w:tr>
      <w:tr w:rsidR="00840C6C" w:rsidTr="0038796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840C6C" w:rsidRPr="0036746D" w:rsidRDefault="00840C6C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840C6C" w:rsidRPr="0036746D" w:rsidRDefault="00840C6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840C6C" w:rsidRPr="0036746D" w:rsidRDefault="00840C6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840C6C" w:rsidRPr="0036746D" w:rsidRDefault="00840C6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840C6C" w:rsidRPr="0036746D" w:rsidRDefault="00840C6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  <w:gridSpan w:val="2"/>
          </w:tcPr>
          <w:p w:rsidR="00840C6C" w:rsidRPr="0036746D" w:rsidRDefault="00840C6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  <w:gridSpan w:val="2"/>
          </w:tcPr>
          <w:p w:rsidR="00840C6C" w:rsidRPr="0036746D" w:rsidRDefault="00840C6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840C6C" w:rsidRPr="0036746D" w:rsidRDefault="00840C6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  <w:gridSpan w:val="2"/>
          </w:tcPr>
          <w:p w:rsidR="00840C6C" w:rsidRPr="0036746D" w:rsidRDefault="00840C6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RAILROAD COMMISSIONER</w:t>
            </w:r>
          </w:p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UNEXPI</w:t>
            </w: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BARRY SMITHERMAN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710" w:type="dxa"/>
            <w:gridSpan w:val="2"/>
          </w:tcPr>
          <w:p w:rsidR="00FA7266" w:rsidRPr="0036746D" w:rsidRDefault="006905EB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</w:tr>
      <w:tr w:rsidR="00FA7266" w:rsidTr="0038796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JAIME PEREZ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10" w:type="dxa"/>
            <w:gridSpan w:val="2"/>
          </w:tcPr>
          <w:p w:rsidR="00FA7266" w:rsidRPr="0036746D" w:rsidRDefault="0050138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</w:tr>
      <w:tr w:rsidR="00FA7266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JOSH WENDEL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  <w:gridSpan w:val="2"/>
          </w:tcPr>
          <w:p w:rsidR="00FA7266" w:rsidRPr="0036746D" w:rsidRDefault="0050138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FA7266" w:rsidTr="0038796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387962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JUSTICE SUPREME COURT PL 2</w:t>
            </w: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DON WILLET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710" w:type="dxa"/>
            <w:gridSpan w:val="2"/>
          </w:tcPr>
          <w:p w:rsidR="00FA7266" w:rsidRPr="0036746D" w:rsidRDefault="0050138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</w:tr>
      <w:tr w:rsidR="00FA7266" w:rsidTr="00387962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RS ROBERTO KOELSCH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10" w:type="dxa"/>
            <w:gridSpan w:val="2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 w:rsidR="00FA7266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Tr="0038796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387962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JUSTICE SUPREME COURT PL 4</w:t>
            </w: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DEViNE</w:t>
            </w:r>
            <w:proofErr w:type="spellEnd"/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710" w:type="dxa"/>
            <w:gridSpan w:val="2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</w:tr>
      <w:tr w:rsidR="00FA7266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TOM OXFORD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10" w:type="dxa"/>
            <w:gridSpan w:val="2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 w:rsidR="00FA7266" w:rsidTr="0038796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CHARLES E. WATERBURY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10" w:type="dxa"/>
            <w:gridSpan w:val="2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</w:tr>
      <w:tr w:rsidR="00FA7266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Tr="0038796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JUSTICE SUPREME COURT PL 6</w:t>
            </w: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NATHAN HECHT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710" w:type="dxa"/>
            <w:gridSpan w:val="2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 w:rsidR="00FA7266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MICHELE PETTY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710" w:type="dxa"/>
            <w:gridSpan w:val="2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</w:tr>
      <w:tr w:rsidR="00FA7266" w:rsidTr="00387962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MARK ASH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10" w:type="dxa"/>
            <w:gridSpan w:val="2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FA7266" w:rsidTr="0038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JIM CHISHOLM</w:t>
            </w: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  <w:gridSpan w:val="2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  <w:gridSpan w:val="2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  <w:gridSpan w:val="2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A7266" w:rsidTr="0038796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  <w:gridSpan w:val="2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F3C42" w:rsidRDefault="002F3C42" w:rsidP="008C0B55">
      <w:pPr>
        <w:jc w:val="left"/>
      </w:pPr>
    </w:p>
    <w:p w:rsidR="00C01097" w:rsidRDefault="00C01097" w:rsidP="008C0B55">
      <w:pPr>
        <w:jc w:val="left"/>
      </w:pPr>
    </w:p>
    <w:tbl>
      <w:tblPr>
        <w:tblStyle w:val="MediumGrid3-Accent3"/>
        <w:tblW w:w="13878" w:type="dxa"/>
        <w:tblLayout w:type="fixed"/>
        <w:tblLook w:val="04A0" w:firstRow="1" w:lastRow="0" w:firstColumn="1" w:lastColumn="0" w:noHBand="0" w:noVBand="1"/>
      </w:tblPr>
      <w:tblGrid>
        <w:gridCol w:w="3798"/>
        <w:gridCol w:w="2340"/>
        <w:gridCol w:w="990"/>
        <w:gridCol w:w="900"/>
        <w:gridCol w:w="900"/>
        <w:gridCol w:w="1080"/>
        <w:gridCol w:w="1260"/>
        <w:gridCol w:w="900"/>
        <w:gridCol w:w="1710"/>
      </w:tblGrid>
      <w:tr w:rsidR="00C01097" w:rsidRPr="0036746D" w:rsidTr="00E32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C01097" w:rsidRPr="0036746D" w:rsidRDefault="00C01097" w:rsidP="00E32E57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</w:t>
            </w:r>
          </w:p>
        </w:tc>
        <w:tc>
          <w:tcPr>
            <w:tcW w:w="2340" w:type="dxa"/>
          </w:tcPr>
          <w:p w:rsidR="00C01097" w:rsidRPr="0036746D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CANDIDATE</w:t>
            </w:r>
          </w:p>
        </w:tc>
        <w:tc>
          <w:tcPr>
            <w:tcW w:w="990" w:type="dxa"/>
          </w:tcPr>
          <w:p w:rsidR="00C01097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EV</w:t>
            </w:r>
          </w:p>
        </w:tc>
        <w:tc>
          <w:tcPr>
            <w:tcW w:w="900" w:type="dxa"/>
          </w:tcPr>
          <w:p w:rsidR="00C01097" w:rsidRPr="0036746D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PCT. 1</w:t>
            </w:r>
          </w:p>
        </w:tc>
        <w:tc>
          <w:tcPr>
            <w:tcW w:w="900" w:type="dxa"/>
          </w:tcPr>
          <w:p w:rsidR="00C01097" w:rsidRPr="0036746D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PCT. 2</w:t>
            </w:r>
          </w:p>
        </w:tc>
        <w:tc>
          <w:tcPr>
            <w:tcW w:w="1080" w:type="dxa"/>
          </w:tcPr>
          <w:p w:rsidR="00C01097" w:rsidRPr="0036746D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PCT. 3S</w:t>
            </w:r>
          </w:p>
        </w:tc>
        <w:tc>
          <w:tcPr>
            <w:tcW w:w="1260" w:type="dxa"/>
          </w:tcPr>
          <w:p w:rsidR="00C01097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PCT.3N</w:t>
            </w:r>
          </w:p>
          <w:p w:rsidR="00C01097" w:rsidRPr="0036746D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C01097" w:rsidRPr="0036746D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proofErr w:type="gramStart"/>
            <w:r>
              <w:rPr>
                <w:sz w:val="24"/>
              </w:rPr>
              <w:t>PCT .</w:t>
            </w:r>
            <w:proofErr w:type="gramEnd"/>
            <w:r>
              <w:rPr>
                <w:sz w:val="24"/>
              </w:rPr>
              <w:t xml:space="preserve"> 4</w:t>
            </w:r>
          </w:p>
        </w:tc>
        <w:tc>
          <w:tcPr>
            <w:tcW w:w="1710" w:type="dxa"/>
          </w:tcPr>
          <w:p w:rsidR="00C01097" w:rsidRPr="0036746D" w:rsidRDefault="00C01097" w:rsidP="00E32E5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TOTALS</w:t>
            </w:r>
          </w:p>
        </w:tc>
      </w:tr>
      <w:tr w:rsidR="00C01097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C01097" w:rsidRPr="0036746D" w:rsidRDefault="00C01097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</w:tcPr>
          <w:p w:rsidR="00C01097" w:rsidRPr="0036746D" w:rsidRDefault="00C01097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C01097" w:rsidRPr="0036746D" w:rsidRDefault="00C01097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C01097" w:rsidRPr="0036746D" w:rsidRDefault="00C01097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C01097" w:rsidRPr="0036746D" w:rsidRDefault="00C01097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C01097" w:rsidRPr="0036746D" w:rsidRDefault="00C01097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C01097" w:rsidRPr="0036746D" w:rsidRDefault="00C01097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C01097" w:rsidRPr="0036746D" w:rsidRDefault="00C01097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C01097" w:rsidRPr="0036746D" w:rsidRDefault="00C01097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E32E5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PRESIDING JUDGE CRT OF CRIMINAL APPEALS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SHARON KELLER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</w:tr>
      <w:tr w:rsidR="00FA7266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KEITH HAMPTON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</w:tr>
      <w:tr w:rsidR="00FA7266" w:rsidRPr="0036746D" w:rsidTr="00E32E5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LANCE ST</w:t>
            </w:r>
            <w:r w:rsidR="00FA7266">
              <w:rPr>
                <w:sz w:val="24"/>
              </w:rPr>
              <w:t>OTT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A7266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E32E5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JUDGE COURT OF CRIMINAL APPEALS PL 7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BARBARA PARKER HERVEY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</w:tr>
      <w:tr w:rsidR="00FA7266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MARK W BENNETT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</w:tr>
      <w:tr w:rsidR="00FA7266" w:rsidRPr="0036746D" w:rsidTr="00E32E5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JUDGE COURT CRIMINAL APPEALS PL 8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ELSA ACALA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</w:tr>
      <w:tr w:rsidR="00FA7266" w:rsidRPr="0036746D" w:rsidTr="00E32E5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WILLIAM BRYAN STRANGE III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FA7266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674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E32E5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67426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MEMBER STATE BOARD OF EDUCATION DIST 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CARLOS CHARLIE GARZA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</w:tr>
      <w:tr w:rsidR="00FA7266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MARTHA M DOMINGUEZ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710" w:type="dxa"/>
          </w:tcPr>
          <w:p w:rsidR="00FA7266" w:rsidRPr="0036746D" w:rsidRDefault="006905EB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</w:tr>
      <w:tr w:rsidR="00FA7266" w:rsidRPr="0036746D" w:rsidTr="00E32E5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CD3428">
            <w:pPr>
              <w:jc w:val="both"/>
              <w:rPr>
                <w:sz w:val="24"/>
              </w:rPr>
            </w:pPr>
            <w:r>
              <w:rPr>
                <w:sz w:val="24"/>
              </w:rPr>
              <w:t>STATE SENATOR DIST 29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DAN CHAVEZ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710" w:type="dxa"/>
          </w:tcPr>
          <w:p w:rsidR="00FA7266" w:rsidRPr="0036746D" w:rsidRDefault="006905EB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</w:tr>
      <w:tr w:rsidR="00FA7266" w:rsidRPr="0036746D" w:rsidTr="00E32E57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JOSE R RODRIGUEZ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710" w:type="dxa"/>
          </w:tcPr>
          <w:p w:rsidR="00FA7266" w:rsidRPr="0036746D" w:rsidRDefault="006905EB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</w:tr>
      <w:tr w:rsidR="00FA7266" w:rsidRPr="0036746D" w:rsidTr="00E32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CD342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CANDIDATE</w:t>
            </w:r>
          </w:p>
        </w:tc>
        <w:tc>
          <w:tcPr>
            <w:tcW w:w="990" w:type="dxa"/>
          </w:tcPr>
          <w:p w:rsidR="00FA7266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EV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PCT. 1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PCT. 2</w:t>
            </w: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PCT. 3S</w:t>
            </w:r>
          </w:p>
        </w:tc>
        <w:tc>
          <w:tcPr>
            <w:tcW w:w="1260" w:type="dxa"/>
          </w:tcPr>
          <w:p w:rsidR="00FA7266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PCT.3N</w:t>
            </w:r>
          </w:p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proofErr w:type="gramStart"/>
            <w:r>
              <w:rPr>
                <w:sz w:val="24"/>
              </w:rPr>
              <w:t>PCT .</w:t>
            </w:r>
            <w:proofErr w:type="gramEnd"/>
            <w:r>
              <w:rPr>
                <w:sz w:val="24"/>
              </w:rPr>
              <w:t xml:space="preserve"> 4</w:t>
            </w: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TOTALS</w:t>
            </w: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CD342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STATE REP DIST 74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THOMAS TC KINCAID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PONCHO NEVAREZ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</w:tr>
      <w:tr w:rsidR="00FA7266" w:rsidRPr="0036746D" w:rsidTr="00CD342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FF7D17">
            <w:pPr>
              <w:jc w:val="both"/>
              <w:rPr>
                <w:sz w:val="24"/>
              </w:rPr>
            </w:pPr>
            <w:r>
              <w:rPr>
                <w:sz w:val="24"/>
              </w:rPr>
              <w:t>CHIEF JUSTICE 8</w:t>
            </w:r>
            <w:r w:rsidRPr="00FF7D17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CRT APPEALS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ANN CRAWFORD MCCLURE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</w:tr>
      <w:tr w:rsidR="00FA7266" w:rsidRPr="0036746D" w:rsidTr="00CD342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JUSTICE 8</w:t>
            </w:r>
            <w:r w:rsidRPr="00FF7D17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CRT APPEALS DISTRICT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CHRIS ANTCLIFF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</w:tr>
      <w:tr w:rsidR="00FA7266" w:rsidRPr="0036746D" w:rsidTr="00CD342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PLC. 2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YVONNE RODRIGUEZ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CD342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JUSTICE 8</w:t>
            </w:r>
            <w:r w:rsidRPr="00B72E7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CRT OF APPEALS PL 3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GUADALUPE LUPE RIVERA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CD342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DISTRICT JUDGE 394</w:t>
            </w:r>
            <w:r w:rsidRPr="005C0C8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JUDICIAL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ANTHONY FOSTER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710" w:type="dxa"/>
          </w:tcPr>
          <w:p w:rsidR="00FA7266" w:rsidRPr="0036746D" w:rsidRDefault="00900833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ROY FERGUSON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71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</w:tr>
      <w:tr w:rsidR="00FA7266" w:rsidRPr="0036746D" w:rsidTr="00CD342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jc w:val="both"/>
              <w:rPr>
                <w:sz w:val="24"/>
              </w:rPr>
            </w:pPr>
            <w:r>
              <w:rPr>
                <w:sz w:val="24"/>
              </w:rPr>
              <w:t>DISTRICT ATTORNEY 34 JUDICIAL DISTRICT</w:t>
            </w: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JAIME ESPARZA</w:t>
            </w: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900" w:type="dxa"/>
          </w:tcPr>
          <w:p w:rsidR="00FA7266" w:rsidRPr="0036746D" w:rsidRDefault="007936F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080" w:type="dxa"/>
          </w:tcPr>
          <w:p w:rsidR="00FA7266" w:rsidRPr="0036746D" w:rsidRDefault="00B278BC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260" w:type="dxa"/>
          </w:tcPr>
          <w:p w:rsidR="00FA7266" w:rsidRPr="0036746D" w:rsidRDefault="00FA7266" w:rsidP="000D6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00" w:type="dxa"/>
          </w:tcPr>
          <w:p w:rsidR="00FA7266" w:rsidRPr="0036746D" w:rsidRDefault="00900833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710" w:type="dxa"/>
          </w:tcPr>
          <w:p w:rsidR="00FA7266" w:rsidRPr="0036746D" w:rsidRDefault="00AB425F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</w:tr>
      <w:tr w:rsidR="00FA7266" w:rsidRPr="0036746D" w:rsidTr="00CD342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A7266" w:rsidRPr="0036746D" w:rsidTr="00CD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FA7266" w:rsidRPr="0036746D" w:rsidRDefault="00FA7266" w:rsidP="00E32E57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8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0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FA7266" w:rsidRPr="0036746D" w:rsidRDefault="00FA7266" w:rsidP="00E32E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C01097" w:rsidRDefault="00C01097" w:rsidP="008C0B55">
      <w:pPr>
        <w:jc w:val="left"/>
      </w:pPr>
    </w:p>
    <w:sectPr w:rsidR="00C01097" w:rsidSect="00C63D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AE"/>
    <w:rsid w:val="00051902"/>
    <w:rsid w:val="00173494"/>
    <w:rsid w:val="002225F7"/>
    <w:rsid w:val="002238AA"/>
    <w:rsid w:val="0025067F"/>
    <w:rsid w:val="002733AB"/>
    <w:rsid w:val="002F3C42"/>
    <w:rsid w:val="00331A40"/>
    <w:rsid w:val="0036746D"/>
    <w:rsid w:val="00384B47"/>
    <w:rsid w:val="00387962"/>
    <w:rsid w:val="00393A2C"/>
    <w:rsid w:val="0050138C"/>
    <w:rsid w:val="00573744"/>
    <w:rsid w:val="005C0C86"/>
    <w:rsid w:val="005D2956"/>
    <w:rsid w:val="00623BA6"/>
    <w:rsid w:val="00674265"/>
    <w:rsid w:val="006905EB"/>
    <w:rsid w:val="006912A1"/>
    <w:rsid w:val="006C3EAE"/>
    <w:rsid w:val="0072144E"/>
    <w:rsid w:val="0077705B"/>
    <w:rsid w:val="00782D0B"/>
    <w:rsid w:val="007936F6"/>
    <w:rsid w:val="00813700"/>
    <w:rsid w:val="00840C6C"/>
    <w:rsid w:val="00886B75"/>
    <w:rsid w:val="008C0B55"/>
    <w:rsid w:val="00900833"/>
    <w:rsid w:val="00941959"/>
    <w:rsid w:val="00A25C23"/>
    <w:rsid w:val="00AB425F"/>
    <w:rsid w:val="00B278BC"/>
    <w:rsid w:val="00B71CE2"/>
    <w:rsid w:val="00B72E78"/>
    <w:rsid w:val="00B75E9A"/>
    <w:rsid w:val="00C01097"/>
    <w:rsid w:val="00C30CD1"/>
    <w:rsid w:val="00C445CF"/>
    <w:rsid w:val="00C63DB4"/>
    <w:rsid w:val="00CD3428"/>
    <w:rsid w:val="00D16F3F"/>
    <w:rsid w:val="00D84A7E"/>
    <w:rsid w:val="00E32E57"/>
    <w:rsid w:val="00E64233"/>
    <w:rsid w:val="00E7699B"/>
    <w:rsid w:val="00E823D9"/>
    <w:rsid w:val="00F015E1"/>
    <w:rsid w:val="00F038FA"/>
    <w:rsid w:val="00FA7266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A40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8F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1">
    <w:name w:val="Medium List 1 Accent 1"/>
    <w:basedOn w:val="TableNormal"/>
    <w:uiPriority w:val="65"/>
    <w:rsid w:val="00F038F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F038F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F038F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2-Accent1">
    <w:name w:val="Medium Shading 2 Accent 1"/>
    <w:basedOn w:val="TableNormal"/>
    <w:uiPriority w:val="64"/>
    <w:rsid w:val="00F038F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F038F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17349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2">
    <w:name w:val="Medium Grid 3 Accent 2"/>
    <w:basedOn w:val="TableNormal"/>
    <w:uiPriority w:val="69"/>
    <w:rsid w:val="0017349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7349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7E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A40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8F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1">
    <w:name w:val="Medium List 1 Accent 1"/>
    <w:basedOn w:val="TableNormal"/>
    <w:uiPriority w:val="65"/>
    <w:rsid w:val="00F038F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F038F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F038F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2-Accent1">
    <w:name w:val="Medium Shading 2 Accent 1"/>
    <w:basedOn w:val="TableNormal"/>
    <w:uiPriority w:val="64"/>
    <w:rsid w:val="00F038F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F038F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17349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2">
    <w:name w:val="Medium Grid 3 Accent 2"/>
    <w:basedOn w:val="TableNormal"/>
    <w:uiPriority w:val="69"/>
    <w:rsid w:val="0017349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7349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7E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antana\AppData\Roaming\Microsoft\Templates\TP03000219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F9B74F-8F24-4252-A614-1352AFF296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TP030002198</Template>
  <TotalTime>2607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Doyal</dc:creator>
  <cp:lastModifiedBy>Abigail Aguilera</cp:lastModifiedBy>
  <cp:revision>15</cp:revision>
  <cp:lastPrinted>2012-11-07T16:39:00Z</cp:lastPrinted>
  <dcterms:created xsi:type="dcterms:W3CDTF">2012-11-07T01:05:00Z</dcterms:created>
  <dcterms:modified xsi:type="dcterms:W3CDTF">2012-11-08T23:18:00Z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TC300021989990</vt:lpwstr>
  </property>
</Properties>
</file>