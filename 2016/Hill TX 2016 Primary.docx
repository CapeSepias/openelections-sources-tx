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E2EB6">
        <w:rPr>
          <w:rFonts w:ascii="Courier New" w:hAnsi="Courier New" w:cs="Courier New"/>
        </w:rPr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</w:t>
      </w:r>
      <w:r w:rsidRPr="002E2EB6">
        <w:rPr>
          <w:rFonts w:ascii="Courier New" w:hAnsi="Courier New" w:cs="Courier New"/>
        </w:rPr>
        <w:t xml:space="preserve">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0001-01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</w:t>
      </w:r>
      <w:r w:rsidRPr="002E2EB6">
        <w:rPr>
          <w:rFonts w:ascii="Courier New" w:hAnsi="Courier New" w:cs="Courier New"/>
        </w:rPr>
        <w:t xml:space="preserve">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1,104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549                    23           111           123           188           104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</w:t>
      </w:r>
      <w:r w:rsidRPr="002E2EB6">
        <w:rPr>
          <w:rFonts w:ascii="Courier New" w:hAnsi="Courier New" w:cs="Courier New"/>
        </w:rPr>
        <w:t>T - REPUBLICAN PARTY .  .  .  .     497    90.53           21           101           116           168            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52     9.47            2            10             7            20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</w:t>
      </w:r>
      <w:r w:rsidRPr="002E2EB6">
        <w:rPr>
          <w:rFonts w:ascii="Courier New" w:hAnsi="Courier New" w:cs="Courier New"/>
        </w:rPr>
        <w:t xml:space="preserve"> TURNOUT - TOTAL  .  .  .  .  .  .  .            49.73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</w:t>
      </w:r>
      <w:r w:rsidRPr="002E2EB6">
        <w:rPr>
          <w:rFonts w:ascii="Courier New" w:hAnsi="Courier New" w:cs="Courier New"/>
        </w:rPr>
        <w:t xml:space="preserve">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0001-02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</w:t>
      </w:r>
      <w:r w:rsidRPr="002E2EB6">
        <w:rPr>
          <w:rFonts w:ascii="Courier New" w:hAnsi="Courier New" w:cs="Courier New"/>
        </w:rPr>
        <w:t xml:space="preserve">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216    43.90           10            46            43            77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</w:t>
      </w:r>
      <w:r w:rsidRPr="002E2EB6">
        <w:rPr>
          <w:rFonts w:ascii="Courier New" w:hAnsi="Courier New" w:cs="Courier New"/>
        </w:rPr>
        <w:t xml:space="preserve"> .  .  .  .  .  .  .      15     3.05            2             4             3             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154    31.30            4            28            39            55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</w:t>
      </w:r>
      <w:r w:rsidRPr="002E2EB6">
        <w:rPr>
          <w:rFonts w:ascii="Courier New" w:hAnsi="Courier New" w:cs="Courier New"/>
        </w:rPr>
        <w:t xml:space="preserve"> .  .  .  .  .  .  .  .  .      16     3.25            1             2             3             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</w:t>
      </w:r>
      <w:r w:rsidRPr="002E2EB6">
        <w:rPr>
          <w:rFonts w:ascii="Courier New" w:hAnsi="Courier New" w:cs="Courier New"/>
        </w:rPr>
        <w:t>rum .  .  .  .  .  .  .  .  .  .       1      .20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4      .81            0             0             1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</w:t>
      </w:r>
      <w:r w:rsidRPr="002E2EB6">
        <w:rPr>
          <w:rFonts w:ascii="Courier New" w:hAnsi="Courier New" w:cs="Courier New"/>
        </w:rPr>
        <w:t>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1      .20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49     9.96            2             9            15            13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18     3.66            1             6             4             7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2      .41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3      .61            0             0             1             0   </w:t>
      </w:r>
      <w:r w:rsidRPr="002E2EB6">
        <w:rPr>
          <w:rFonts w:ascii="Courier New" w:hAnsi="Courier New" w:cs="Courier New"/>
        </w:rPr>
        <w:t xml:space="preserve">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13     2.64            1             4             4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</w:t>
      </w:r>
      <w:r w:rsidRPr="002E2EB6">
        <w:rPr>
          <w:rFonts w:ascii="Courier New" w:hAnsi="Courier New" w:cs="Courier New"/>
        </w:rPr>
        <w:t xml:space="preserve">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1             2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360   100.00 </w:t>
      </w:r>
      <w:r w:rsidRPr="002E2EB6">
        <w:rPr>
          <w:rFonts w:ascii="Courier New" w:hAnsi="Courier New" w:cs="Courier New"/>
        </w:rPr>
        <w:t xml:space="preserve">          16            77            80           125            62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137    </w:t>
      </w:r>
      <w:r w:rsidRPr="002E2EB6">
        <w:rPr>
          <w:rFonts w:ascii="Courier New" w:hAnsi="Courier New" w:cs="Courier New"/>
        </w:rPr>
        <w:t xml:space="preserve">                 5            24            36            43            29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131    35.22            7            34            28            45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</w:t>
      </w:r>
      <w:r w:rsidRPr="002E2EB6">
        <w:rPr>
          <w:rFonts w:ascii="Courier New" w:hAnsi="Courier New" w:cs="Courier New"/>
        </w:rPr>
        <w:t xml:space="preserve"> Christian  .  .  .  .  .  .  .  .      42    11.29            0             7            11            15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29     7.80            0             4             5             8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</w:t>
      </w:r>
      <w:r w:rsidRPr="002E2EB6">
        <w:rPr>
          <w:rFonts w:ascii="Courier New" w:hAnsi="Courier New" w:cs="Courier New"/>
        </w:rPr>
        <w:t>yne Christian  .  .  .  .  .  .  .  .  .      82    22.04            6            17            18            28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40    10.75            1             6            11            12            1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34     9.14            0             6             8            13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14     3.76            1             2             6             5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125                     6            25            29            42 </w:t>
      </w:r>
      <w:r w:rsidRPr="002E2EB6">
        <w:rPr>
          <w:rFonts w:ascii="Courier New" w:hAnsi="Courier New" w:cs="Courier New"/>
        </w:rPr>
        <w:t xml:space="preserve">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195    50.78            7            38            44            67            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189    49.22     </w:t>
      </w:r>
      <w:r w:rsidRPr="002E2EB6">
        <w:rPr>
          <w:rFonts w:ascii="Courier New" w:hAnsi="Courier New" w:cs="Courier New"/>
        </w:rPr>
        <w:t xml:space="preserve">      11            40            45            60            33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113        </w:t>
      </w:r>
      <w:r w:rsidRPr="002E2EB6">
        <w:rPr>
          <w:rFonts w:ascii="Courier New" w:hAnsi="Courier New" w:cs="Courier New"/>
        </w:rPr>
        <w:t xml:space="preserve">             3            23            27            41            19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211    56.87            5            49            48            71     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</w:t>
      </w:r>
      <w:r w:rsidRPr="002E2EB6">
        <w:rPr>
          <w:rFonts w:ascii="Courier New" w:hAnsi="Courier New" w:cs="Courier New"/>
        </w:rPr>
        <w:t>een .  .  .  .  .  .  .  .  .  .  .     160    43.13           10            26            42            50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126                     6            26            26            47            21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</w:t>
      </w:r>
      <w:r w:rsidRPr="002E2EB6">
        <w:rPr>
          <w:rFonts w:ascii="Courier New" w:hAnsi="Courier New" w:cs="Courier New"/>
        </w:rPr>
        <w:t xml:space="preserve">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</w:t>
      </w:r>
      <w:r w:rsidRPr="002E2EB6">
        <w:rPr>
          <w:rFonts w:ascii="Courier New" w:hAnsi="Courier New" w:cs="Courier New"/>
        </w:rPr>
        <w:t>1-03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189    48.71    </w:t>
      </w:r>
      <w:r w:rsidRPr="002E2EB6">
        <w:rPr>
          <w:rFonts w:ascii="Courier New" w:hAnsi="Courier New" w:cs="Courier New"/>
        </w:rPr>
        <w:t xml:space="preserve">        4            37            47            65            36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199    51.29           13            42            41            65     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</w:t>
      </w:r>
      <w:r w:rsidRPr="002E2EB6">
        <w:rPr>
          <w:rFonts w:ascii="Courier New" w:hAnsi="Courier New" w:cs="Courier New"/>
        </w:rPr>
        <w:t xml:space="preserve">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109                     4            22            28            38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112    30.68            1            24            32            36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103    28.22            3            21            17            40          </w:t>
      </w:r>
      <w:r w:rsidRPr="002E2EB6">
        <w:rPr>
          <w:rFonts w:ascii="Courier New" w:hAnsi="Courier New" w:cs="Courier New"/>
        </w:rPr>
        <w:t xml:space="preserve">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150    41.10           12            30            36            44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132                     5            26            31            48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76    20.21 </w:t>
      </w:r>
      <w:r w:rsidRPr="002E2EB6">
        <w:rPr>
          <w:rFonts w:ascii="Courier New" w:hAnsi="Courier New" w:cs="Courier New"/>
        </w:rPr>
        <w:t xml:space="preserve">           6            16            15            26            13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63    16.76            3            14            10            26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120    </w:t>
      </w:r>
      <w:r w:rsidRPr="002E2EB6">
        <w:rPr>
          <w:rFonts w:ascii="Courier New" w:hAnsi="Courier New" w:cs="Courier New"/>
        </w:rPr>
        <w:t>31.91            1            22            31            38            28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117    31.12            6            23            32            34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121                     5            26            28            44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</w:t>
      </w:r>
      <w:r w:rsidRPr="002E2EB6">
        <w:rPr>
          <w:rFonts w:ascii="Courier New" w:hAnsi="Courier New" w:cs="Courier New"/>
        </w:rPr>
        <w:t xml:space="preserve">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190    53.82            3            36            41            61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163    46.18           11            34            43            57 </w:t>
      </w:r>
      <w:r w:rsidRPr="002E2EB6">
        <w:rPr>
          <w:rFonts w:ascii="Courier New" w:hAnsi="Courier New" w:cs="Courier New"/>
        </w:rPr>
        <w:t xml:space="preserve">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144                     7            31            32         </w:t>
      </w:r>
      <w:r w:rsidRPr="002E2EB6">
        <w:rPr>
          <w:rFonts w:ascii="Courier New" w:hAnsi="Courier New" w:cs="Courier New"/>
        </w:rPr>
        <w:t xml:space="preserve">   50            24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354   100.00           18            71            84           113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143                     3            30            32            55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</w:t>
      </w:r>
      <w:r w:rsidRPr="002E2EB6">
        <w:rPr>
          <w:rFonts w:ascii="Courier New" w:hAnsi="Courier New" w:cs="Courier New"/>
        </w:rPr>
        <w:t>irdwell.  .  .  .  .  .  .  .  .  .     385   100.00           19            79            87           126            74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112                     2            22            29            42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207    44.14           11            41     </w:t>
      </w:r>
      <w:r w:rsidRPr="002E2EB6">
        <w:rPr>
          <w:rFonts w:ascii="Courier New" w:hAnsi="Courier New" w:cs="Courier New"/>
        </w:rPr>
        <w:t xml:space="preserve">       43            78            34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262    55.86           10            53            69            80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</w:t>
      </w:r>
      <w:r w:rsidRPr="002E2EB6">
        <w:rPr>
          <w:rFonts w:ascii="Courier New" w:hAnsi="Courier New" w:cs="Courier New"/>
        </w:rPr>
        <w:t>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28                     0             7             4            10             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</w:t>
      </w:r>
      <w:r w:rsidRPr="002E2EB6">
        <w:rPr>
          <w:rFonts w:ascii="Courier New" w:hAnsi="Courier New" w:cs="Courier New"/>
        </w:rPr>
        <w:t xml:space="preserve">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</w:t>
      </w:r>
      <w:r w:rsidRPr="002E2EB6">
        <w:rPr>
          <w:rFonts w:ascii="Courier New" w:hAnsi="Courier New" w:cs="Courier New"/>
        </w:rPr>
        <w:t xml:space="preserve">                          REPORT-EL30A PAGE 0001-04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</w:t>
      </w:r>
      <w:r w:rsidRPr="002E2EB6">
        <w:rPr>
          <w:rFonts w:ascii="Courier New" w:hAnsi="Courier New" w:cs="Courier New"/>
        </w:rPr>
        <w:t>ggins.  .  .  .  .  .  .  .  .  .  .     323   100.00           14            67            77           100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Under Votes .  .  .  .  .  .  .  .  .  .     174                     7            34            39            68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411   100.00          </w:t>
      </w:r>
      <w:r w:rsidRPr="002E2EB6">
        <w:rPr>
          <w:rFonts w:ascii="Courier New" w:hAnsi="Courier New" w:cs="Courier New"/>
        </w:rPr>
        <w:t xml:space="preserve"> 16            88            96           137            74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86             </w:t>
      </w:r>
      <w:r w:rsidRPr="002E2EB6">
        <w:rPr>
          <w:rFonts w:ascii="Courier New" w:hAnsi="Courier New" w:cs="Courier New"/>
        </w:rPr>
        <w:t xml:space="preserve">        5            13            20            31            17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378   100.00           16            76            91           120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</w:t>
      </w:r>
      <w:r w:rsidRPr="002E2EB6">
        <w:rPr>
          <w:rFonts w:ascii="Courier New" w:hAnsi="Courier New" w:cs="Courier New"/>
        </w:rPr>
        <w:t>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119                     5            25            25            48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</w:t>
      </w:r>
      <w:r w:rsidRPr="002E2EB6">
        <w:rPr>
          <w:rFonts w:ascii="Courier New" w:hAnsi="Courier New" w:cs="Courier New"/>
        </w:rPr>
        <w:t>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98    20.29            5            23            31            27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16     3.31            0             1             5             2  </w:t>
      </w:r>
      <w:r w:rsidRPr="002E2EB6">
        <w:rPr>
          <w:rFonts w:ascii="Courier New" w:hAnsi="Courier New" w:cs="Courier New"/>
        </w:rPr>
        <w:t xml:space="preserve">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282    58.39           12            62            50           108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33     6.83            0             3            14          </w:t>
      </w:r>
      <w:r w:rsidRPr="002E2EB6">
        <w:rPr>
          <w:rFonts w:ascii="Courier New" w:hAnsi="Courier New" w:cs="Courier New"/>
        </w:rPr>
        <w:t xml:space="preserve">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54    11.18            4            11            12            19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1             4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215    49.</w:t>
      </w:r>
      <w:r w:rsidRPr="002E2EB6">
        <w:rPr>
          <w:rFonts w:ascii="Courier New" w:hAnsi="Courier New" w:cs="Courier New"/>
        </w:rPr>
        <w:t>20            4            40            54            70            47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222    50.80           15            52            45            77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</w:t>
      </w:r>
      <w:r w:rsidRPr="002E2EB6">
        <w:rPr>
          <w:rFonts w:ascii="Courier New" w:hAnsi="Courier New" w:cs="Courier New"/>
        </w:rPr>
        <w:t xml:space="preserve">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                  2             9            17            21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</w:t>
      </w:r>
      <w:r w:rsidRPr="002E2EB6">
        <w:rPr>
          <w:rFonts w:ascii="Courier New" w:hAnsi="Courier New" w:cs="Courier New"/>
        </w:rPr>
        <w:t>ustin Girsh  .  .  .  .  .  .  .  .  .  .     288    70.94           14            62            64           105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Curtis R Jones.  .  .  .  .  .  .  .  .  .     118    29.06            3            21            30            34            </w:t>
      </w:r>
      <w:r w:rsidRPr="002E2EB6">
        <w:rPr>
          <w:rFonts w:ascii="Courier New" w:hAnsi="Courier New" w:cs="Courier New"/>
        </w:rPr>
        <w:t>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91                     4            18            22            29      </w:t>
      </w:r>
      <w:r w:rsidRPr="002E2EB6">
        <w:rPr>
          <w:rFonts w:ascii="Courier New" w:hAnsi="Courier New" w:cs="Courier New"/>
        </w:rPr>
        <w:t xml:space="preserve">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378   100.00           17            78            83           126            74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</w:t>
      </w:r>
      <w:r w:rsidRPr="002E2EB6">
        <w:rPr>
          <w:rFonts w:ascii="Courier New" w:hAnsi="Courier New" w:cs="Courier New"/>
        </w:rPr>
        <w:t xml:space="preserve">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119                     4            23            33            42            17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</w:t>
      </w:r>
      <w:r w:rsidRPr="002E2EB6">
        <w:rPr>
          <w:rFonts w:ascii="Courier New" w:hAnsi="Courier New" w:cs="Courier New"/>
        </w:rPr>
        <w:t xml:space="preserve">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</w:t>
      </w:r>
      <w:r w:rsidRPr="002E2EB6">
        <w:rPr>
          <w:rFonts w:ascii="Courier New" w:hAnsi="Courier New" w:cs="Courier New"/>
        </w:rPr>
        <w:t xml:space="preserve">                               REPORT-EL30A PAGE 0001-05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</w:t>
      </w:r>
      <w:r w:rsidRPr="002E2EB6">
        <w:rPr>
          <w:rFonts w:ascii="Courier New" w:hAnsi="Courier New" w:cs="Courier New"/>
        </w:rPr>
        <w:t xml:space="preserve"> .  .  .  .  .      16    30.77            0             4             1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</w:t>
      </w:r>
      <w:r w:rsidRPr="002E2EB6">
        <w:rPr>
          <w:rFonts w:ascii="Courier New" w:hAnsi="Courier New" w:cs="Courier New"/>
        </w:rPr>
        <w:t>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</w:t>
      </w:r>
      <w:r w:rsidRPr="002E2EB6">
        <w:rPr>
          <w:rFonts w:ascii="Courier New" w:hAnsi="Courier New" w:cs="Courier New"/>
        </w:rPr>
        <w:t xml:space="preserve">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36    69.23            2             6             6            14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</w:t>
      </w:r>
      <w:r w:rsidRPr="002E2EB6">
        <w:rPr>
          <w:rFonts w:ascii="Courier New" w:hAnsi="Courier New" w:cs="Courier New"/>
        </w:rPr>
        <w:t xml:space="preserve">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</w:t>
      </w:r>
      <w:r w:rsidRPr="002E2EB6">
        <w:rPr>
          <w:rFonts w:ascii="Courier New" w:hAnsi="Courier New" w:cs="Courier New"/>
        </w:rPr>
        <w:t>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41   100.00            2             9             5            15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   0             1             2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</w:t>
      </w:r>
      <w:r w:rsidRPr="002E2EB6">
        <w:rPr>
          <w:rFonts w:ascii="Courier New" w:hAnsi="Courier New" w:cs="Courier New"/>
        </w:rPr>
        <w:t>.  .  .  .      11    25.58            0             1             2             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19    44.19            2             5             1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</w:t>
      </w:r>
      <w:r w:rsidRPr="002E2EB6">
        <w:rPr>
          <w:rFonts w:ascii="Courier New" w:hAnsi="Courier New" w:cs="Courier New"/>
        </w:rPr>
        <w:t>.  .  .  .  .  .      13    30.23            0             2             3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</w:t>
      </w:r>
      <w:r w:rsidRPr="002E2EB6">
        <w:rPr>
          <w:rFonts w:ascii="Courier New" w:hAnsi="Courier New" w:cs="Courier New"/>
        </w:rPr>
        <w:t>.  .  .  .  .  .  .  .       9                     0             2             1             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37   100.00            2             7             5</w:t>
      </w:r>
      <w:r w:rsidRPr="002E2EB6">
        <w:rPr>
          <w:rFonts w:ascii="Courier New" w:hAnsi="Courier New" w:cs="Courier New"/>
        </w:rPr>
        <w:t xml:space="preserve">            14             9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3        </w:t>
      </w:r>
      <w:r w:rsidRPr="002E2EB6">
        <w:rPr>
          <w:rFonts w:ascii="Courier New" w:hAnsi="Courier New" w:cs="Courier New"/>
        </w:rPr>
        <w:t xml:space="preserve">     2             6             4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38   100.00            2             7             5            14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3             2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</w:t>
      </w:r>
      <w:r w:rsidRPr="002E2EB6">
        <w:rPr>
          <w:rFonts w:ascii="Courier New" w:hAnsi="Courier New" w:cs="Courier New"/>
        </w:rPr>
        <w:t>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37   100.00            2             7             5            14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</w:t>
      </w:r>
      <w:r w:rsidRPr="002E2EB6">
        <w:rPr>
          <w:rFonts w:ascii="Courier New" w:hAnsi="Courier New" w:cs="Courier New"/>
        </w:rPr>
        <w:t xml:space="preserve">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3             2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36   100.00</w:t>
      </w:r>
      <w:r w:rsidRPr="002E2EB6">
        <w:rPr>
          <w:rFonts w:ascii="Courier New" w:hAnsi="Courier New" w:cs="Courier New"/>
        </w:rPr>
        <w:t xml:space="preserve">            2             6             5            14             9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</w:t>
      </w:r>
      <w:r w:rsidRPr="002E2EB6">
        <w:rPr>
          <w:rFonts w:ascii="Courier New" w:hAnsi="Courier New" w:cs="Courier New"/>
        </w:rPr>
        <w:t xml:space="preserve">                  0             4             2             6             4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</w:t>
      </w:r>
      <w:r w:rsidRPr="002E2EB6">
        <w:rPr>
          <w:rFonts w:ascii="Courier New" w:hAnsi="Courier New" w:cs="Courier New"/>
        </w:rPr>
        <w:t>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0001-06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</w:t>
      </w:r>
      <w:r w:rsidRPr="002E2EB6">
        <w:rPr>
          <w:rFonts w:ascii="Courier New" w:hAnsi="Courier New" w:cs="Courier New"/>
        </w:rPr>
        <w:t xml:space="preserve">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38   100.00            2             7             5        </w:t>
      </w:r>
      <w:r w:rsidRPr="002E2EB6">
        <w:rPr>
          <w:rFonts w:ascii="Courier New" w:hAnsi="Courier New" w:cs="Courier New"/>
        </w:rPr>
        <w:t xml:space="preserve">    14            10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3             2  </w:t>
      </w:r>
      <w:r w:rsidRPr="002E2EB6">
        <w:rPr>
          <w:rFonts w:ascii="Courier New" w:hAnsi="Courier New" w:cs="Courier New"/>
        </w:rPr>
        <w:t xml:space="preserve">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38   100.00            2             7             5            14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3             2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</w:t>
      </w:r>
      <w:r w:rsidRPr="002E2EB6">
        <w:rPr>
          <w:rFonts w:ascii="Courier New" w:hAnsi="Courier New" w:cs="Courier New"/>
        </w:rPr>
        <w:t>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32   100.00            2             4             5            11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0             6             2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37   100.00            2      </w:t>
      </w:r>
      <w:r w:rsidRPr="002E2EB6">
        <w:rPr>
          <w:rFonts w:ascii="Courier New" w:hAnsi="Courier New" w:cs="Courier New"/>
        </w:rPr>
        <w:t xml:space="preserve">       7             6            14             8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</w:t>
      </w:r>
      <w:r w:rsidRPr="002E2EB6">
        <w:rPr>
          <w:rFonts w:ascii="Courier New" w:hAnsi="Courier New" w:cs="Courier New"/>
        </w:rPr>
        <w:t xml:space="preserve">             3             1             6             5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Precinct Chairman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Bruce Vieregge.  .  .  .  .  .  .  .  .  .      41   100.00            2             8             5            16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</w:t>
      </w:r>
      <w:r w:rsidRPr="002E2EB6">
        <w:rPr>
          <w:rFonts w:ascii="Courier New" w:hAnsi="Courier New" w:cs="Courier New"/>
        </w:rPr>
        <w:t xml:space="preserve">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   0             2             2             4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</w:t>
      </w:r>
      <w:r w:rsidRPr="002E2EB6">
        <w:rPr>
          <w:rFonts w:ascii="Courier New" w:hAnsi="Courier New" w:cs="Courier New"/>
        </w:rPr>
        <w:t>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</w:t>
      </w:r>
      <w:r w:rsidRPr="002E2EB6">
        <w:rPr>
          <w:rFonts w:ascii="Courier New" w:hAnsi="Courier New" w:cs="Courier New"/>
        </w:rPr>
        <w:t>AM                         Republican Party                                        REPORT-EL30A PAGE 0001-07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</w:t>
      </w:r>
      <w:r w:rsidRPr="002E2EB6">
        <w:rPr>
          <w:rFonts w:ascii="Courier New" w:hAnsi="Courier New" w:cs="Courier New"/>
        </w:rPr>
        <w:t>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317    73.38           14            61            85           104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115    26.62            4            22           </w:t>
      </w:r>
      <w:r w:rsidRPr="002E2EB6">
        <w:rPr>
          <w:rFonts w:ascii="Courier New" w:hAnsi="Courier New" w:cs="Courier New"/>
        </w:rPr>
        <w:t xml:space="preserve"> 21            37            31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65                     3            18     </w:t>
      </w:r>
      <w:r w:rsidRPr="002E2EB6">
        <w:rPr>
          <w:rFonts w:ascii="Courier New" w:hAnsi="Courier New" w:cs="Courier New"/>
        </w:rPr>
        <w:t xml:space="preserve">       10            27             7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274    59.96            7            51            74            86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183   </w:t>
      </w:r>
      <w:r w:rsidRPr="002E2EB6">
        <w:rPr>
          <w:rFonts w:ascii="Courier New" w:hAnsi="Courier New" w:cs="Courier New"/>
        </w:rPr>
        <w:t xml:space="preserve"> 40.04           12            40            35            64            32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</w:t>
      </w:r>
      <w:r w:rsidRPr="002E2EB6">
        <w:rPr>
          <w:rFonts w:ascii="Courier New" w:hAnsi="Courier New" w:cs="Courier New"/>
        </w:rPr>
        <w:t xml:space="preserve"> 40                     2            10             7            18             3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348    76.65           16            76            72           123            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</w:t>
      </w:r>
      <w:r w:rsidRPr="002E2EB6">
        <w:rPr>
          <w:rFonts w:ascii="Courier New" w:hAnsi="Courier New" w:cs="Courier New"/>
        </w:rPr>
        <w:t xml:space="preserve">  .  .  .  .  .  .  .  .  .  .  .     106    23.35            4            14            34            28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</w:t>
      </w:r>
      <w:r w:rsidRPr="002E2EB6">
        <w:rPr>
          <w:rFonts w:ascii="Courier New" w:hAnsi="Courier New" w:cs="Courier New"/>
        </w:rPr>
        <w:t>nder Votes .  .  .  .  .  .  .  .  .  .      43                     1            11            10            17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415    91.41           17            82          </w:t>
      </w:r>
      <w:r w:rsidRPr="002E2EB6">
        <w:rPr>
          <w:rFonts w:ascii="Courier New" w:hAnsi="Courier New" w:cs="Courier New"/>
        </w:rPr>
        <w:t xml:space="preserve">  99           135            82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39     8.59            2             8             9            14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</w:t>
      </w:r>
      <w:r w:rsidRPr="002E2EB6">
        <w:rPr>
          <w:rFonts w:ascii="Courier New" w:hAnsi="Courier New" w:cs="Courier New"/>
        </w:rPr>
        <w:t xml:space="preserve">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43                     2            11             8            19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</w:t>
      </w:r>
      <w:r w:rsidRPr="002E2EB6">
        <w:rPr>
          <w:rFonts w:ascii="Courier New" w:hAnsi="Courier New" w:cs="Courier New"/>
        </w:rPr>
        <w:t xml:space="preserve">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        </w:t>
      </w:r>
      <w:r w:rsidRPr="002E2EB6">
        <w:rPr>
          <w:rFonts w:ascii="Courier New" w:hAnsi="Courier New" w:cs="Courier New"/>
        </w:rPr>
        <w:t xml:space="preserve">                     REPORT-EL30A PAGE 0001-08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0001 PCT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</w:t>
      </w:r>
      <w:r w:rsidRPr="002E2EB6">
        <w:rPr>
          <w:rFonts w:ascii="Courier New" w:hAnsi="Courier New" w:cs="Courier New"/>
        </w:rPr>
        <w:t xml:space="preserve">  .  .  .  .      47    95.92            2             8             7            17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4.08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</w:t>
      </w:r>
      <w:r w:rsidRPr="002E2EB6">
        <w:rPr>
          <w:rFonts w:ascii="Courier New" w:hAnsi="Courier New" w:cs="Courier New"/>
        </w:rPr>
        <w:t xml:space="preserve">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Referenda Item </w:t>
      </w:r>
      <w:r w:rsidRPr="002E2EB6">
        <w:rPr>
          <w:rFonts w:ascii="Courier New" w:hAnsi="Courier New" w:cs="Courier New"/>
        </w:rPr>
        <w:t>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44    93.62            2             7             7            15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 6.38            0             1             0       </w:t>
      </w:r>
      <w:r w:rsidRPr="002E2EB6">
        <w:rPr>
          <w:rFonts w:ascii="Courier New" w:hAnsi="Courier New" w:cs="Courier New"/>
        </w:rPr>
        <w:t xml:space="preserve">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2             0 </w:t>
      </w:r>
      <w:r w:rsidRPr="002E2EB6">
        <w:rPr>
          <w:rFonts w:ascii="Courier New" w:hAnsi="Courier New" w:cs="Courier New"/>
        </w:rPr>
        <w:t xml:space="preserve">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42    89.36            2             6             7            14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5    10.64</w:t>
      </w:r>
      <w:r w:rsidRPr="002E2EB6">
        <w:rPr>
          <w:rFonts w:ascii="Courier New" w:hAnsi="Courier New" w:cs="Courier New"/>
        </w:rPr>
        <w:t xml:space="preserve">            0             2             0             3             0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</w:t>
      </w:r>
      <w:r w:rsidRPr="002E2EB6">
        <w:rPr>
          <w:rFonts w:ascii="Courier New" w:hAnsi="Courier New" w:cs="Courier New"/>
        </w:rPr>
        <w:t xml:space="preserve">                  0             2             0             3             0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42    93.33            2             8             5            16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</w:t>
      </w:r>
      <w:r w:rsidRPr="002E2EB6">
        <w:rPr>
          <w:rFonts w:ascii="Courier New" w:hAnsi="Courier New" w:cs="Courier New"/>
        </w:rPr>
        <w:t>.  .  .  .  .  .  .  .  .  .  .       3     6.67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</w:t>
      </w:r>
      <w:r w:rsidRPr="002E2EB6">
        <w:rPr>
          <w:rFonts w:ascii="Courier New" w:hAnsi="Courier New" w:cs="Courier New"/>
        </w:rPr>
        <w:t>er Votes .  .  .  .  .  .  .  .  .  .       7                     0             2             1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37    82.22            2             6        </w:t>
      </w:r>
      <w:r w:rsidRPr="002E2EB6">
        <w:rPr>
          <w:rFonts w:ascii="Courier New" w:hAnsi="Courier New" w:cs="Courier New"/>
        </w:rPr>
        <w:t xml:space="preserve">     6            12            11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8    17.78            0             2        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</w:t>
      </w:r>
      <w:r w:rsidRPr="002E2EB6">
        <w:rPr>
          <w:rFonts w:ascii="Courier New" w:hAnsi="Courier New" w:cs="Courier New"/>
        </w:rPr>
        <w:t xml:space="preserve">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2             1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</w:t>
      </w:r>
      <w:r w:rsidRPr="002E2EB6">
        <w:rPr>
          <w:rFonts w:ascii="Courier New" w:hAnsi="Courier New" w:cs="Courier New"/>
        </w:rPr>
        <w:t xml:space="preserve">  40    86.96            2             6             6            14            12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6    13.04            0             2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</w:t>
      </w:r>
      <w:r w:rsidRPr="002E2EB6">
        <w:rPr>
          <w:rFonts w:ascii="Courier New" w:hAnsi="Courier New" w:cs="Courier New"/>
        </w:rPr>
        <w:t xml:space="preserve">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2             1             3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</w:t>
      </w:r>
      <w:r w:rsidRPr="002E2EB6">
        <w:rPr>
          <w:rFonts w:ascii="Courier New" w:hAnsi="Courier New" w:cs="Courier New"/>
        </w:rPr>
        <w:t xml:space="preserve">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</w:t>
      </w:r>
      <w:r w:rsidRPr="002E2EB6">
        <w:rPr>
          <w:rFonts w:ascii="Courier New" w:hAnsi="Courier New" w:cs="Courier New"/>
        </w:rPr>
        <w:t xml:space="preserve">               STATISTICS                                              REPORT-EL30A PAGE 0002-01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</w:t>
      </w:r>
      <w:r w:rsidRPr="002E2EB6">
        <w:rPr>
          <w:rFonts w:ascii="Courier New" w:hAnsi="Courier New" w:cs="Courier New"/>
        </w:rPr>
        <w:t>OTERS - TOTAL .  .  .  .  .  .   1,626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438                    26            86            93           134            99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349    79.68           19            </w:t>
      </w:r>
      <w:r w:rsidRPr="002E2EB6">
        <w:rPr>
          <w:rFonts w:ascii="Courier New" w:hAnsi="Courier New" w:cs="Courier New"/>
        </w:rPr>
        <w:t>71            80           104            75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89    20.32            7            15            13            30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26.94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</w:t>
      </w:r>
      <w:r w:rsidRPr="002E2EB6">
        <w:rPr>
          <w:rFonts w:ascii="Courier New" w:hAnsi="Courier New" w:cs="Courier New"/>
        </w:rPr>
        <w:t xml:space="preserve">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</w:t>
      </w:r>
      <w:r w:rsidRPr="002E2EB6">
        <w:rPr>
          <w:rFonts w:ascii="Courier New" w:hAnsi="Courier New" w:cs="Courier New"/>
        </w:rPr>
        <w:t>11:36 AM                         Republican Party                                        REPORT-EL30A PAGE 0002-02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</w:t>
      </w:r>
      <w:r w:rsidRPr="002E2EB6">
        <w:rPr>
          <w:rFonts w:ascii="Courier New" w:hAnsi="Courier New" w:cs="Courier New"/>
        </w:rPr>
        <w:t>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125    37.20            8            21            27            37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21     6.25            2             7         </w:t>
      </w:r>
      <w:r w:rsidRPr="002E2EB6">
        <w:rPr>
          <w:rFonts w:ascii="Courier New" w:hAnsi="Courier New" w:cs="Courier New"/>
        </w:rPr>
        <w:t xml:space="preserve">    4             7             1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105    31.25            5            24            26            30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17     5.06            0             1   </w:t>
      </w:r>
      <w:r w:rsidRPr="002E2EB6">
        <w:rPr>
          <w:rFonts w:ascii="Courier New" w:hAnsi="Courier New" w:cs="Courier New"/>
        </w:rPr>
        <w:t xml:space="preserve">          5             3             8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</w:t>
      </w:r>
      <w:r w:rsidRPr="002E2EB6">
        <w:rPr>
          <w:rFonts w:ascii="Courier New" w:hAnsi="Courier New" w:cs="Courier New"/>
        </w:rPr>
        <w:t xml:space="preserve">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1      .30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2      .60            0     </w:t>
      </w:r>
      <w:r w:rsidRPr="002E2EB6">
        <w:rPr>
          <w:rFonts w:ascii="Courier New" w:hAnsi="Courier New" w:cs="Courier New"/>
        </w:rPr>
        <w:t xml:space="preserve">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2      .60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40    11.90            </w:t>
      </w:r>
      <w:r w:rsidRPr="002E2EB6">
        <w:rPr>
          <w:rFonts w:ascii="Courier New" w:hAnsi="Courier New" w:cs="Courier New"/>
        </w:rPr>
        <w:t>4             8            12            10             6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3      .89            0             1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1      .30      </w:t>
      </w:r>
      <w:r w:rsidRPr="002E2EB6">
        <w:rPr>
          <w:rFonts w:ascii="Courier New" w:hAnsi="Courier New" w:cs="Courier New"/>
        </w:rPr>
        <w:t xml:space="preserve">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2      .60            0             0             2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17     5.06</w:t>
      </w:r>
      <w:r w:rsidRPr="002E2EB6">
        <w:rPr>
          <w:rFonts w:ascii="Courier New" w:hAnsi="Courier New" w:cs="Courier New"/>
        </w:rPr>
        <w:t xml:space="preserve">            0             4             2             8             3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</w:t>
      </w:r>
      <w:r w:rsidRPr="002E2EB6">
        <w:rPr>
          <w:rFonts w:ascii="Courier New" w:hAnsi="Courier New" w:cs="Courier New"/>
        </w:rPr>
        <w:t xml:space="preserve">                  0             3             1             5             4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221   100.00            9            39            64            61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</w:t>
      </w:r>
      <w:r w:rsidRPr="002E2EB6">
        <w:rPr>
          <w:rFonts w:ascii="Courier New" w:hAnsi="Courier New" w:cs="Courier New"/>
        </w:rPr>
        <w:t xml:space="preserve">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128                    10            32            16            43            2</w:t>
      </w:r>
      <w:r w:rsidRPr="002E2EB6">
        <w:rPr>
          <w:rFonts w:ascii="Courier New" w:hAnsi="Courier New" w:cs="Courier New"/>
        </w:rPr>
        <w:t>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95    38.62            5            20            24            27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24     9.76            1         </w:t>
      </w:r>
      <w:r w:rsidRPr="002E2EB6">
        <w:rPr>
          <w:rFonts w:ascii="Courier New" w:hAnsi="Courier New" w:cs="Courier New"/>
        </w:rPr>
        <w:t xml:space="preserve">    3             8             6             6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27    10.98            2             3             9             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44    17.89            3   </w:t>
      </w:r>
      <w:r w:rsidRPr="002E2EB6">
        <w:rPr>
          <w:rFonts w:ascii="Courier New" w:hAnsi="Courier New" w:cs="Courier New"/>
        </w:rPr>
        <w:t xml:space="preserve">         10             8            11            12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34    13.82            2             7             8             9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16     6.50          </w:t>
      </w:r>
      <w:r w:rsidRPr="002E2EB6">
        <w:rPr>
          <w:rFonts w:ascii="Courier New" w:hAnsi="Courier New" w:cs="Courier New"/>
        </w:rPr>
        <w:t xml:space="preserve">  0             4             3             7             2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6     2.44            0             0             3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</w:t>
      </w:r>
      <w:r w:rsidRPr="002E2EB6">
        <w:rPr>
          <w:rFonts w:ascii="Courier New" w:hAnsi="Courier New" w:cs="Courier New"/>
        </w:rPr>
        <w:t xml:space="preserve">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103                     6            24            17            35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</w:t>
      </w:r>
      <w:r w:rsidRPr="002E2EB6">
        <w:rPr>
          <w:rFonts w:ascii="Courier New" w:hAnsi="Courier New" w:cs="Courier New"/>
        </w:rPr>
        <w:t>engale  .  .  .  .  .  .  .  .     113    44.31            5            21            32            32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142    55.69            6            27            37            38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</w:t>
      </w:r>
      <w:r w:rsidRPr="002E2EB6">
        <w:rPr>
          <w:rFonts w:ascii="Courier New" w:hAnsi="Courier New" w:cs="Courier New"/>
        </w:rPr>
        <w:t>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94                     8            23            11            34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129    54.43            3            22            40            36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108    45.57            6        </w:t>
      </w:r>
      <w:r w:rsidRPr="002E2EB6">
        <w:rPr>
          <w:rFonts w:ascii="Courier New" w:hAnsi="Courier New" w:cs="Courier New"/>
        </w:rPr>
        <w:t xml:space="preserve">    22            26            30            24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112                    10  </w:t>
      </w:r>
      <w:r w:rsidRPr="002E2EB6">
        <w:rPr>
          <w:rFonts w:ascii="Courier New" w:hAnsi="Courier New" w:cs="Courier New"/>
        </w:rPr>
        <w:t xml:space="preserve">          27            14            38            23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</w:t>
      </w:r>
      <w:r w:rsidRPr="002E2EB6">
        <w:rPr>
          <w:rFonts w:ascii="Courier New" w:hAnsi="Courier New" w:cs="Courier New"/>
        </w:rPr>
        <w:t xml:space="preserve">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0002-03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</w:t>
      </w:r>
      <w:r w:rsidRPr="002E2EB6">
        <w:rPr>
          <w:rFonts w:ascii="Courier New" w:hAnsi="Courier New" w:cs="Courier New"/>
        </w:rPr>
        <w:t xml:space="preserve">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107    41.47            5            20            25            29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</w:t>
      </w:r>
      <w:r w:rsidRPr="002E2EB6">
        <w:rPr>
          <w:rFonts w:ascii="Courier New" w:hAnsi="Courier New" w:cs="Courier New"/>
        </w:rPr>
        <w:t>uzman .  .  .  .  .  .  .  .  .  .  .     151    58.53            7            29            42            43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91                     7            22            13            32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71    30.47            4</w:t>
      </w:r>
      <w:r w:rsidRPr="002E2EB6">
        <w:rPr>
          <w:rFonts w:ascii="Courier New" w:hAnsi="Courier New" w:cs="Courier New"/>
        </w:rPr>
        <w:t xml:space="preserve">            10            22            16            19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71    30.47            2            15            12            23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91    39.06       </w:t>
      </w:r>
      <w:r w:rsidRPr="002E2EB6">
        <w:rPr>
          <w:rFonts w:ascii="Courier New" w:hAnsi="Courier New" w:cs="Courier New"/>
        </w:rPr>
        <w:t xml:space="preserve">     4            16            30            24            17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116          </w:t>
      </w:r>
      <w:r w:rsidRPr="002E2EB6">
        <w:rPr>
          <w:rFonts w:ascii="Courier New" w:hAnsi="Courier New" w:cs="Courier New"/>
        </w:rPr>
        <w:t xml:space="preserve">           9            30            16            41            20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40    16.13            3             6            14            10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</w:t>
      </w:r>
      <w:r w:rsidRPr="002E2EB6">
        <w:rPr>
          <w:rFonts w:ascii="Courier New" w:hAnsi="Courier New" w:cs="Courier New"/>
        </w:rPr>
        <w:t>ent Webster .  .  .  .  .  .  .  .  .  .      39    15.73            1             9             7            15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90    36.29            3            16            24            22            2</w:t>
      </w:r>
      <w:r w:rsidRPr="002E2EB6">
        <w:rPr>
          <w:rFonts w:ascii="Courier New" w:hAnsi="Courier New" w:cs="Courier New"/>
        </w:rPr>
        <w:t>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79    31.85            4            17            16            27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101                     8            23            19            30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130    56.28    </w:t>
      </w:r>
      <w:r w:rsidRPr="002E2EB6">
        <w:rPr>
          <w:rFonts w:ascii="Courier New" w:hAnsi="Courier New" w:cs="Courier New"/>
        </w:rPr>
        <w:t xml:space="preserve">        3            23            37            34            33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101    43.72            7            20            25            30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</w:t>
      </w:r>
      <w:r w:rsidRPr="002E2EB6">
        <w:rPr>
          <w:rFonts w:ascii="Courier New" w:hAnsi="Courier New" w:cs="Courier New"/>
        </w:rPr>
        <w:t xml:space="preserve">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118                     9            28            18            40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</w:t>
      </w:r>
      <w:r w:rsidRPr="002E2EB6">
        <w:rPr>
          <w:rFonts w:ascii="Courier New" w:hAnsi="Courier New" w:cs="Courier New"/>
        </w:rPr>
        <w:t>lton-Malone.  .  .  .  .  .  .  .  .     217   100.00            9            38            64            57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Under Votes .  .  .  .  .  .  .  .  .  .     132                    10            33            16            47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240   100.00           11        </w:t>
      </w:r>
      <w:r w:rsidRPr="002E2EB6">
        <w:rPr>
          <w:rFonts w:ascii="Courier New" w:hAnsi="Courier New" w:cs="Courier New"/>
        </w:rPr>
        <w:t xml:space="preserve">    41            70            65            53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109                     8  </w:t>
      </w:r>
      <w:r w:rsidRPr="002E2EB6">
        <w:rPr>
          <w:rFonts w:ascii="Courier New" w:hAnsi="Courier New" w:cs="Courier New"/>
        </w:rPr>
        <w:t xml:space="preserve">          30            10            39            22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164    55.78            9            35            38            45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</w:t>
      </w:r>
      <w:r w:rsidRPr="002E2EB6">
        <w:rPr>
          <w:rFonts w:ascii="Courier New" w:hAnsi="Courier New" w:cs="Courier New"/>
        </w:rPr>
        <w:t xml:space="preserve">  .  .  .     130    44.22            5            20            40            37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 55                     5            16             2            22            10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</w:t>
      </w:r>
      <w:r w:rsidRPr="002E2EB6">
        <w:rPr>
          <w:rFonts w:ascii="Courier New" w:hAnsi="Courier New" w:cs="Courier New"/>
        </w:rPr>
        <w:t xml:space="preserve">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0002-04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</w:t>
      </w:r>
      <w:r w:rsidRPr="002E2EB6">
        <w:rPr>
          <w:rFonts w:ascii="Courier New" w:hAnsi="Courier New" w:cs="Courier New"/>
        </w:rPr>
        <w:t xml:space="preserve">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205   100.00            7       </w:t>
      </w:r>
      <w:r w:rsidRPr="002E2EB6">
        <w:rPr>
          <w:rFonts w:ascii="Courier New" w:hAnsi="Courier New" w:cs="Courier New"/>
        </w:rPr>
        <w:t xml:space="preserve">     35            61            51            51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144                    12 </w:t>
      </w:r>
      <w:r w:rsidRPr="002E2EB6">
        <w:rPr>
          <w:rFonts w:ascii="Courier New" w:hAnsi="Courier New" w:cs="Courier New"/>
        </w:rPr>
        <w:t xml:space="preserve">           36            19            53            24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239   100.00            9            43            68            67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</w:t>
      </w:r>
      <w:r w:rsidRPr="002E2EB6">
        <w:rPr>
          <w:rFonts w:ascii="Courier New" w:hAnsi="Courier New" w:cs="Courier New"/>
        </w:rPr>
        <w:t>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110                    10            28            12            37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</w:t>
      </w:r>
      <w:r w:rsidRPr="002E2EB6">
        <w:rPr>
          <w:rFonts w:ascii="Courier New" w:hAnsi="Courier New" w:cs="Courier New"/>
        </w:rPr>
        <w:t>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209   100.00            3            31            66            55            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</w:t>
      </w:r>
      <w:r w:rsidRPr="002E2EB6">
        <w:rPr>
          <w:rFonts w:ascii="Courier New" w:hAnsi="Courier New" w:cs="Courier New"/>
        </w:rPr>
        <w:t xml:space="preserve">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140                    16            40            14            49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73    23.55     </w:t>
      </w:r>
      <w:r w:rsidRPr="002E2EB6">
        <w:rPr>
          <w:rFonts w:ascii="Courier New" w:hAnsi="Courier New" w:cs="Courier New"/>
        </w:rPr>
        <w:t xml:space="preserve">       2            14            27            16            14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22     7.10            1             4             6             5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137    44.1</w:t>
      </w:r>
      <w:r w:rsidRPr="002E2EB6">
        <w:rPr>
          <w:rFonts w:ascii="Courier New" w:hAnsi="Courier New" w:cs="Courier New"/>
        </w:rPr>
        <w:t>9            3            28            25            49            32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43    13.87            2             4            11            11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35  </w:t>
      </w:r>
      <w:r w:rsidRPr="002E2EB6">
        <w:rPr>
          <w:rFonts w:ascii="Courier New" w:hAnsi="Courier New" w:cs="Courier New"/>
        </w:rPr>
        <w:t xml:space="preserve">  11.29            3             9             7            11             5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</w:t>
      </w:r>
      <w:r w:rsidRPr="002E2EB6">
        <w:rPr>
          <w:rFonts w:ascii="Courier New" w:hAnsi="Courier New" w:cs="Courier New"/>
        </w:rPr>
        <w:t xml:space="preserve">  39                     8            12             4            12             3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112    40.58            6            24            32            33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164    59.42            3            30            41            47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</w:t>
      </w:r>
      <w:r w:rsidRPr="002E2EB6">
        <w:rPr>
          <w:rFonts w:ascii="Courier New" w:hAnsi="Courier New" w:cs="Courier New"/>
        </w:rPr>
        <w:t xml:space="preserve">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73                    10            17             7            24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135    49.82            6    </w:t>
      </w:r>
      <w:r w:rsidRPr="002E2EB6">
        <w:rPr>
          <w:rFonts w:ascii="Courier New" w:hAnsi="Courier New" w:cs="Courier New"/>
        </w:rPr>
        <w:t xml:space="preserve">        27            30            41            31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Stuckly.  .  .  .  .  .  .  .  .  .      39    14.39            1             7            10            10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28    10.33           </w:t>
      </w:r>
      <w:r w:rsidRPr="002E2EB6">
        <w:rPr>
          <w:rFonts w:ascii="Courier New" w:hAnsi="Courier New" w:cs="Courier New"/>
        </w:rPr>
        <w:t xml:space="preserve"> 1             5            12             6             4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David Bow  .  .  .  .  .  .  .  .  .  .  .      69    25.46            2            14            16            24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</w:t>
      </w:r>
      <w:r w:rsidRPr="002E2EB6">
        <w:rPr>
          <w:rFonts w:ascii="Courier New" w:hAnsi="Courier New" w:cs="Courier New"/>
        </w:rPr>
        <w:t xml:space="preserve">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78                     9            18            12            23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</w:t>
      </w:r>
      <w:r w:rsidRPr="002E2EB6">
        <w:rPr>
          <w:rFonts w:ascii="Courier New" w:hAnsi="Courier New" w:cs="Courier New"/>
        </w:rPr>
        <w:t>g  .  .  .  .  .  .  .  .  .     129    45.10            4            26            35            37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.  .  .  .  .  .  .  .  .  .      53    18.53            5             8            16            10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</w:t>
      </w:r>
      <w:r w:rsidRPr="002E2EB6">
        <w:rPr>
          <w:rFonts w:ascii="Courier New" w:hAnsi="Courier New" w:cs="Courier New"/>
        </w:rPr>
        <w:t>Nanny .  .  .  .  .  .  .  .  .  .     104    36.36            2            22            21            35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</w:t>
      </w:r>
      <w:r w:rsidRPr="002E2EB6">
        <w:rPr>
          <w:rFonts w:ascii="Courier New" w:hAnsi="Courier New" w:cs="Courier New"/>
        </w:rPr>
        <w:t>Under Votes .  .  .  .  .  .  .  .  .  .      63                     8            15             8            22            10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</w:t>
      </w:r>
      <w:r w:rsidRPr="002E2EB6">
        <w:rPr>
          <w:rFonts w:ascii="Courier New" w:hAnsi="Courier New" w:cs="Courier New"/>
        </w:rPr>
        <w:t xml:space="preserve">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0002</w:t>
      </w:r>
      <w:r w:rsidRPr="002E2EB6">
        <w:rPr>
          <w:rFonts w:ascii="Courier New" w:hAnsi="Courier New" w:cs="Courier New"/>
        </w:rPr>
        <w:t>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234   100.00            7   </w:t>
      </w:r>
      <w:r w:rsidRPr="002E2EB6">
        <w:rPr>
          <w:rFonts w:ascii="Courier New" w:hAnsi="Courier New" w:cs="Courier New"/>
        </w:rPr>
        <w:t xml:space="preserve">         37            71            60            59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115                   </w:t>
      </w:r>
      <w:r w:rsidRPr="002E2EB6">
        <w:rPr>
          <w:rFonts w:ascii="Courier New" w:hAnsi="Courier New" w:cs="Courier New"/>
        </w:rPr>
        <w:t xml:space="preserve"> 12            34             9            44            16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</w:t>
      </w:r>
      <w:r w:rsidRPr="002E2EB6">
        <w:rPr>
          <w:rFonts w:ascii="Courier New" w:hAnsi="Courier New" w:cs="Courier New"/>
        </w:rPr>
        <w:t xml:space="preserve">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0002-06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</w:t>
      </w:r>
      <w:r w:rsidRPr="002E2EB6">
        <w:rPr>
          <w:rFonts w:ascii="Courier New" w:hAnsi="Courier New" w:cs="Courier New"/>
        </w:rPr>
        <w:t>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21    23.86            1             3             3             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1     1.14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</w:t>
      </w:r>
      <w:r w:rsidRPr="002E2EB6">
        <w:rPr>
          <w:rFonts w:ascii="Courier New" w:hAnsi="Courier New" w:cs="Courier New"/>
        </w:rPr>
        <w:t>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1     1.14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</w:t>
      </w:r>
      <w:r w:rsidRPr="002E2EB6">
        <w:rPr>
          <w:rFonts w:ascii="Courier New" w:hAnsi="Courier New" w:cs="Courier New"/>
        </w:rPr>
        <w:t>ry Clinton  .  .  .  .  .  .  .  .  .      64    72.73            6            12             8            24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1     1.14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</w:t>
      </w:r>
      <w:r w:rsidRPr="002E2EB6">
        <w:rPr>
          <w:rFonts w:ascii="Courier New" w:hAnsi="Courier New" w:cs="Courier New"/>
        </w:rPr>
        <w:t xml:space="preserve">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65   100.00            7 </w:t>
      </w:r>
      <w:r w:rsidRPr="002E2EB6">
        <w:rPr>
          <w:rFonts w:ascii="Courier New" w:hAnsi="Courier New" w:cs="Courier New"/>
        </w:rPr>
        <w:t xml:space="preserve">           13             8            20            17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24                 </w:t>
      </w:r>
      <w:r w:rsidRPr="002E2EB6">
        <w:rPr>
          <w:rFonts w:ascii="Courier New" w:hAnsi="Courier New" w:cs="Courier New"/>
        </w:rPr>
        <w:t xml:space="preserve">    0             2             5            10             7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22    28.57            1             2             5             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</w:t>
      </w:r>
      <w:r w:rsidRPr="002E2EB6">
        <w:rPr>
          <w:rFonts w:ascii="Courier New" w:hAnsi="Courier New" w:cs="Courier New"/>
        </w:rPr>
        <w:t xml:space="preserve">  .  .  .  .  .  .  .      19    24.68            2             3             2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36    46.75            4             8             5            10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 0             2             1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</w:t>
      </w:r>
      <w:r w:rsidRPr="002E2EB6">
        <w:rPr>
          <w:rFonts w:ascii="Courier New" w:hAnsi="Courier New" w:cs="Courier New"/>
        </w:rPr>
        <w:t>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61   100.00            5            10            11            14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</w:t>
      </w:r>
      <w:r w:rsidRPr="002E2EB6">
        <w:rPr>
          <w:rFonts w:ascii="Courier New" w:hAnsi="Courier New" w:cs="Courier New"/>
        </w:rPr>
        <w:t xml:space="preserve">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28                     2             5             2            16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</w:t>
      </w:r>
      <w:r w:rsidRPr="002E2EB6">
        <w:rPr>
          <w:rFonts w:ascii="Courier New" w:hAnsi="Courier New" w:cs="Courier New"/>
        </w:rPr>
        <w:t>.  .      66   100.00            5            11            10            19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</w:t>
      </w:r>
      <w:r w:rsidRPr="002E2EB6">
        <w:rPr>
          <w:rFonts w:ascii="Courier New" w:hAnsi="Courier New" w:cs="Courier New"/>
        </w:rPr>
        <w:t>.  .  .  .      23                     2             4             3            11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68   100.00            6            11            12            </w:t>
      </w:r>
      <w:r w:rsidRPr="002E2EB6">
        <w:rPr>
          <w:rFonts w:ascii="Courier New" w:hAnsi="Courier New" w:cs="Courier New"/>
        </w:rPr>
        <w:t>19            20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1             4             1      </w:t>
      </w:r>
      <w:r w:rsidRPr="002E2EB6">
        <w:rPr>
          <w:rFonts w:ascii="Courier New" w:hAnsi="Courier New" w:cs="Courier New"/>
        </w:rPr>
        <w:t xml:space="preserve">      11             4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65   100.00            5            11            11            18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24                     2             4             2            12             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</w:t>
      </w:r>
      <w:r w:rsidRPr="002E2EB6">
        <w:rPr>
          <w:rFonts w:ascii="Courier New" w:hAnsi="Courier New" w:cs="Courier New"/>
        </w:rPr>
        <w:t xml:space="preserve">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</w:t>
      </w:r>
      <w:r w:rsidRPr="002E2EB6">
        <w:rPr>
          <w:rFonts w:ascii="Courier New" w:hAnsi="Courier New" w:cs="Courier New"/>
        </w:rPr>
        <w:t xml:space="preserve">       Democratic Party                                        REPORT-EL30A PAGE 0002-07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</w:t>
      </w:r>
      <w:r w:rsidRPr="002E2EB6">
        <w:rPr>
          <w:rFonts w:ascii="Courier New" w:hAnsi="Courier New" w:cs="Courier New"/>
        </w:rPr>
        <w:t xml:space="preserve">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66   100.00            6            11            11            18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</w:t>
      </w:r>
      <w:r w:rsidRPr="002E2EB6">
        <w:rPr>
          <w:rFonts w:ascii="Courier New" w:hAnsi="Courier New" w:cs="Courier New"/>
        </w:rPr>
        <w:t xml:space="preserve">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1             4             2            12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</w:t>
      </w:r>
      <w:r w:rsidRPr="002E2EB6">
        <w:rPr>
          <w:rFonts w:ascii="Courier New" w:hAnsi="Courier New" w:cs="Courier New"/>
        </w:rPr>
        <w:t xml:space="preserve">  .      62   100.00            5            10            11            16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</w:t>
      </w:r>
      <w:r w:rsidRPr="002E2EB6">
        <w:rPr>
          <w:rFonts w:ascii="Courier New" w:hAnsi="Courier New" w:cs="Courier New"/>
        </w:rPr>
        <w:t xml:space="preserve">  .  .  .      27                     2             5             2            14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64   100.00            6            11            10            1</w:t>
      </w:r>
      <w:r w:rsidRPr="002E2EB6">
        <w:rPr>
          <w:rFonts w:ascii="Courier New" w:hAnsi="Courier New" w:cs="Courier New"/>
        </w:rPr>
        <w:t>7            20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1             4             3       </w:t>
      </w:r>
      <w:r w:rsidRPr="002E2EB6">
        <w:rPr>
          <w:rFonts w:ascii="Courier New" w:hAnsi="Courier New" w:cs="Courier New"/>
        </w:rPr>
        <w:t xml:space="preserve">     13             4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63   100.00            6            11            10            18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</w:t>
      </w:r>
      <w:r w:rsidRPr="002E2EB6">
        <w:rPr>
          <w:rFonts w:ascii="Courier New" w:hAnsi="Courier New" w:cs="Courier New"/>
        </w:rPr>
        <w:t xml:space="preserve">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1             4             3            12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Precinct Chairman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Princess Chambers-Hughe</w:t>
      </w:r>
      <w:r w:rsidRPr="002E2EB6">
        <w:rPr>
          <w:rFonts w:ascii="Courier New" w:hAnsi="Courier New" w:cs="Courier New"/>
        </w:rPr>
        <w:t>s  .  .  .  .  .  .      67   100.00            6            12            11            19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</w:t>
      </w:r>
      <w:r w:rsidRPr="002E2EB6">
        <w:rPr>
          <w:rFonts w:ascii="Courier New" w:hAnsi="Courier New" w:cs="Courier New"/>
        </w:rPr>
        <w:t>.  .  .  .  .  .  .  .  .      22                     1             3             2            11             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</w:t>
      </w:r>
      <w:r w:rsidRPr="002E2EB6">
        <w:rPr>
          <w:rFonts w:ascii="Courier New" w:hAnsi="Courier New" w:cs="Courier New"/>
        </w:rPr>
        <w:t xml:space="preserve">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0002-08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0002 PCT </w:t>
      </w:r>
      <w:r w:rsidRPr="002E2EB6">
        <w:rPr>
          <w:rFonts w:ascii="Courier New" w:hAnsi="Courier New" w:cs="Courier New"/>
        </w:rPr>
        <w:t>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208    67.97            8            41      </w:t>
      </w:r>
      <w:r w:rsidRPr="002E2EB6">
        <w:rPr>
          <w:rFonts w:ascii="Courier New" w:hAnsi="Courier New" w:cs="Courier New"/>
        </w:rPr>
        <w:t xml:space="preserve">      49            54            56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98    32.03            7            17            29            32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</w:t>
      </w:r>
      <w:r w:rsidRPr="002E2EB6">
        <w:rPr>
          <w:rFonts w:ascii="Courier New" w:hAnsi="Courier New" w:cs="Courier New"/>
        </w:rPr>
        <w:t xml:space="preserve">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43                     4            13             2            18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</w:t>
      </w:r>
      <w:r w:rsidRPr="002E2EB6">
        <w:rPr>
          <w:rFonts w:ascii="Courier New" w:hAnsi="Courier New" w:cs="Courier New"/>
        </w:rPr>
        <w:t>92    61.74           11            41            49            54            37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119    38.26            5            19            29            34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</w:t>
      </w:r>
      <w:r w:rsidRPr="002E2EB6">
        <w:rPr>
          <w:rFonts w:ascii="Courier New" w:hAnsi="Courier New" w:cs="Courier New"/>
        </w:rPr>
        <w:t xml:space="preserve">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38                     3            11             2            16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</w:t>
      </w:r>
      <w:r w:rsidRPr="002E2EB6">
        <w:rPr>
          <w:rFonts w:ascii="Courier New" w:hAnsi="Courier New" w:cs="Courier New"/>
        </w:rPr>
        <w:t xml:space="preserve"> .  .  .  .  .  .  .  .  .  .  .  .  .     231    75.49           12            45            61            63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75    24.51            4            13            17            22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43                     3            13             2            19         </w:t>
      </w:r>
      <w:r w:rsidRPr="002E2EB6">
        <w:rPr>
          <w:rFonts w:ascii="Courier New" w:hAnsi="Courier New" w:cs="Courier New"/>
        </w:rPr>
        <w:t xml:space="preserve">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276    91.69           13            51            72            75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25     8.31            2             </w:t>
      </w:r>
      <w:r w:rsidRPr="002E2EB6">
        <w:rPr>
          <w:rFonts w:ascii="Courier New" w:hAnsi="Courier New" w:cs="Courier New"/>
        </w:rPr>
        <w:t>7             4             9             3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48                     4       </w:t>
      </w:r>
      <w:r w:rsidRPr="002E2EB6">
        <w:rPr>
          <w:rFonts w:ascii="Courier New" w:hAnsi="Courier New" w:cs="Courier New"/>
        </w:rPr>
        <w:t xml:space="preserve">     13             4            20             7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</w:t>
      </w:r>
      <w:r w:rsidRPr="002E2EB6">
        <w:rPr>
          <w:rFonts w:ascii="Courier New" w:hAnsi="Courier New" w:cs="Courier New"/>
        </w:rPr>
        <w:t xml:space="preserve">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0002-09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0002 PCT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</w:t>
      </w:r>
      <w:r w:rsidRPr="002E2EB6">
        <w:rPr>
          <w:rFonts w:ascii="Courier New" w:hAnsi="Courier New" w:cs="Courier New"/>
        </w:rPr>
        <w:t xml:space="preserve">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69    81.18            4            11            13            20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</w:t>
      </w:r>
      <w:r w:rsidRPr="002E2EB6">
        <w:rPr>
          <w:rFonts w:ascii="Courier New" w:hAnsi="Courier New" w:cs="Courier New"/>
        </w:rPr>
        <w:t xml:space="preserve"> .  .  .  .  .  .  .  .      16    18.82            3             4             0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</w:t>
      </w:r>
      <w:r w:rsidRPr="002E2EB6">
        <w:rPr>
          <w:rFonts w:ascii="Courier New" w:hAnsi="Courier New" w:cs="Courier New"/>
        </w:rPr>
        <w:t xml:space="preserve"> .  .  .  .  .  .  .  .  .  .       4                     0             0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73    87.95            4            11            13  </w:t>
      </w:r>
      <w:r w:rsidRPr="002E2EB6">
        <w:rPr>
          <w:rFonts w:ascii="Courier New" w:hAnsi="Courier New" w:cs="Courier New"/>
        </w:rPr>
        <w:t xml:space="preserve">          23            22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10    12.05            3             3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</w:t>
      </w:r>
      <w:r w:rsidRPr="002E2EB6">
        <w:rPr>
          <w:rFonts w:ascii="Courier New" w:hAnsi="Courier New" w:cs="Courier New"/>
        </w:rPr>
        <w:t xml:space="preserve">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1             0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75    </w:t>
      </w:r>
      <w:r w:rsidRPr="002E2EB6">
        <w:rPr>
          <w:rFonts w:ascii="Courier New" w:hAnsi="Courier New" w:cs="Courier New"/>
        </w:rPr>
        <w:t>90.36            6            12            12            23            22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8     9.64            1             2             1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1             0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</w:t>
      </w:r>
      <w:r w:rsidRPr="002E2EB6">
        <w:rPr>
          <w:rFonts w:ascii="Courier New" w:hAnsi="Courier New" w:cs="Courier New"/>
        </w:rPr>
        <w:t xml:space="preserve">  .  .  .  .  .  .  .  .  .  .  .  .      69    84.15            3            10            13            22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13    15.85            3             4        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1             0             4           </w:t>
      </w:r>
      <w:r w:rsidRPr="002E2EB6">
        <w:rPr>
          <w:rFonts w:ascii="Courier New" w:hAnsi="Courier New" w:cs="Courier New"/>
        </w:rPr>
        <w:t xml:space="preserve">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61    70.93            5            11             9            21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25    29.07            2           </w:t>
      </w:r>
      <w:r w:rsidRPr="002E2EB6">
        <w:rPr>
          <w:rFonts w:ascii="Courier New" w:hAnsi="Courier New" w:cs="Courier New"/>
        </w:rPr>
        <w:t xml:space="preserve">  4             4             7             8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</w:t>
      </w:r>
      <w:r w:rsidRPr="002E2EB6">
        <w:rPr>
          <w:rFonts w:ascii="Courier New" w:hAnsi="Courier New" w:cs="Courier New"/>
        </w:rPr>
        <w:t xml:space="preserve">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75    93.75            5            12            13            22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</w:t>
      </w:r>
      <w:r w:rsidRPr="002E2EB6">
        <w:rPr>
          <w:rFonts w:ascii="Courier New" w:hAnsi="Courier New" w:cs="Courier New"/>
        </w:rPr>
        <w:t>.  .  .       5     6.25            1             1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</w:t>
      </w:r>
      <w:r w:rsidRPr="002E2EB6">
        <w:rPr>
          <w:rFonts w:ascii="Courier New" w:hAnsi="Courier New" w:cs="Courier New"/>
        </w:rPr>
        <w:t>.  .  .  .  .       9                     1             2             0             5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</w:t>
      </w:r>
      <w:r w:rsidRPr="002E2EB6">
        <w:rPr>
          <w:rFonts w:ascii="Courier New" w:hAnsi="Courier New" w:cs="Courier New"/>
        </w:rPr>
        <w:t xml:space="preserve">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0003-01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</w:t>
      </w:r>
      <w:r w:rsidRPr="002E2EB6">
        <w:rPr>
          <w:rFonts w:ascii="Courier New" w:hAnsi="Courier New" w:cs="Courier New"/>
        </w:rPr>
        <w:t xml:space="preserve">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2,358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1,242                    85       </w:t>
      </w:r>
      <w:r w:rsidRPr="002E2EB6">
        <w:rPr>
          <w:rFonts w:ascii="Courier New" w:hAnsi="Courier New" w:cs="Courier New"/>
        </w:rPr>
        <w:t xml:space="preserve">    248           263           424           222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1,096    88.24           69           213           245           360           209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146    11.76           16 </w:t>
      </w:r>
      <w:r w:rsidRPr="002E2EB6">
        <w:rPr>
          <w:rFonts w:ascii="Courier New" w:hAnsi="Courier New" w:cs="Courier New"/>
        </w:rPr>
        <w:t xml:space="preserve">           35            18            64            13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52.67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</w:t>
      </w:r>
      <w:r w:rsidRPr="002E2EB6">
        <w:rPr>
          <w:rFonts w:ascii="Courier New" w:hAnsi="Courier New" w:cs="Courier New"/>
        </w:rPr>
        <w:t xml:space="preserve">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0003-02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</w:t>
      </w:r>
      <w:r w:rsidRPr="002E2EB6">
        <w:rPr>
          <w:rFonts w:ascii="Courier New" w:hAnsi="Courier New" w:cs="Courier New"/>
        </w:rPr>
        <w:t>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442    40.77           30            81    </w:t>
      </w:r>
      <w:r w:rsidRPr="002E2EB6">
        <w:rPr>
          <w:rFonts w:ascii="Courier New" w:hAnsi="Courier New" w:cs="Courier New"/>
        </w:rPr>
        <w:t xml:space="preserve">        81           153            97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25     2.31            3             5             4             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310    28.60           19            </w:t>
      </w:r>
      <w:r w:rsidRPr="002E2EB6">
        <w:rPr>
          <w:rFonts w:ascii="Courier New" w:hAnsi="Courier New" w:cs="Courier New"/>
        </w:rPr>
        <w:t>63            79           101            48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70     6.46            3             9            19            19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4      .37            0      </w:t>
      </w:r>
      <w:r w:rsidRPr="002E2EB6">
        <w:rPr>
          <w:rFonts w:ascii="Courier New" w:hAnsi="Courier New" w:cs="Courier New"/>
        </w:rPr>
        <w:t xml:space="preserve">       0             1             2             1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3      .28            1</w:t>
      </w:r>
      <w:r w:rsidRPr="002E2EB6">
        <w:rPr>
          <w:rFonts w:ascii="Courier New" w:hAnsi="Courier New" w:cs="Courier New"/>
        </w:rPr>
        <w:t xml:space="preserve">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</w:t>
      </w:r>
      <w:r w:rsidRPr="002E2EB6">
        <w:rPr>
          <w:rFonts w:ascii="Courier New" w:hAnsi="Courier New" w:cs="Courier New"/>
        </w:rPr>
        <w:t xml:space="preserve">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169    15.59            9            34            51            47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34     3.14 </w:t>
      </w:r>
      <w:r w:rsidRPr="002E2EB6">
        <w:rPr>
          <w:rFonts w:ascii="Courier New" w:hAnsi="Courier New" w:cs="Courier New"/>
        </w:rPr>
        <w:t xml:space="preserve">           2             8             7            15             2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1      .09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4    </w:t>
      </w:r>
      <w:r w:rsidRPr="002E2EB6">
        <w:rPr>
          <w:rFonts w:ascii="Courier New" w:hAnsi="Courier New" w:cs="Courier New"/>
        </w:rPr>
        <w:t xml:space="preserve">  .37            0             0             1          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22     2.03            2             8             1            11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 0             4             1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828   100.00           60           169           170           281           148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268                     9            44            75            79            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362    44.47           26    </w:t>
      </w:r>
      <w:r w:rsidRPr="002E2EB6">
        <w:rPr>
          <w:rFonts w:ascii="Courier New" w:hAnsi="Courier New" w:cs="Courier New"/>
        </w:rPr>
        <w:t xml:space="preserve">        67            72           119            78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98    12.04            4            18            22            30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64     7.86           </w:t>
      </w:r>
      <w:r w:rsidRPr="002E2EB6">
        <w:rPr>
          <w:rFonts w:ascii="Courier New" w:hAnsi="Courier New" w:cs="Courier New"/>
        </w:rPr>
        <w:t xml:space="preserve"> 5            13            13            16            17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127    15.60            8            25            29            48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88    10.81     </w:t>
      </w:r>
      <w:r w:rsidRPr="002E2EB6">
        <w:rPr>
          <w:rFonts w:ascii="Courier New" w:hAnsi="Courier New" w:cs="Courier New"/>
        </w:rPr>
        <w:t xml:space="preserve">       6            10            24            33            15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46     5.65            2            10            13            14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29     3.5</w:t>
      </w:r>
      <w:r w:rsidRPr="002E2EB6">
        <w:rPr>
          <w:rFonts w:ascii="Courier New" w:hAnsi="Courier New" w:cs="Courier New"/>
        </w:rPr>
        <w:t>6            5             8             4            10             2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282  </w:t>
      </w:r>
      <w:r w:rsidRPr="002E2EB6">
        <w:rPr>
          <w:rFonts w:ascii="Courier New" w:hAnsi="Courier New" w:cs="Courier New"/>
        </w:rPr>
        <w:t xml:space="preserve">                  13            62            68            90            49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418    47.83           32            84            97           137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</w:t>
      </w:r>
      <w:r w:rsidRPr="002E2EB6">
        <w:rPr>
          <w:rFonts w:ascii="Courier New" w:hAnsi="Courier New" w:cs="Courier New"/>
        </w:rPr>
        <w:t>ebra Lehrmann.  .  .  .  .  .  .  .  .  .     456    52.17           28            87            87           150           104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222                     9            42            61            73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441    53.58           36   </w:t>
      </w:r>
      <w:r w:rsidRPr="002E2EB6">
        <w:rPr>
          <w:rFonts w:ascii="Courier New" w:hAnsi="Courier New" w:cs="Courier New"/>
        </w:rPr>
        <w:t xml:space="preserve">         90            97           140            78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382    46.42           23            67            75           130            87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</w:t>
      </w:r>
      <w:r w:rsidRPr="002E2EB6">
        <w:rPr>
          <w:rFonts w:ascii="Courier New" w:hAnsi="Courier New" w:cs="Courier New"/>
        </w:rPr>
        <w:t xml:space="preserve">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273                    10            56            73            90            44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</w:t>
      </w:r>
      <w:r w:rsidRPr="002E2EB6">
        <w:rPr>
          <w:rFonts w:ascii="Courier New" w:hAnsi="Courier New" w:cs="Courier New"/>
        </w:rPr>
        <w:t>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</w:t>
      </w:r>
      <w:r w:rsidRPr="002E2EB6">
        <w:rPr>
          <w:rFonts w:ascii="Courier New" w:hAnsi="Courier New" w:cs="Courier New"/>
        </w:rPr>
        <w:t>ty                                        REPORT-EL30A PAGE 0003-03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Joe Pool.  .  .  .  .  .  .  .  .  .  .  .     428    49.14           32            88            91           149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443    50.86           27            80            97           136           </w:t>
      </w:r>
      <w:r w:rsidRPr="002E2EB6">
        <w:rPr>
          <w:rFonts w:ascii="Courier New" w:hAnsi="Courier New" w:cs="Courier New"/>
        </w:rPr>
        <w:t>103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225                    10            45            57            75     </w:t>
      </w:r>
      <w:r w:rsidRPr="002E2EB6">
        <w:rPr>
          <w:rFonts w:ascii="Courier New" w:hAnsi="Courier New" w:cs="Courier New"/>
        </w:rPr>
        <w:t xml:space="preserve">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260    32.58           16            50            73            81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264    33.08  </w:t>
      </w:r>
      <w:r w:rsidRPr="002E2EB6">
        <w:rPr>
          <w:rFonts w:ascii="Courier New" w:hAnsi="Courier New" w:cs="Courier New"/>
        </w:rPr>
        <w:t xml:space="preserve">         14            40            43            87            80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274    34.34           26            61            56            94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</w:t>
      </w:r>
      <w:r w:rsidRPr="002E2EB6">
        <w:rPr>
          <w:rFonts w:ascii="Courier New" w:hAnsi="Courier New" w:cs="Courier New"/>
        </w:rPr>
        <w:t xml:space="preserve">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298                    13            62            73            98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219    26.42           12            35            38            72            62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151    18.21           11            32            33            54        </w:t>
      </w:r>
      <w:r w:rsidRPr="002E2EB6">
        <w:rPr>
          <w:rFonts w:ascii="Courier New" w:hAnsi="Courier New" w:cs="Courier New"/>
        </w:rPr>
        <w:t xml:space="preserve">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242    29.19           15            50            52            84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217    26.18           16            41            54            66  </w:t>
      </w:r>
      <w:r w:rsidRPr="002E2EB6">
        <w:rPr>
          <w:rFonts w:ascii="Courier New" w:hAnsi="Courier New" w:cs="Courier New"/>
        </w:rPr>
        <w:t xml:space="preserve">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267                    15            55            68          </w:t>
      </w:r>
      <w:r w:rsidRPr="002E2EB6">
        <w:rPr>
          <w:rFonts w:ascii="Courier New" w:hAnsi="Courier New" w:cs="Courier New"/>
        </w:rPr>
        <w:t xml:space="preserve">  84            45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374    47.89           28            64            92           121            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407  </w:t>
      </w:r>
      <w:r w:rsidRPr="002E2EB6">
        <w:rPr>
          <w:rFonts w:ascii="Courier New" w:hAnsi="Courier New" w:cs="Courier New"/>
        </w:rPr>
        <w:t xml:space="preserve">  52.11           27            83            75           131            91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</w:t>
      </w:r>
      <w:r w:rsidRPr="002E2EB6">
        <w:rPr>
          <w:rFonts w:ascii="Courier New" w:hAnsi="Courier New" w:cs="Courier New"/>
        </w:rPr>
        <w:t xml:space="preserve"> 315                    14            66            78           108            49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765   100.00           54           155           154           253           1</w:t>
      </w:r>
      <w:r w:rsidRPr="002E2EB6">
        <w:rPr>
          <w:rFonts w:ascii="Courier New" w:hAnsi="Courier New" w:cs="Courier New"/>
        </w:rPr>
        <w:t>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331                    15            58            91           107      </w:t>
      </w:r>
      <w:r w:rsidRPr="002E2EB6">
        <w:rPr>
          <w:rFonts w:ascii="Courier New" w:hAnsi="Courier New" w:cs="Courier New"/>
        </w:rPr>
        <w:t xml:space="preserve">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848   100.00           58           171           172           283           164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</w:t>
      </w:r>
      <w:r w:rsidRPr="002E2EB6">
        <w:rPr>
          <w:rFonts w:ascii="Courier New" w:hAnsi="Courier New" w:cs="Courier New"/>
        </w:rPr>
        <w:t xml:space="preserve">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248                    11            42            73            77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</w:t>
      </w:r>
      <w:r w:rsidRPr="002E2EB6">
        <w:rPr>
          <w:rFonts w:ascii="Courier New" w:hAnsi="Courier New" w:cs="Courier New"/>
        </w:rPr>
        <w:t xml:space="preserve"> .  .  .  .  .     460    44.36           35            73           107           141           104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577    55.64           31           128           127           198            93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</w:t>
      </w:r>
      <w:r w:rsidRPr="002E2EB6">
        <w:rPr>
          <w:rFonts w:ascii="Courier New" w:hAnsi="Courier New" w:cs="Courier New"/>
        </w:rPr>
        <w:t xml:space="preserve">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59                     3            12            11            21            12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</w:t>
      </w:r>
      <w:r w:rsidRPr="002E2EB6">
        <w:rPr>
          <w:rFonts w:ascii="Courier New" w:hAnsi="Courier New" w:cs="Courier New"/>
        </w:rPr>
        <w:t xml:space="preserve">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</w:t>
      </w:r>
      <w:r w:rsidRPr="002E2EB6">
        <w:rPr>
          <w:rFonts w:ascii="Courier New" w:hAnsi="Courier New" w:cs="Courier New"/>
        </w:rPr>
        <w:t>11:36 AM                         Republican Party                                        REPORT-EL30A PAGE 0003-04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</w:t>
      </w:r>
      <w:r w:rsidRPr="002E2EB6">
        <w:rPr>
          <w:rFonts w:ascii="Courier New" w:hAnsi="Courier New" w:cs="Courier New"/>
        </w:rPr>
        <w:t>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736   100.00           51           149           154           240           142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</w:t>
      </w:r>
      <w:r w:rsidRPr="002E2EB6">
        <w:rPr>
          <w:rFonts w:ascii="Courier New" w:hAnsi="Courier New" w:cs="Courier New"/>
        </w:rPr>
        <w:t xml:space="preserve">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360                    18            64            91           120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</w:t>
      </w:r>
      <w:r w:rsidRPr="002E2EB6">
        <w:rPr>
          <w:rFonts w:ascii="Courier New" w:hAnsi="Courier New" w:cs="Courier New"/>
        </w:rPr>
        <w:t xml:space="preserve"> Pratt  .  .  .  .  .  .  .  .  .  .     905   100.00           57           187           188           307           166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Under Votes .  .  .  .  .  .  .  .  .  .     191                    12            26            57            53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859   100.00           57           170     </w:t>
      </w:r>
      <w:r w:rsidRPr="002E2EB6">
        <w:rPr>
          <w:rFonts w:ascii="Courier New" w:hAnsi="Courier New" w:cs="Courier New"/>
        </w:rPr>
        <w:t xml:space="preserve">      187           281           164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237                    12            4</w:t>
      </w:r>
      <w:r w:rsidRPr="002E2EB6">
        <w:rPr>
          <w:rFonts w:ascii="Courier New" w:hAnsi="Courier New" w:cs="Courier New"/>
        </w:rPr>
        <w:t>3            58            79            45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281    27.12           15            54            66            93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44   </w:t>
      </w:r>
      <w:r w:rsidRPr="002E2EB6">
        <w:rPr>
          <w:rFonts w:ascii="Courier New" w:hAnsi="Courier New" w:cs="Courier New"/>
        </w:rPr>
        <w:t xml:space="preserve">  4.25            3             7             9            11            14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509    49.13           28           102           105           175            99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</w:t>
      </w:r>
      <w:r w:rsidRPr="002E2EB6">
        <w:rPr>
          <w:rFonts w:ascii="Courier New" w:hAnsi="Courier New" w:cs="Courier New"/>
        </w:rPr>
        <w:t xml:space="preserve"> 88     8.49            6            15            23            26            18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114    11.00           13            23            32            33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</w:t>
      </w:r>
      <w:r w:rsidRPr="002E2EB6">
        <w:rPr>
          <w:rFonts w:ascii="Courier New" w:hAnsi="Courier New" w:cs="Courier New"/>
        </w:rPr>
        <w:t>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                  4            12            10            22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</w:t>
      </w:r>
      <w:r w:rsidRPr="002E2EB6">
        <w:rPr>
          <w:rFonts w:ascii="Courier New" w:hAnsi="Courier New" w:cs="Courier New"/>
        </w:rPr>
        <w:t xml:space="preserve">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529    54.48           39           114           110           181            85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442    45.52           22            78           113           135     </w:t>
      </w:r>
      <w:r w:rsidRPr="002E2EB6">
        <w:rPr>
          <w:rFonts w:ascii="Courier New" w:hAnsi="Courier New" w:cs="Courier New"/>
        </w:rPr>
        <w:t xml:space="preserve">       94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125                     8            21            22            4</w:t>
      </w:r>
      <w:r w:rsidRPr="002E2EB6">
        <w:rPr>
          <w:rFonts w:ascii="Courier New" w:hAnsi="Courier New" w:cs="Courier New"/>
        </w:rPr>
        <w:t>4            30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Collin Yeaman .  .  .  .  .  .  .  .  .  .     534    63.20           31           105           120           176           102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George Willoughby.  .  .  .  .  .  .  .  .     311    36.80    </w:t>
      </w:r>
      <w:r w:rsidRPr="002E2EB6">
        <w:rPr>
          <w:rFonts w:ascii="Courier New" w:hAnsi="Courier New" w:cs="Courier New"/>
        </w:rPr>
        <w:t xml:space="preserve">       26            62            70           100            53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251       </w:t>
      </w:r>
      <w:r w:rsidRPr="002E2EB6">
        <w:rPr>
          <w:rFonts w:ascii="Courier New" w:hAnsi="Courier New" w:cs="Courier New"/>
        </w:rPr>
        <w:t xml:space="preserve">             12            46            55            84            54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843   100.00           56           167           185           274           161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253                    13            46            60            86            48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</w:t>
      </w:r>
      <w:r w:rsidRPr="002E2EB6">
        <w:rPr>
          <w:rFonts w:ascii="Courier New" w:hAnsi="Courier New" w:cs="Courier New"/>
        </w:rPr>
        <w:t>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</w:t>
      </w:r>
      <w:r w:rsidRPr="002E2EB6">
        <w:rPr>
          <w:rFonts w:ascii="Courier New" w:hAnsi="Courier New" w:cs="Courier New"/>
        </w:rPr>
        <w:t>9/17 11:36 AM                         Democratic Party                                        REPORT-EL30A PAGE 0003-05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</w:t>
      </w:r>
      <w:r w:rsidRPr="002E2EB6">
        <w:rPr>
          <w:rFonts w:ascii="Courier New" w:hAnsi="Courier New" w:cs="Courier New"/>
        </w:rPr>
        <w:t>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31    21.38            4             7             5            12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1      .69            0             0    </w:t>
      </w:r>
      <w:r w:rsidRPr="002E2EB6">
        <w:rPr>
          <w:rFonts w:ascii="Courier New" w:hAnsi="Courier New" w:cs="Courier New"/>
        </w:rPr>
        <w:t xml:space="preserve">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1      .69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</w:t>
      </w:r>
      <w:r w:rsidRPr="002E2EB6">
        <w:rPr>
          <w:rFonts w:ascii="Courier New" w:hAnsi="Courier New" w:cs="Courier New"/>
        </w:rPr>
        <w:t xml:space="preserve">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3     2.07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109    75.17           11      </w:t>
      </w:r>
      <w:r w:rsidRPr="002E2EB6">
        <w:rPr>
          <w:rFonts w:ascii="Courier New" w:hAnsi="Courier New" w:cs="Courier New"/>
        </w:rPr>
        <w:t xml:space="preserve">      27            13            50             8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</w:t>
      </w:r>
      <w:r w:rsidRPr="002E2EB6">
        <w:rPr>
          <w:rFonts w:ascii="Courier New" w:hAnsi="Courier New" w:cs="Courier New"/>
        </w:rPr>
        <w:t xml:space="preserve">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</w:t>
      </w:r>
      <w:r w:rsidRPr="002E2EB6">
        <w:rPr>
          <w:rFonts w:ascii="Courier New" w:hAnsi="Courier New" w:cs="Courier New"/>
        </w:rPr>
        <w:t xml:space="preserve">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111   100.00           14            26            12            49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             2             9             6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</w:t>
      </w:r>
      <w:r w:rsidRPr="002E2EB6">
        <w:rPr>
          <w:rFonts w:ascii="Courier New" w:hAnsi="Courier New" w:cs="Courier New"/>
        </w:rPr>
        <w:t>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32    26.89            4             7             5            13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21    17.65            2             5        </w:t>
      </w:r>
      <w:r w:rsidRPr="002E2EB6">
        <w:rPr>
          <w:rFonts w:ascii="Courier New" w:hAnsi="Courier New" w:cs="Courier New"/>
        </w:rPr>
        <w:t xml:space="preserve">     2             8             4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66    55.46           10            17             5            31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</w:t>
      </w:r>
      <w:r w:rsidRPr="002E2EB6">
        <w:rPr>
          <w:rFonts w:ascii="Courier New" w:hAnsi="Courier New" w:cs="Courier New"/>
        </w:rPr>
        <w:t xml:space="preserve">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0             6             6            12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</w:t>
      </w:r>
      <w:r w:rsidRPr="002E2EB6">
        <w:rPr>
          <w:rFonts w:ascii="Courier New" w:hAnsi="Courier New" w:cs="Courier New"/>
        </w:rPr>
        <w:t xml:space="preserve"> .  .     110   100.00           13            25            13            49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</w:t>
      </w:r>
      <w:r w:rsidRPr="002E2EB6">
        <w:rPr>
          <w:rFonts w:ascii="Courier New" w:hAnsi="Courier New" w:cs="Courier New"/>
        </w:rPr>
        <w:t xml:space="preserve"> .  .  .  .      36                     3            10             5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111   100.00           13            25            13           </w:t>
      </w:r>
      <w:r w:rsidRPr="002E2EB6">
        <w:rPr>
          <w:rFonts w:ascii="Courier New" w:hAnsi="Courier New" w:cs="Courier New"/>
        </w:rPr>
        <w:t xml:space="preserve"> 50            10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             3            10             5     </w:t>
      </w:r>
      <w:r w:rsidRPr="002E2EB6">
        <w:rPr>
          <w:rFonts w:ascii="Courier New" w:hAnsi="Courier New" w:cs="Courier New"/>
        </w:rPr>
        <w:t xml:space="preserve">       14             3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110   100.00           13            25            13            49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</w:t>
      </w:r>
      <w:r w:rsidRPr="002E2EB6">
        <w:rPr>
          <w:rFonts w:ascii="Courier New" w:hAnsi="Courier New" w:cs="Courier New"/>
        </w:rPr>
        <w:t xml:space="preserve">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36                     3            10             5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111   100.00           13            25            13            50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             3            10             5            14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</w:t>
      </w:r>
      <w:r w:rsidRPr="002E2EB6">
        <w:rPr>
          <w:rFonts w:ascii="Courier New" w:hAnsi="Courier New" w:cs="Courier New"/>
        </w:rPr>
        <w:t>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</w:t>
      </w:r>
      <w:r w:rsidRPr="002E2EB6">
        <w:rPr>
          <w:rFonts w:ascii="Courier New" w:hAnsi="Courier New" w:cs="Courier New"/>
        </w:rPr>
        <w:t>0A PAGE 0003-06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</w:t>
      </w:r>
      <w:r w:rsidRPr="002E2EB6">
        <w:rPr>
          <w:rFonts w:ascii="Courier New" w:hAnsi="Courier New" w:cs="Courier New"/>
        </w:rPr>
        <w:t xml:space="preserve">  111   100.00           13            25            13            50            10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</w:t>
      </w:r>
      <w:r w:rsidRPr="002E2EB6">
        <w:rPr>
          <w:rFonts w:ascii="Courier New" w:hAnsi="Courier New" w:cs="Courier New"/>
        </w:rPr>
        <w:t xml:space="preserve">  .      35                     3            10             5            14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112   100.00           14            26            12            </w:t>
      </w:r>
      <w:r w:rsidRPr="002E2EB6">
        <w:rPr>
          <w:rFonts w:ascii="Courier New" w:hAnsi="Courier New" w:cs="Courier New"/>
        </w:rPr>
        <w:t>50            10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2             9             6      </w:t>
      </w:r>
      <w:r w:rsidRPr="002E2EB6">
        <w:rPr>
          <w:rFonts w:ascii="Courier New" w:hAnsi="Courier New" w:cs="Courier New"/>
        </w:rPr>
        <w:t xml:space="preserve">      14             3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114   100.00           14            26            12            51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</w:t>
      </w:r>
      <w:r w:rsidRPr="002E2EB6">
        <w:rPr>
          <w:rFonts w:ascii="Courier New" w:hAnsi="Courier New" w:cs="Courier New"/>
        </w:rPr>
        <w:t xml:space="preserve">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     2             9             6            13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</w:t>
      </w:r>
      <w:r w:rsidRPr="002E2EB6">
        <w:rPr>
          <w:rFonts w:ascii="Courier New" w:hAnsi="Courier New" w:cs="Courier New"/>
        </w:rPr>
        <w:t xml:space="preserve">  .  .  .  .  .  .  .  .  .     114   100.00           14            26            13            51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</w:t>
      </w:r>
      <w:r w:rsidRPr="002E2EB6">
        <w:rPr>
          <w:rFonts w:ascii="Courier New" w:hAnsi="Courier New" w:cs="Courier New"/>
        </w:rPr>
        <w:t>otes .  .  .  .  .  .  .  .  .  .      32                     2             9             5            13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</w:t>
      </w:r>
      <w:r w:rsidRPr="002E2EB6">
        <w:rPr>
          <w:rFonts w:ascii="Courier New" w:hAnsi="Courier New" w:cs="Courier New"/>
        </w:rPr>
        <w:t xml:space="preserve">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0003-07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</w:t>
      </w:r>
      <w:r w:rsidRPr="002E2EB6">
        <w:rPr>
          <w:rFonts w:ascii="Courier New" w:hAnsi="Courier New" w:cs="Courier New"/>
        </w:rPr>
        <w:t>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697    72.23           46           1</w:t>
      </w:r>
      <w:r w:rsidRPr="002E2EB6">
        <w:rPr>
          <w:rFonts w:ascii="Courier New" w:hAnsi="Courier New" w:cs="Courier New"/>
        </w:rPr>
        <w:t>34           168           221           128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268    27.77           14            47            59            83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131                     9            32            18            56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</w:t>
      </w:r>
      <w:r w:rsidRPr="002E2EB6">
        <w:rPr>
          <w:rFonts w:ascii="Courier New" w:hAnsi="Courier New" w:cs="Courier New"/>
        </w:rPr>
        <w:t xml:space="preserve"> .     550    54.40           25            97           144           164           120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461    45.60           40            97            85           164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</w:t>
      </w:r>
      <w:r w:rsidRPr="002E2EB6">
        <w:rPr>
          <w:rFonts w:ascii="Courier New" w:hAnsi="Courier New" w:cs="Courier New"/>
        </w:rPr>
        <w:t xml:space="preserve">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82                     3            18            16            31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743    74.00           50           157           184           243           109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261    26.00           16            35            41            83       </w:t>
      </w:r>
      <w:r w:rsidRPr="002E2EB6">
        <w:rPr>
          <w:rFonts w:ascii="Courier New" w:hAnsi="Courier New" w:cs="Courier New"/>
        </w:rPr>
        <w:t xml:space="preserve">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92                     3            21            20            34 </w:t>
      </w:r>
      <w:r w:rsidRPr="002E2EB6">
        <w:rPr>
          <w:rFonts w:ascii="Courier New" w:hAnsi="Courier New" w:cs="Courier New"/>
        </w:rPr>
        <w:t xml:space="preserve">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936    94.55           62           178           219           302           175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54     5.45            1     </w:t>
      </w:r>
      <w:r w:rsidRPr="002E2EB6">
        <w:rPr>
          <w:rFonts w:ascii="Courier New" w:hAnsi="Courier New" w:cs="Courier New"/>
        </w:rPr>
        <w:t xml:space="preserve">       12             7            18            16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106                     </w:t>
      </w:r>
      <w:r w:rsidRPr="002E2EB6">
        <w:rPr>
          <w:rFonts w:ascii="Courier New" w:hAnsi="Courier New" w:cs="Courier New"/>
        </w:rPr>
        <w:t>6            23            19            40            18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</w:t>
      </w:r>
      <w:r w:rsidRPr="002E2EB6">
        <w:rPr>
          <w:rFonts w:ascii="Courier New" w:hAnsi="Courier New" w:cs="Courier New"/>
        </w:rPr>
        <w:t xml:space="preserve">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0003-08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0003 PCT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</w:t>
      </w:r>
      <w:r w:rsidRPr="002E2EB6">
        <w:rPr>
          <w:rFonts w:ascii="Courier New" w:hAnsi="Courier New" w:cs="Courier New"/>
        </w:rPr>
        <w:t xml:space="preserve">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104    79.39           13            23            12            46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</w:t>
      </w:r>
      <w:r w:rsidRPr="002E2EB6">
        <w:rPr>
          <w:rFonts w:ascii="Courier New" w:hAnsi="Courier New" w:cs="Courier New"/>
        </w:rPr>
        <w:t>.  .  .  .  .  .  .  .  .  .  .      27    20.61            1             7             5            11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</w:t>
      </w:r>
      <w:r w:rsidRPr="002E2EB6">
        <w:rPr>
          <w:rFonts w:ascii="Courier New" w:hAnsi="Courier New" w:cs="Courier New"/>
        </w:rPr>
        <w:t>er Votes .  .  .  .  .  .  .  .  .  .      15                     2             5             1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109    88.62           11            25        </w:t>
      </w:r>
      <w:r w:rsidRPr="002E2EB6">
        <w:rPr>
          <w:rFonts w:ascii="Courier New" w:hAnsi="Courier New" w:cs="Courier New"/>
        </w:rPr>
        <w:t xml:space="preserve">    14            48            11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14    11.38            1             3             2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</w:t>
      </w:r>
      <w:r w:rsidRPr="002E2EB6">
        <w:rPr>
          <w:rFonts w:ascii="Courier New" w:hAnsi="Courier New" w:cs="Courier New"/>
        </w:rPr>
        <w:t xml:space="preserve">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4             7             2            10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</w:t>
      </w:r>
      <w:r w:rsidRPr="002E2EB6">
        <w:rPr>
          <w:rFonts w:ascii="Courier New" w:hAnsi="Courier New" w:cs="Courier New"/>
        </w:rPr>
        <w:t xml:space="preserve">  99    79.20            9            23            13            45             9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26    20.80            3             5             4            10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</w:t>
      </w:r>
      <w:r w:rsidRPr="002E2EB6">
        <w:rPr>
          <w:rFonts w:ascii="Courier New" w:hAnsi="Courier New" w:cs="Courier New"/>
        </w:rPr>
        <w:t xml:space="preserve">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4             7             1            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110    91.67           11            24            14            49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10     8.33            1             2             2             4         </w:t>
      </w:r>
      <w:r w:rsidRPr="002E2EB6">
        <w:rPr>
          <w:rFonts w:ascii="Courier New" w:hAnsi="Courier New" w:cs="Courier New"/>
        </w:rPr>
        <w:t xml:space="preserve">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4             9             2            11   </w:t>
      </w:r>
      <w:r w:rsidRPr="002E2EB6">
        <w:rPr>
          <w:rFonts w:ascii="Courier New" w:hAnsi="Courier New" w:cs="Courier New"/>
        </w:rPr>
        <w:t xml:space="preserve">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90    71.43            6            18            15            42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36    28.57            6   </w:t>
      </w:r>
      <w:r w:rsidRPr="002E2EB6">
        <w:rPr>
          <w:rFonts w:ascii="Courier New" w:hAnsi="Courier New" w:cs="Courier New"/>
        </w:rPr>
        <w:t xml:space="preserve">         10             3            13             4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</w:t>
      </w:r>
      <w:r w:rsidRPr="002E2EB6">
        <w:rPr>
          <w:rFonts w:ascii="Courier New" w:hAnsi="Courier New" w:cs="Courier New"/>
        </w:rPr>
        <w:t xml:space="preserve">  4             7             0             9             0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108    85.71            9            23            17            48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</w:t>
      </w:r>
      <w:r w:rsidRPr="002E2EB6">
        <w:rPr>
          <w:rFonts w:ascii="Courier New" w:hAnsi="Courier New" w:cs="Courier New"/>
        </w:rPr>
        <w:t xml:space="preserve">  .  .  .  .  .      18    14.29            3             5             1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</w:t>
      </w:r>
      <w:r w:rsidRPr="002E2EB6">
        <w:rPr>
          <w:rFonts w:ascii="Courier New" w:hAnsi="Courier New" w:cs="Courier New"/>
        </w:rPr>
        <w:t xml:space="preserve">  .  .  .  .  .  .  .      20                     4             7             0             9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</w:t>
      </w:r>
      <w:r w:rsidRPr="002E2EB6">
        <w:rPr>
          <w:rFonts w:ascii="Courier New" w:hAnsi="Courier New" w:cs="Courier New"/>
        </w:rPr>
        <w:t xml:space="preserve">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0004-01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544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311                    1</w:t>
      </w:r>
      <w:r w:rsidRPr="002E2EB6">
        <w:rPr>
          <w:rFonts w:ascii="Courier New" w:hAnsi="Courier New" w:cs="Courier New"/>
        </w:rPr>
        <w:t>1            42            54           129            75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288    92.60           10            39            49           118            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23     7.40      </w:t>
      </w:r>
      <w:r w:rsidRPr="002E2EB6">
        <w:rPr>
          <w:rFonts w:ascii="Courier New" w:hAnsi="Courier New" w:cs="Courier New"/>
        </w:rPr>
        <w:t xml:space="preserve">      1             3             5            11             3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57.17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</w:t>
      </w:r>
      <w:r w:rsidRPr="002E2EB6">
        <w:rPr>
          <w:rFonts w:ascii="Courier New" w:hAnsi="Courier New" w:cs="Courier New"/>
        </w:rPr>
        <w:t xml:space="preserve">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0004-</w:t>
      </w:r>
      <w:r w:rsidRPr="002E2EB6">
        <w:rPr>
          <w:rFonts w:ascii="Courier New" w:hAnsi="Courier New" w:cs="Courier New"/>
        </w:rPr>
        <w:t>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142    49.31            8          </w:t>
      </w:r>
      <w:r w:rsidRPr="002E2EB6">
        <w:rPr>
          <w:rFonts w:ascii="Courier New" w:hAnsi="Courier New" w:cs="Courier New"/>
        </w:rPr>
        <w:t xml:space="preserve">  21            17            60            36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3     1.04            0             0             2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101    35.07            2    </w:t>
      </w:r>
      <w:r w:rsidRPr="002E2EB6">
        <w:rPr>
          <w:rFonts w:ascii="Courier New" w:hAnsi="Courier New" w:cs="Courier New"/>
        </w:rPr>
        <w:t xml:space="preserve">        10            22            42            25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11     3.82            0             2             1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1      .35           </w:t>
      </w:r>
      <w:r w:rsidRPr="002E2EB6">
        <w:rPr>
          <w:rFonts w:ascii="Courier New" w:hAnsi="Courier New" w:cs="Courier New"/>
        </w:rPr>
        <w:t xml:space="preserve">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</w:t>
      </w:r>
      <w:r w:rsidRPr="002E2EB6">
        <w:rPr>
          <w:rFonts w:ascii="Courier New" w:hAnsi="Courier New" w:cs="Courier New"/>
        </w:rPr>
        <w:t xml:space="preserve">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26     9.03            0             5             6             8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1  </w:t>
      </w:r>
      <w:r w:rsidRPr="002E2EB6">
        <w:rPr>
          <w:rFonts w:ascii="Courier New" w:hAnsi="Courier New" w:cs="Courier New"/>
        </w:rPr>
        <w:t xml:space="preserve">    .35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</w:t>
      </w:r>
      <w:r w:rsidRPr="002E2EB6">
        <w:rPr>
          <w:rFonts w:ascii="Courier New" w:hAnsi="Courier New" w:cs="Courier New"/>
        </w:rPr>
        <w:t xml:space="preserve">   1      .35            0             0             0             0             1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2      .69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</w:t>
      </w:r>
      <w:r w:rsidRPr="002E2EB6">
        <w:rPr>
          <w:rFonts w:ascii="Courier New" w:hAnsi="Courier New" w:cs="Courier New"/>
        </w:rPr>
        <w:t xml:space="preserve">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</w:t>
      </w:r>
      <w:r w:rsidRPr="002E2EB6">
        <w:rPr>
          <w:rFonts w:ascii="Courier New" w:hAnsi="Courier New" w:cs="Courier New"/>
        </w:rPr>
        <w:t>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218   100.00           10            34            33            91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</w:t>
      </w:r>
      <w:r w:rsidRPr="002E2EB6">
        <w:rPr>
          <w:rFonts w:ascii="Courier New" w:hAnsi="Courier New" w:cs="Courier New"/>
        </w:rPr>
        <w:t xml:space="preserve">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70                     0             5            16            27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89    39.73         </w:t>
      </w:r>
      <w:r w:rsidRPr="002E2EB6">
        <w:rPr>
          <w:rFonts w:ascii="Courier New" w:hAnsi="Courier New" w:cs="Courier New"/>
        </w:rPr>
        <w:t xml:space="preserve">   4            13             7            43            22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27    12.05            0             6             5            12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11     4.91   </w:t>
      </w:r>
      <w:r w:rsidRPr="002E2EB6">
        <w:rPr>
          <w:rFonts w:ascii="Courier New" w:hAnsi="Courier New" w:cs="Courier New"/>
        </w:rPr>
        <w:t xml:space="preserve">         0             0             3             4             4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39    17.41            1             6            11            10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35    15</w:t>
      </w:r>
      <w:r w:rsidRPr="002E2EB6">
        <w:rPr>
          <w:rFonts w:ascii="Courier New" w:hAnsi="Courier New" w:cs="Courier New"/>
        </w:rPr>
        <w:t>.63            2             4             7            11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17     7.59            0             2             3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6</w:t>
      </w:r>
      <w:r w:rsidRPr="002E2EB6">
        <w:rPr>
          <w:rFonts w:ascii="Courier New" w:hAnsi="Courier New" w:cs="Courier New"/>
        </w:rPr>
        <w:t xml:space="preserve">     2.68            0             1             1             3             1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</w:t>
      </w:r>
      <w:r w:rsidRPr="002E2EB6">
        <w:rPr>
          <w:rFonts w:ascii="Courier New" w:hAnsi="Courier New" w:cs="Courier New"/>
        </w:rPr>
        <w:t xml:space="preserve">    64                     3             7            12            26            16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143    63.00            7            23            25            59          </w:t>
      </w:r>
      <w:r w:rsidRPr="002E2EB6">
        <w:rPr>
          <w:rFonts w:ascii="Courier New" w:hAnsi="Courier New" w:cs="Courier New"/>
        </w:rPr>
        <w:t xml:space="preserve">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84    37.00            2            13            11            37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61                     1             3            13            22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122    55.96        </w:t>
      </w:r>
      <w:r w:rsidRPr="002E2EB6">
        <w:rPr>
          <w:rFonts w:ascii="Courier New" w:hAnsi="Courier New" w:cs="Courier New"/>
        </w:rPr>
        <w:t xml:space="preserve">    4            19            15            53            31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96    44.04            6            16            18            37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70                     0             4            16            28            22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</w:t>
      </w:r>
      <w:r w:rsidRPr="002E2EB6">
        <w:rPr>
          <w:rFonts w:ascii="Courier New" w:hAnsi="Courier New" w:cs="Courier New"/>
        </w:rPr>
        <w:t>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</w:t>
      </w:r>
      <w:r w:rsidRPr="002E2EB6">
        <w:rPr>
          <w:rFonts w:ascii="Courier New" w:hAnsi="Courier New" w:cs="Courier New"/>
        </w:rPr>
        <w:t>ican Party                                        REPORT-EL30A PAGE 0004-03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</w:t>
      </w:r>
      <w:r w:rsidRPr="002E2EB6">
        <w:rPr>
          <w:rFonts w:ascii="Courier New" w:hAnsi="Courier New" w:cs="Courier New"/>
        </w:rPr>
        <w:t>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100    42.92            0            12            17            42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133    57.08           10            25            19            56   </w:t>
      </w:r>
      <w:r w:rsidRPr="002E2EB6">
        <w:rPr>
          <w:rFonts w:ascii="Courier New" w:hAnsi="Courier New" w:cs="Courier New"/>
        </w:rPr>
        <w:t xml:space="preserve">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55                     0             2            13           </w:t>
      </w:r>
      <w:r w:rsidRPr="002E2EB6">
        <w:rPr>
          <w:rFonts w:ascii="Courier New" w:hAnsi="Courier New" w:cs="Courier New"/>
        </w:rPr>
        <w:t xml:space="preserve"> 20            20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65    30.09            0             7             7            34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77   </w:t>
      </w:r>
      <w:r w:rsidRPr="002E2EB6">
        <w:rPr>
          <w:rFonts w:ascii="Courier New" w:hAnsi="Courier New" w:cs="Courier New"/>
        </w:rPr>
        <w:t xml:space="preserve"> 35.65            7            15            11            29            15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74    34.26            3            13            17            26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</w:t>
      </w:r>
      <w:r w:rsidRPr="002E2EB6">
        <w:rPr>
          <w:rFonts w:ascii="Courier New" w:hAnsi="Courier New" w:cs="Courier New"/>
        </w:rPr>
        <w:t xml:space="preserve">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72                     0             4            14            29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</w:t>
      </w:r>
      <w:r w:rsidRPr="002E2EB6">
        <w:rPr>
          <w:rFonts w:ascii="Courier New" w:hAnsi="Courier New" w:cs="Courier New"/>
        </w:rPr>
        <w:t>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41    18.64            2             8             6            19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57    25.91            7            11             7            25</w:t>
      </w:r>
      <w:r w:rsidRPr="002E2EB6">
        <w:rPr>
          <w:rFonts w:ascii="Courier New" w:hAnsi="Courier New" w:cs="Courier New"/>
        </w:rPr>
        <w:t xml:space="preserve">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74    33.64            0             8            16            29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48    21.82            0             8             8        </w:t>
      </w:r>
      <w:r w:rsidRPr="002E2EB6">
        <w:rPr>
          <w:rFonts w:ascii="Courier New" w:hAnsi="Courier New" w:cs="Courier New"/>
        </w:rPr>
        <w:t xml:space="preserve">    18            14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68                     1             4            12  </w:t>
      </w:r>
      <w:r w:rsidRPr="002E2EB6">
        <w:rPr>
          <w:rFonts w:ascii="Courier New" w:hAnsi="Courier New" w:cs="Courier New"/>
        </w:rPr>
        <w:t xml:space="preserve">          27            24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110    51.16            1            15            16            51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</w:t>
      </w:r>
      <w:r w:rsidRPr="002E2EB6">
        <w:rPr>
          <w:rFonts w:ascii="Courier New" w:hAnsi="Courier New" w:cs="Courier New"/>
        </w:rPr>
        <w:t xml:space="preserve">   105    48.84            7            20            18            38            22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</w:t>
      </w:r>
      <w:r w:rsidRPr="002E2EB6">
        <w:rPr>
          <w:rFonts w:ascii="Courier New" w:hAnsi="Courier New" w:cs="Courier New"/>
        </w:rPr>
        <w:t>.  .      73                     2             4            15            29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203   100.00           10            32            28            87    </w:t>
      </w:r>
      <w:r w:rsidRPr="002E2EB6">
        <w:rPr>
          <w:rFonts w:ascii="Courier New" w:hAnsi="Courier New" w:cs="Courier New"/>
        </w:rPr>
        <w:t xml:space="preserve">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85                     0             7            21            </w:t>
      </w:r>
      <w:r w:rsidRPr="002E2EB6">
        <w:rPr>
          <w:rFonts w:ascii="Courier New" w:hAnsi="Courier New" w:cs="Courier New"/>
        </w:rPr>
        <w:t>31            26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217   100.00           10            33            31            89            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71                     0             6            18            29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</w:t>
      </w:r>
      <w:r w:rsidRPr="002E2EB6">
        <w:rPr>
          <w:rFonts w:ascii="Courier New" w:hAnsi="Courier New" w:cs="Courier New"/>
        </w:rPr>
        <w:t>.  .  .  .  .  .  .  .     135    52.94           10            23            22            50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120    47.06            0            13            24            52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                    0             3             3            16            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</w:t>
      </w:r>
      <w:r w:rsidRPr="002E2EB6">
        <w:rPr>
          <w:rFonts w:ascii="Courier New" w:hAnsi="Courier New" w:cs="Courier New"/>
        </w:rPr>
        <w:t>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</w:t>
      </w:r>
      <w:r w:rsidRPr="002E2EB6">
        <w:rPr>
          <w:rFonts w:ascii="Courier New" w:hAnsi="Courier New" w:cs="Courier New"/>
        </w:rPr>
        <w:t>9/19/17 11:36 AM                         Republican Party                                        REPORT-EL30A PAGE 0004-04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</w:t>
      </w:r>
      <w:r w:rsidRPr="002E2EB6">
        <w:rPr>
          <w:rFonts w:ascii="Courier New" w:hAnsi="Courier New" w:cs="Courier New"/>
        </w:rPr>
        <w:t xml:space="preserve">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197   100.00           10            29            30            81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</w:t>
      </w:r>
      <w:r w:rsidRPr="002E2EB6">
        <w:rPr>
          <w:rFonts w:ascii="Courier New" w:hAnsi="Courier New" w:cs="Courier New"/>
        </w:rPr>
        <w:t xml:space="preserve">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91                     0            10            19            37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219   100.00           10            33            34            91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69                     0             6            15            27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207   100.00           10           </w:t>
      </w:r>
      <w:r w:rsidRPr="002E2EB6">
        <w:rPr>
          <w:rFonts w:ascii="Courier New" w:hAnsi="Courier New" w:cs="Courier New"/>
        </w:rPr>
        <w:t xml:space="preserve"> 31            32            81            53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81                     0     </w:t>
      </w:r>
      <w:r w:rsidRPr="002E2EB6">
        <w:rPr>
          <w:rFonts w:ascii="Courier New" w:hAnsi="Courier New" w:cs="Courier New"/>
        </w:rPr>
        <w:t xml:space="preserve">        8            17            37            19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93    34.57            5            13            16            34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</w:t>
      </w:r>
      <w:r w:rsidRPr="002E2EB6">
        <w:rPr>
          <w:rFonts w:ascii="Courier New" w:hAnsi="Courier New" w:cs="Courier New"/>
        </w:rPr>
        <w:t xml:space="preserve">   18     6.69            0             2             2             8             6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104    38.66            2            12            19            46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</w:t>
      </w:r>
      <w:r w:rsidRPr="002E2EB6">
        <w:rPr>
          <w:rFonts w:ascii="Courier New" w:hAnsi="Courier New" w:cs="Courier New"/>
        </w:rPr>
        <w:t xml:space="preserve">  .      18     6.69            2             2             1             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36    13.38            1             7             6            16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</w:t>
      </w:r>
      <w:r w:rsidRPr="002E2EB6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0             3             5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105    41.34            2            13            19            45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149    58.66            8            22            26           </w:t>
      </w:r>
      <w:r w:rsidRPr="002E2EB6">
        <w:rPr>
          <w:rFonts w:ascii="Courier New" w:hAnsi="Courier New" w:cs="Courier New"/>
        </w:rPr>
        <w:t xml:space="preserve"> 55            38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0             4             4     </w:t>
      </w:r>
      <w:r w:rsidRPr="002E2EB6">
        <w:rPr>
          <w:rFonts w:ascii="Courier New" w:hAnsi="Courier New" w:cs="Courier New"/>
        </w:rPr>
        <w:t xml:space="preserve">       18             8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Andrew Montgomery.  .  .  .  .  .  .  .  .     162    63.53            4            26            27            75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O' Neil, Jr  .  .  .  .  .  .  .  .  .      93    36.</w:t>
      </w:r>
      <w:r w:rsidRPr="002E2EB6">
        <w:rPr>
          <w:rFonts w:ascii="Courier New" w:hAnsi="Courier New" w:cs="Courier New"/>
        </w:rPr>
        <w:t>47            6             9            14            29            35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</w:t>
      </w:r>
      <w:r w:rsidRPr="002E2EB6">
        <w:rPr>
          <w:rFonts w:ascii="Courier New" w:hAnsi="Courier New" w:cs="Courier New"/>
        </w:rPr>
        <w:t xml:space="preserve">                    0             4             8            14             7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Bill Wilkins  .  .  .  .  .  .  .  .  .  .     173    71.49            9            26            25            66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</w:t>
      </w:r>
      <w:r w:rsidRPr="002E2EB6">
        <w:rPr>
          <w:rFonts w:ascii="Courier New" w:hAnsi="Courier New" w:cs="Courier New"/>
        </w:rPr>
        <w:t>aniel Roberson  .  .  .  .  .  .  .  .  .      69    28.51            1             9            14            31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46                     0             4            10            21            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</w:t>
      </w:r>
      <w:r w:rsidRPr="002E2EB6">
        <w:rPr>
          <w:rFonts w:ascii="Courier New" w:hAnsi="Courier New" w:cs="Courier New"/>
        </w:rPr>
        <w:t>GE 0004-05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212   100.00         </w:t>
      </w:r>
      <w:r w:rsidRPr="002E2EB6">
        <w:rPr>
          <w:rFonts w:ascii="Courier New" w:hAnsi="Courier New" w:cs="Courier New"/>
        </w:rPr>
        <w:t xml:space="preserve">  10            32            33            85            52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76            </w:t>
      </w:r>
      <w:r w:rsidRPr="002E2EB6">
        <w:rPr>
          <w:rFonts w:ascii="Courier New" w:hAnsi="Courier New" w:cs="Courier New"/>
        </w:rPr>
        <w:t xml:space="preserve">         0             7            16            33            20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0004-06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</w:t>
      </w:r>
      <w:r w:rsidRPr="002E2EB6">
        <w:rPr>
          <w:rFonts w:ascii="Courier New" w:hAnsi="Courier New" w:cs="Courier New"/>
        </w:rPr>
        <w:t>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 3    13.04            0             0             3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</w:t>
      </w:r>
      <w:r w:rsidRPr="002E2EB6">
        <w:rPr>
          <w:rFonts w:ascii="Courier New" w:hAnsi="Courier New" w:cs="Courier New"/>
        </w:rPr>
        <w:t xml:space="preserve">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</w:t>
      </w:r>
      <w:r w:rsidRPr="002E2EB6">
        <w:rPr>
          <w:rFonts w:ascii="Courier New" w:hAnsi="Courier New" w:cs="Courier New"/>
        </w:rPr>
        <w:t>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18    78.26            1             3             0            11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1     4.35            0             0             1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1     4.35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</w:t>
      </w:r>
      <w:r w:rsidRPr="002E2EB6">
        <w:rPr>
          <w:rFonts w:ascii="Courier New" w:hAnsi="Courier New" w:cs="Courier New"/>
        </w:rPr>
        <w:t xml:space="preserve">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21   100.00       </w:t>
      </w:r>
      <w:r w:rsidRPr="002E2EB6">
        <w:rPr>
          <w:rFonts w:ascii="Courier New" w:hAnsi="Courier New" w:cs="Courier New"/>
        </w:rPr>
        <w:t xml:space="preserve">     1             3             4            10             3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</w:t>
      </w:r>
      <w:r w:rsidRPr="002E2EB6">
        <w:rPr>
          <w:rFonts w:ascii="Courier New" w:hAnsi="Courier New" w:cs="Courier New"/>
        </w:rPr>
        <w:t xml:space="preserve">           0             0             1             1             0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3    15.79            0             0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</w:t>
      </w:r>
      <w:r w:rsidRPr="002E2EB6">
        <w:rPr>
          <w:rFonts w:ascii="Courier New" w:hAnsi="Courier New" w:cs="Courier New"/>
        </w:rPr>
        <w:t>.  .  .  .  .  .  .  .  .  .       4    21.05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12    63.16            0             2             2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</w:t>
      </w:r>
      <w:r w:rsidRPr="002E2EB6">
        <w:rPr>
          <w:rFonts w:ascii="Courier New" w:hAnsi="Courier New" w:cs="Courier New"/>
        </w:rPr>
        <w:t>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18   100.00            1             3             3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2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</w:t>
      </w:r>
      <w:r w:rsidRPr="002E2EB6">
        <w:rPr>
          <w:rFonts w:ascii="Courier New" w:hAnsi="Courier New" w:cs="Courier New"/>
        </w:rPr>
        <w:t xml:space="preserve"> .  .  .  .      19   100.00            1             3             3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 4                     0             0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19   100.00            1             3             3     </w:t>
      </w:r>
      <w:r w:rsidRPr="002E2EB6">
        <w:rPr>
          <w:rFonts w:ascii="Courier New" w:hAnsi="Courier New" w:cs="Courier New"/>
        </w:rPr>
        <w:t xml:space="preserve">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</w:t>
      </w:r>
      <w:r w:rsidRPr="002E2EB6">
        <w:rPr>
          <w:rFonts w:ascii="Courier New" w:hAnsi="Courier New" w:cs="Courier New"/>
        </w:rPr>
        <w:t>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19   100.00            1             3             3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</w:t>
      </w:r>
      <w:r w:rsidRPr="002E2EB6">
        <w:rPr>
          <w:rFonts w:ascii="Courier New" w:hAnsi="Courier New" w:cs="Courier New"/>
        </w:rPr>
        <w:t>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2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</w:t>
      </w:r>
      <w:r w:rsidRPr="002E2EB6">
        <w:rPr>
          <w:rFonts w:ascii="Courier New" w:hAnsi="Courier New" w:cs="Courier New"/>
        </w:rPr>
        <w:t xml:space="preserve">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</w:t>
      </w:r>
      <w:r w:rsidRPr="002E2EB6">
        <w:rPr>
          <w:rFonts w:ascii="Courier New" w:hAnsi="Courier New" w:cs="Courier New"/>
        </w:rPr>
        <w:t xml:space="preserve">              Democratic Party                                        REPORT-EL30A PAGE 0004-07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</w:t>
      </w:r>
      <w:r w:rsidRPr="002E2EB6">
        <w:rPr>
          <w:rFonts w:ascii="Courier New" w:hAnsi="Courier New" w:cs="Courier New"/>
        </w:rPr>
        <w:t>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19   100.00            1             3             3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</w:t>
      </w:r>
      <w:r w:rsidRPr="002E2EB6">
        <w:rPr>
          <w:rFonts w:ascii="Courier New" w:hAnsi="Courier New" w:cs="Courier New"/>
        </w:rPr>
        <w:t xml:space="preserve">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</w:t>
      </w:r>
      <w:r w:rsidRPr="002E2EB6">
        <w:rPr>
          <w:rFonts w:ascii="Courier New" w:hAnsi="Courier New" w:cs="Courier New"/>
        </w:rPr>
        <w:t>.  .  .  .      19   100.00            1             3             3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</w:t>
      </w:r>
      <w:r w:rsidRPr="002E2EB6">
        <w:rPr>
          <w:rFonts w:ascii="Courier New" w:hAnsi="Courier New" w:cs="Courier New"/>
        </w:rPr>
        <w:t>.  .  .  .  .  .       4                     0             0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19   100.00            1             3             3      </w:t>
      </w:r>
      <w:r w:rsidRPr="002E2EB6">
        <w:rPr>
          <w:rFonts w:ascii="Courier New" w:hAnsi="Courier New" w:cs="Courier New"/>
        </w:rPr>
        <w:t xml:space="preserve">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2</w:t>
      </w:r>
      <w:r w:rsidRPr="002E2EB6">
        <w:rPr>
          <w:rFonts w:ascii="Courier New" w:hAnsi="Courier New" w:cs="Courier New"/>
        </w:rPr>
        <w:t xml:space="preserve">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19   100.00            1             3             3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</w:t>
      </w:r>
      <w:r w:rsidRPr="002E2EB6">
        <w:rPr>
          <w:rFonts w:ascii="Courier New" w:hAnsi="Courier New" w:cs="Courier New"/>
        </w:rPr>
        <w:t xml:space="preserve">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2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</w:t>
      </w:r>
      <w:r w:rsidRPr="002E2EB6">
        <w:rPr>
          <w:rFonts w:ascii="Courier New" w:hAnsi="Courier New" w:cs="Courier New"/>
        </w:rPr>
        <w:t xml:space="preserve">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</w:t>
      </w:r>
      <w:r w:rsidRPr="002E2EB6">
        <w:rPr>
          <w:rFonts w:ascii="Courier New" w:hAnsi="Courier New" w:cs="Courier New"/>
        </w:rPr>
        <w:t>lican Party                                        REPORT-EL30A PAGE 0004-08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</w:t>
      </w:r>
      <w:r w:rsidRPr="002E2EB6">
        <w:rPr>
          <w:rFonts w:ascii="Courier New" w:hAnsi="Courier New" w:cs="Courier New"/>
        </w:rPr>
        <w:t xml:space="preserve"> .  .  .  .  .  .  .  .  .  .  .  .  .     196    75.68            9            28            33            78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63    24.32            0             7            13            27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29                     1             4             3            13         </w:t>
      </w:r>
      <w:r w:rsidRPr="002E2EB6">
        <w:rPr>
          <w:rFonts w:ascii="Courier New" w:hAnsi="Courier New" w:cs="Courier New"/>
        </w:rPr>
        <w:t xml:space="preserve">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148    56.49            5            15            32            57            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114    43.51            4            2</w:t>
      </w:r>
      <w:r w:rsidRPr="002E2EB6">
        <w:rPr>
          <w:rFonts w:ascii="Courier New" w:hAnsi="Courier New" w:cs="Courier New"/>
        </w:rPr>
        <w:t>0            14            49            27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1       </w:t>
      </w:r>
      <w:r w:rsidRPr="002E2EB6">
        <w:rPr>
          <w:rFonts w:ascii="Courier New" w:hAnsi="Courier New" w:cs="Courier New"/>
        </w:rPr>
        <w:t xml:space="preserve">      4             3            12             6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208    80.00            8            29            40            86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</w:t>
      </w:r>
      <w:r w:rsidRPr="002E2EB6">
        <w:rPr>
          <w:rFonts w:ascii="Courier New" w:hAnsi="Courier New" w:cs="Courier New"/>
        </w:rPr>
        <w:t>.      52    20.00            2             7             6            20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</w:t>
      </w:r>
      <w:r w:rsidRPr="002E2EB6">
        <w:rPr>
          <w:rFonts w:ascii="Courier New" w:hAnsi="Courier New" w:cs="Courier New"/>
        </w:rPr>
        <w:t>.  .  .      28                     0             3             3            12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247    94.64           10            34            46            97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14     5.36            0             2             1          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0             3             2            12            10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</w:t>
      </w:r>
      <w:r w:rsidRPr="002E2EB6">
        <w:rPr>
          <w:rFonts w:ascii="Courier New" w:hAnsi="Courier New" w:cs="Courier New"/>
        </w:rPr>
        <w:t>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</w:t>
      </w:r>
      <w:r w:rsidRPr="002E2EB6">
        <w:rPr>
          <w:rFonts w:ascii="Courier New" w:hAnsi="Courier New" w:cs="Courier New"/>
        </w:rPr>
        <w:t>A PAGE 0004-09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0004 PCT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19    90.48   </w:t>
      </w:r>
      <w:r w:rsidRPr="002E2EB6">
        <w:rPr>
          <w:rFonts w:ascii="Courier New" w:hAnsi="Courier New" w:cs="Courier New"/>
        </w:rPr>
        <w:t xml:space="preserve">         1             3             4             9             2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9.52            0             0             1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</w:t>
      </w:r>
      <w:r w:rsidRPr="002E2EB6">
        <w:rPr>
          <w:rFonts w:ascii="Courier New" w:hAnsi="Courier New" w:cs="Courier New"/>
        </w:rPr>
        <w:t xml:space="preserve">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</w:t>
      </w:r>
      <w:r w:rsidRPr="002E2EB6">
        <w:rPr>
          <w:rFonts w:ascii="Courier New" w:hAnsi="Courier New" w:cs="Courier New"/>
        </w:rPr>
        <w:t>.  .  .  .  .  .  .  .  .  .      13    72.22            0             0             4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5    27.78            0             2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</w:t>
      </w:r>
      <w:r w:rsidRPr="002E2EB6">
        <w:rPr>
          <w:rFonts w:ascii="Courier New" w:hAnsi="Courier New" w:cs="Courier New"/>
        </w:rPr>
        <w:t>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1             1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15    75.00            1             1             4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5    25.00            0             2     </w:t>
      </w:r>
      <w:r w:rsidRPr="002E2EB6">
        <w:rPr>
          <w:rFonts w:ascii="Courier New" w:hAnsi="Courier New" w:cs="Courier New"/>
        </w:rPr>
        <w:t xml:space="preserve">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</w:t>
      </w:r>
      <w:r w:rsidRPr="002E2EB6">
        <w:rPr>
          <w:rFonts w:ascii="Courier New" w:hAnsi="Courier New" w:cs="Courier New"/>
        </w:rPr>
        <w:t>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15    83.33            1             3             2             8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</w:t>
      </w:r>
      <w:r w:rsidRPr="002E2EB6">
        <w:rPr>
          <w:rFonts w:ascii="Courier New" w:hAnsi="Courier New" w:cs="Courier New"/>
        </w:rPr>
        <w:t xml:space="preserve">      3    16.67            0             0             3             0             0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</w:t>
      </w:r>
      <w:r w:rsidRPr="002E2EB6">
        <w:rPr>
          <w:rFonts w:ascii="Courier New" w:hAnsi="Courier New" w:cs="Courier New"/>
        </w:rPr>
        <w:t xml:space="preserve"> .  .       5                     0             0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14    70.00            1             1             3             7            </w:t>
      </w:r>
      <w:r w:rsidRPr="002E2EB6">
        <w:rPr>
          <w:rFonts w:ascii="Courier New" w:hAnsi="Courier New" w:cs="Courier New"/>
        </w:rPr>
        <w:t xml:space="preserve">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6    30.00            0             2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</w:t>
      </w:r>
      <w:r w:rsidRPr="002E2EB6">
        <w:rPr>
          <w:rFonts w:ascii="Courier New" w:hAnsi="Courier New" w:cs="Courier New"/>
        </w:rPr>
        <w:t xml:space="preserve">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17    80.95            1      </w:t>
      </w:r>
      <w:r w:rsidRPr="002E2EB6">
        <w:rPr>
          <w:rFonts w:ascii="Courier New" w:hAnsi="Courier New" w:cs="Courier New"/>
        </w:rPr>
        <w:t xml:space="preserve">       2             3             9             2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4    19.05            0             1             2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</w:t>
      </w:r>
      <w:r w:rsidRPr="002E2EB6">
        <w:rPr>
          <w:rFonts w:ascii="Courier New" w:hAnsi="Courier New" w:cs="Courier New"/>
        </w:rPr>
        <w:t xml:space="preserve">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1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</w:t>
      </w:r>
      <w:r w:rsidRPr="002E2EB6">
        <w:rPr>
          <w:rFonts w:ascii="Courier New" w:hAnsi="Courier New" w:cs="Courier New"/>
        </w:rPr>
        <w:t>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</w:t>
      </w:r>
      <w:r w:rsidRPr="002E2EB6">
        <w:rPr>
          <w:rFonts w:ascii="Courier New" w:hAnsi="Courier New" w:cs="Courier New"/>
        </w:rPr>
        <w:t xml:space="preserve">                                       REPORT-EL30A PAGE 0005-01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</w:t>
      </w:r>
      <w:r w:rsidRPr="002E2EB6">
        <w:rPr>
          <w:rFonts w:ascii="Courier New" w:hAnsi="Courier New" w:cs="Courier New"/>
        </w:rPr>
        <w:t xml:space="preserve">   405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219                    17            29            38            96            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198    90.41           14            25            36            86  </w:t>
      </w:r>
      <w:r w:rsidRPr="002E2EB6">
        <w:rPr>
          <w:rFonts w:ascii="Courier New" w:hAnsi="Courier New" w:cs="Courier New"/>
        </w:rPr>
        <w:t xml:space="preserve">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21     9.59            3             4             2            10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54.07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</w:t>
      </w:r>
      <w:r w:rsidRPr="002E2EB6">
        <w:rPr>
          <w:rFonts w:ascii="Courier New" w:hAnsi="Courier New" w:cs="Courier New"/>
        </w:rPr>
        <w:t xml:space="preserve">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</w:t>
      </w:r>
      <w:r w:rsidRPr="002E2EB6">
        <w:rPr>
          <w:rFonts w:ascii="Courier New" w:hAnsi="Courier New" w:cs="Courier New"/>
        </w:rPr>
        <w:t xml:space="preserve"> Republican Party                                        REPORT-EL30A PAGE 0005-02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</w:t>
      </w:r>
      <w:r w:rsidRPr="002E2EB6">
        <w:rPr>
          <w:rFonts w:ascii="Courier New" w:hAnsi="Courier New" w:cs="Courier New"/>
        </w:rPr>
        <w:t>d Cruz.  .  .  .  .  .  .  .  .  .  .  .      96    49.23            9            13            23            34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1      .51            0             0             0             0           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65    33.33            1             4             9            34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14     7.18            1             3             1             8       </w:t>
      </w:r>
      <w:r w:rsidRPr="002E2EB6">
        <w:rPr>
          <w:rFonts w:ascii="Courier New" w:hAnsi="Courier New" w:cs="Courier New"/>
        </w:rPr>
        <w:t xml:space="preserve">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</w:t>
      </w:r>
      <w:r w:rsidRPr="002E2EB6">
        <w:rPr>
          <w:rFonts w:ascii="Courier New" w:hAnsi="Courier New" w:cs="Courier New"/>
        </w:rPr>
        <w:t xml:space="preserve">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3     1.54            1             1             0         </w:t>
      </w:r>
      <w:r w:rsidRPr="002E2EB6">
        <w:rPr>
          <w:rFonts w:ascii="Courier New" w:hAnsi="Courier New" w:cs="Courier New"/>
        </w:rPr>
        <w:t xml:space="preserve">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12     6.15            1             3             2   </w:t>
      </w:r>
      <w:r w:rsidRPr="002E2EB6">
        <w:rPr>
          <w:rFonts w:ascii="Courier New" w:hAnsi="Courier New" w:cs="Courier New"/>
        </w:rPr>
        <w:t xml:space="preserve">          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1      .51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</w:t>
      </w:r>
      <w:r w:rsidRPr="002E2EB6">
        <w:rPr>
          <w:rFonts w:ascii="Courier New" w:hAnsi="Courier New" w:cs="Courier New"/>
        </w:rPr>
        <w:t xml:space="preserve">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3     1.54            1             1     </w:t>
      </w:r>
      <w:r w:rsidRPr="002E2EB6">
        <w:rPr>
          <w:rFonts w:ascii="Courier New" w:hAnsi="Courier New" w:cs="Courier New"/>
        </w:rPr>
        <w:t xml:space="preserve">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</w:t>
      </w:r>
      <w:r w:rsidRPr="002E2EB6">
        <w:rPr>
          <w:rFonts w:ascii="Courier New" w:hAnsi="Courier New" w:cs="Courier New"/>
        </w:rPr>
        <w:t>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135   100.00           10            18            27            59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</w:t>
      </w:r>
      <w:r w:rsidRPr="002E2EB6">
        <w:rPr>
          <w:rFonts w:ascii="Courier New" w:hAnsi="Courier New" w:cs="Courier New"/>
        </w:rPr>
        <w:t xml:space="preserve">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63                     4             7             9            27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</w:t>
      </w:r>
      <w:r w:rsidRPr="002E2EB6">
        <w:rPr>
          <w:rFonts w:ascii="Courier New" w:hAnsi="Courier New" w:cs="Courier New"/>
        </w:rPr>
        <w:t>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57    37.50            5             9            12            23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15     9.87            0             1             2            1</w:t>
      </w:r>
      <w:r w:rsidRPr="002E2EB6">
        <w:rPr>
          <w:rFonts w:ascii="Courier New" w:hAnsi="Courier New" w:cs="Courier New"/>
        </w:rPr>
        <w:t>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10     6.58            2             2             0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27    17.76            3             5             6       </w:t>
      </w:r>
      <w:r w:rsidRPr="002E2EB6">
        <w:rPr>
          <w:rFonts w:ascii="Courier New" w:hAnsi="Courier New" w:cs="Courier New"/>
        </w:rPr>
        <w:t xml:space="preserve">     10             3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22    14.47            3             3             2            11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13     8.55            0             1             3 </w:t>
      </w:r>
      <w:r w:rsidRPr="002E2EB6">
        <w:rPr>
          <w:rFonts w:ascii="Courier New" w:hAnsi="Courier New" w:cs="Courier New"/>
        </w:rPr>
        <w:t xml:space="preserve">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8     5.26            0             0             3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</w:t>
      </w:r>
      <w:r w:rsidRPr="002E2EB6">
        <w:rPr>
          <w:rFonts w:ascii="Courier New" w:hAnsi="Courier New" w:cs="Courier New"/>
        </w:rPr>
        <w:t xml:space="preserve">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46                     1             4             8            19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</w:t>
      </w:r>
      <w:r w:rsidRPr="002E2EB6">
        <w:rPr>
          <w:rFonts w:ascii="Courier New" w:hAnsi="Courier New" w:cs="Courier New"/>
        </w:rPr>
        <w:t xml:space="preserve">   107    71.33            9            13            23            45            17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43    28.67            3             7             6            22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</w:t>
      </w:r>
      <w:r w:rsidRPr="002E2EB6">
        <w:rPr>
          <w:rFonts w:ascii="Courier New" w:hAnsi="Courier New" w:cs="Courier New"/>
        </w:rPr>
        <w:t>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48                     2             5             7            19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</w:t>
      </w:r>
      <w:r w:rsidRPr="002E2EB6">
        <w:rPr>
          <w:rFonts w:ascii="Courier New" w:hAnsi="Courier New" w:cs="Courier New"/>
        </w:rPr>
        <w:t>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 81    55.86            9            12            15            35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64    44.14            3             7            14            </w:t>
      </w:r>
      <w:r w:rsidRPr="002E2EB6">
        <w:rPr>
          <w:rFonts w:ascii="Courier New" w:hAnsi="Courier New" w:cs="Courier New"/>
        </w:rPr>
        <w:t>28            12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2             6             7      </w:t>
      </w:r>
      <w:r w:rsidRPr="002E2EB6">
        <w:rPr>
          <w:rFonts w:ascii="Courier New" w:hAnsi="Courier New" w:cs="Courier New"/>
        </w:rPr>
        <w:t xml:space="preserve">      23            15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</w:t>
      </w:r>
      <w:r w:rsidRPr="002E2EB6">
        <w:rPr>
          <w:rFonts w:ascii="Courier New" w:hAnsi="Courier New" w:cs="Courier New"/>
        </w:rPr>
        <w:t xml:space="preserve">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0005-03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</w:t>
      </w:r>
      <w:r w:rsidRPr="002E2EB6">
        <w:rPr>
          <w:rFonts w:ascii="Courier New" w:hAnsi="Courier New" w:cs="Courier New"/>
        </w:rPr>
        <w:t xml:space="preserve">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84    57.93            8            13            14            36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</w:t>
      </w:r>
      <w:r w:rsidRPr="002E2EB6">
        <w:rPr>
          <w:rFonts w:ascii="Courier New" w:hAnsi="Courier New" w:cs="Courier New"/>
        </w:rPr>
        <w:t xml:space="preserve"> .  .      61    42.07            4             7            16            24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</w:t>
      </w:r>
      <w:r w:rsidRPr="002E2EB6">
        <w:rPr>
          <w:rFonts w:ascii="Courier New" w:hAnsi="Courier New" w:cs="Courier New"/>
        </w:rPr>
        <w:t xml:space="preserve"> .  .  .  .      53                     2             5             6            26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54    37.50            5             6            13    </w:t>
      </w:r>
      <w:r w:rsidRPr="002E2EB6">
        <w:rPr>
          <w:rFonts w:ascii="Courier New" w:hAnsi="Courier New" w:cs="Courier New"/>
        </w:rPr>
        <w:t xml:space="preserve">        22             8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54    37.50            4             6            11            26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36    25.00            3             8            </w:t>
      </w:r>
      <w:r w:rsidRPr="002E2EB6">
        <w:rPr>
          <w:rFonts w:ascii="Courier New" w:hAnsi="Courier New" w:cs="Courier New"/>
        </w:rPr>
        <w:t xml:space="preserve"> 4            16             5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54                     2             5      </w:t>
      </w:r>
      <w:r w:rsidRPr="002E2EB6">
        <w:rPr>
          <w:rFonts w:ascii="Courier New" w:hAnsi="Courier New" w:cs="Courier New"/>
        </w:rPr>
        <w:t xml:space="preserve">       8            22            17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33    22.30            5             7             6            14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</w:t>
      </w:r>
      <w:r w:rsidRPr="002E2EB6">
        <w:rPr>
          <w:rFonts w:ascii="Courier New" w:hAnsi="Courier New" w:cs="Courier New"/>
        </w:rPr>
        <w:t xml:space="preserve"> .  .  .      28    18.92            1             1             9            11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44    29.73            1             4             8            24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</w:t>
      </w:r>
      <w:r w:rsidRPr="002E2EB6">
        <w:rPr>
          <w:rFonts w:ascii="Courier New" w:hAnsi="Courier New" w:cs="Courier New"/>
        </w:rPr>
        <w:t xml:space="preserve"> .  .  .  .  .      43    29.05            5             8             8            16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</w:t>
      </w:r>
      <w:r w:rsidRPr="002E2EB6">
        <w:rPr>
          <w:rFonts w:ascii="Courier New" w:hAnsi="Courier New" w:cs="Courier New"/>
        </w:rPr>
        <w:t xml:space="preserve"> .  .  .  .  .  .  .      50                     2             5             5            21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79    56.03            7            13         </w:t>
      </w:r>
      <w:r w:rsidRPr="002E2EB6">
        <w:rPr>
          <w:rFonts w:ascii="Courier New" w:hAnsi="Courier New" w:cs="Courier New"/>
        </w:rPr>
        <w:t xml:space="preserve">   16            32            11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62    43.97            5             7            10            30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</w:t>
      </w:r>
      <w:r w:rsidRPr="002E2EB6">
        <w:rPr>
          <w:rFonts w:ascii="Courier New" w:hAnsi="Courier New" w:cs="Courier New"/>
        </w:rPr>
        <w:t xml:space="preserve">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57                     2             5            10            24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</w:t>
      </w:r>
      <w:r w:rsidRPr="002E2EB6">
        <w:rPr>
          <w:rFonts w:ascii="Courier New" w:hAnsi="Courier New" w:cs="Courier New"/>
        </w:rPr>
        <w:t>.  .     122   100.00           10            17            24            52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</w:t>
      </w:r>
      <w:r w:rsidRPr="002E2EB6">
        <w:rPr>
          <w:rFonts w:ascii="Courier New" w:hAnsi="Courier New" w:cs="Courier New"/>
        </w:rPr>
        <w:t>.  .  .  .      76                     4             8            12            34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136   100.00           11            18            29            </w:t>
      </w:r>
      <w:r w:rsidRPr="002E2EB6">
        <w:rPr>
          <w:rFonts w:ascii="Courier New" w:hAnsi="Courier New" w:cs="Courier New"/>
        </w:rPr>
        <w:t>57            21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62                     3             7             7      </w:t>
      </w:r>
      <w:r w:rsidRPr="002E2EB6">
        <w:rPr>
          <w:rFonts w:ascii="Courier New" w:hAnsi="Courier New" w:cs="Courier New"/>
        </w:rPr>
        <w:t xml:space="preserve">      29            16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100    56.18            9            15            18            42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 78    43.82      </w:t>
      </w:r>
      <w:r w:rsidRPr="002E2EB6">
        <w:rPr>
          <w:rFonts w:ascii="Courier New" w:hAnsi="Courier New" w:cs="Courier New"/>
        </w:rPr>
        <w:t xml:space="preserve">      5            10            16            33            14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</w:t>
      </w:r>
      <w:r w:rsidRPr="002E2EB6">
        <w:rPr>
          <w:rFonts w:ascii="Courier New" w:hAnsi="Courier New" w:cs="Courier New"/>
        </w:rPr>
        <w:t xml:space="preserve">            0             0             2            11             7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</w:t>
      </w:r>
      <w:r w:rsidRPr="002E2EB6">
        <w:rPr>
          <w:rFonts w:ascii="Courier New" w:hAnsi="Courier New" w:cs="Courier New"/>
        </w:rPr>
        <w:t>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0005-04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</w:t>
      </w:r>
      <w:r w:rsidRPr="002E2EB6">
        <w:rPr>
          <w:rFonts w:ascii="Courier New" w:hAnsi="Courier New" w:cs="Courier New"/>
        </w:rPr>
        <w:t xml:space="preserve">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120   100.00           10            16            25           </w:t>
      </w:r>
      <w:r w:rsidRPr="002E2EB6">
        <w:rPr>
          <w:rFonts w:ascii="Courier New" w:hAnsi="Courier New" w:cs="Courier New"/>
        </w:rPr>
        <w:t xml:space="preserve"> 49            20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78                     4             9            11     </w:t>
      </w:r>
      <w:r w:rsidRPr="002E2EB6">
        <w:rPr>
          <w:rFonts w:ascii="Courier New" w:hAnsi="Courier New" w:cs="Courier New"/>
        </w:rPr>
        <w:t xml:space="preserve">       37            17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153   100.00           12            18            33            63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45                     2             7             3            23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</w:t>
      </w:r>
      <w:r w:rsidRPr="002E2EB6">
        <w:rPr>
          <w:rFonts w:ascii="Courier New" w:hAnsi="Courier New" w:cs="Courier New"/>
        </w:rPr>
        <w:t>avid Holmes.  .  .  .  .  .  .  .  .  .     144   100.00           13            19            29            58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54                     1             6             7            28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26    13.33            2             3          </w:t>
      </w:r>
      <w:r w:rsidRPr="002E2EB6">
        <w:rPr>
          <w:rFonts w:ascii="Courier New" w:hAnsi="Courier New" w:cs="Courier New"/>
        </w:rPr>
        <w:t xml:space="preserve">   8             7             6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23    11.79            2             3             2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110    56.41            8            14    </w:t>
      </w:r>
      <w:r w:rsidRPr="002E2EB6">
        <w:rPr>
          <w:rFonts w:ascii="Courier New" w:hAnsi="Courier New" w:cs="Courier New"/>
        </w:rPr>
        <w:t xml:space="preserve">        20            49            19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 4     2.05            0             0             1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32    16.41            2            </w:t>
      </w:r>
      <w:r w:rsidRPr="002E2EB6">
        <w:rPr>
          <w:rFonts w:ascii="Courier New" w:hAnsi="Courier New" w:cs="Courier New"/>
        </w:rPr>
        <w:t xml:space="preserve"> 5             4            14             7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</w:t>
      </w:r>
      <w:r w:rsidRPr="002E2EB6">
        <w:rPr>
          <w:rFonts w:ascii="Courier New" w:hAnsi="Courier New" w:cs="Courier New"/>
        </w:rPr>
        <w:t xml:space="preserve">       0             1             2             0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80    47.06            3             9            16            42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</w:t>
      </w:r>
      <w:r w:rsidRPr="002E2EB6">
        <w:rPr>
          <w:rFonts w:ascii="Courier New" w:hAnsi="Courier New" w:cs="Courier New"/>
        </w:rPr>
        <w:t xml:space="preserve"> .  .  .  .      90    52.94            8            10            19            30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28                     3             6             1            14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Justin Girsh  .  .  .  .  .  .  .  .  .  .      99    63.06            8            14            16      </w:t>
      </w:r>
      <w:r w:rsidRPr="002E2EB6">
        <w:rPr>
          <w:rFonts w:ascii="Courier New" w:hAnsi="Courier New" w:cs="Courier New"/>
        </w:rPr>
        <w:t xml:space="preserve">      46            15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Curtis R Jones.  .  .  .  .  .  .  .  .  .      58    36.94            4             7            13            21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</w:t>
      </w:r>
      <w:r w:rsidRPr="002E2EB6">
        <w:rPr>
          <w:rFonts w:ascii="Courier New" w:hAnsi="Courier New" w:cs="Courier New"/>
        </w:rPr>
        <w:t xml:space="preserve">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41                     2             4             7            19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140   100.00 </w:t>
      </w:r>
      <w:r w:rsidRPr="002E2EB6">
        <w:rPr>
          <w:rFonts w:ascii="Courier New" w:hAnsi="Courier New" w:cs="Courier New"/>
        </w:rPr>
        <w:t xml:space="preserve">          12            19            27            59            23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58    </w:t>
      </w:r>
      <w:r w:rsidRPr="002E2EB6">
        <w:rPr>
          <w:rFonts w:ascii="Courier New" w:hAnsi="Courier New" w:cs="Courier New"/>
        </w:rPr>
        <w:t xml:space="preserve">                 2             6             9            27            14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</w:t>
      </w:r>
      <w:r w:rsidRPr="002E2EB6">
        <w:rPr>
          <w:rFonts w:ascii="Courier New" w:hAnsi="Courier New" w:cs="Courier New"/>
        </w:rPr>
        <w:t>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0005-05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</w:t>
      </w:r>
      <w:r w:rsidRPr="002E2EB6">
        <w:rPr>
          <w:rFonts w:ascii="Courier New" w:hAnsi="Courier New" w:cs="Courier New"/>
        </w:rPr>
        <w:t xml:space="preserve">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10    47.62            3             3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</w:t>
      </w:r>
      <w:r w:rsidRPr="002E2EB6">
        <w:rPr>
          <w:rFonts w:ascii="Courier New" w:hAnsi="Courier New" w:cs="Courier New"/>
        </w:rPr>
        <w:t>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11    52.38            0             1             2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</w:t>
      </w:r>
      <w:r w:rsidRPr="002E2EB6">
        <w:rPr>
          <w:rFonts w:ascii="Courier New" w:hAnsi="Courier New" w:cs="Courier New"/>
        </w:rPr>
        <w:t xml:space="preserve">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</w:t>
      </w:r>
      <w:r w:rsidRPr="002E2EB6">
        <w:rPr>
          <w:rFonts w:ascii="Courier New" w:hAnsi="Courier New" w:cs="Courier New"/>
        </w:rPr>
        <w:t xml:space="preserve">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12   100.0</w:t>
      </w:r>
      <w:r w:rsidRPr="002E2EB6">
        <w:rPr>
          <w:rFonts w:ascii="Courier New" w:hAnsi="Courier New" w:cs="Courier New"/>
        </w:rPr>
        <w:t>0            2             2             0             7             1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</w:t>
      </w:r>
      <w:r w:rsidRPr="002E2EB6">
        <w:rPr>
          <w:rFonts w:ascii="Courier New" w:hAnsi="Courier New" w:cs="Courier New"/>
        </w:rPr>
        <w:t xml:space="preserve">                   1             2             2             3             1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6    33.33            1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</w:t>
      </w:r>
      <w:r w:rsidRPr="002E2EB6">
        <w:rPr>
          <w:rFonts w:ascii="Courier New" w:hAnsi="Courier New" w:cs="Courier New"/>
        </w:rPr>
        <w:t>rnam .  .  .  .  .  .  .  .  .  .  .       3    16.67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9    50.00            2             2             1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1             1           </w:t>
      </w:r>
      <w:r w:rsidRPr="002E2EB6">
        <w:rPr>
          <w:rFonts w:ascii="Courier New" w:hAnsi="Courier New" w:cs="Courier New"/>
        </w:rPr>
        <w:t xml:space="preserve">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14   100.00            2             2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2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</w:t>
      </w:r>
      <w:r w:rsidRPr="002E2EB6">
        <w:rPr>
          <w:rFonts w:ascii="Courier New" w:hAnsi="Courier New" w:cs="Courier New"/>
        </w:rPr>
        <w:t>.  .  .  .  .  .  .      14   100.00            2             2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</w:t>
      </w:r>
      <w:r w:rsidRPr="002E2EB6">
        <w:rPr>
          <w:rFonts w:ascii="Courier New" w:hAnsi="Courier New" w:cs="Courier New"/>
        </w:rPr>
        <w:t>.  .  .  .  .  .  .  .  .       7                     1             2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14   100.00            2             2           </w:t>
      </w:r>
      <w:r w:rsidRPr="002E2EB6">
        <w:rPr>
          <w:rFonts w:ascii="Courier New" w:hAnsi="Courier New" w:cs="Courier New"/>
        </w:rPr>
        <w:t xml:space="preserve">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2     </w:t>
      </w:r>
      <w:r w:rsidRPr="002E2EB6">
        <w:rPr>
          <w:rFonts w:ascii="Courier New" w:hAnsi="Courier New" w:cs="Courier New"/>
        </w:rPr>
        <w:t xml:space="preserve">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14   100.00            2             2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</w:t>
      </w:r>
      <w:r w:rsidRPr="002E2EB6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2             2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</w:t>
      </w:r>
      <w:r w:rsidRPr="002E2EB6">
        <w:rPr>
          <w:rFonts w:ascii="Courier New" w:hAnsi="Courier New" w:cs="Courier New"/>
        </w:rPr>
        <w:t xml:space="preserve">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</w:t>
      </w:r>
      <w:r w:rsidRPr="002E2EB6">
        <w:rPr>
          <w:rFonts w:ascii="Courier New" w:hAnsi="Courier New" w:cs="Courier New"/>
        </w:rPr>
        <w:t xml:space="preserve">                      Democratic Party                                        REPORT-EL30A PAGE 0005-06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</w:t>
      </w:r>
      <w:r w:rsidRPr="002E2EB6">
        <w:rPr>
          <w:rFonts w:ascii="Courier New" w:hAnsi="Courier New" w:cs="Courier New"/>
        </w:rPr>
        <w:t xml:space="preserve">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14   100.00            2             2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2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</w:t>
      </w:r>
      <w:r w:rsidRPr="002E2EB6">
        <w:rPr>
          <w:rFonts w:ascii="Courier New" w:hAnsi="Courier New" w:cs="Courier New"/>
        </w:rPr>
        <w:t xml:space="preserve">  .  .  .  .  .  .      14   100.00            2             2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</w:t>
      </w:r>
      <w:r w:rsidRPr="002E2EB6">
        <w:rPr>
          <w:rFonts w:ascii="Courier New" w:hAnsi="Courier New" w:cs="Courier New"/>
        </w:rPr>
        <w:t xml:space="preserve">  .  .  .  .  .  .  .  .       7                     1             2      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14   100.00            2             2            </w:t>
      </w:r>
      <w:r w:rsidRPr="002E2EB6">
        <w:rPr>
          <w:rFonts w:ascii="Courier New" w:hAnsi="Courier New" w:cs="Courier New"/>
        </w:rPr>
        <w:t xml:space="preserve">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2      </w:t>
      </w:r>
      <w:r w:rsidRPr="002E2EB6">
        <w:rPr>
          <w:rFonts w:ascii="Courier New" w:hAnsi="Courier New" w:cs="Courier New"/>
        </w:rPr>
        <w:t xml:space="preserve">       2             2             0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14   100.00            2             2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</w:t>
      </w:r>
      <w:r w:rsidRPr="002E2EB6">
        <w:rPr>
          <w:rFonts w:ascii="Courier New" w:hAnsi="Courier New" w:cs="Courier New"/>
        </w:rPr>
        <w:t xml:space="preserve">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2             2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</w:t>
      </w:r>
      <w:r w:rsidRPr="002E2EB6">
        <w:rPr>
          <w:rFonts w:ascii="Courier New" w:hAnsi="Courier New" w:cs="Courier New"/>
        </w:rPr>
        <w:t xml:space="preserve">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</w:t>
      </w:r>
      <w:r w:rsidRPr="002E2EB6">
        <w:rPr>
          <w:rFonts w:ascii="Courier New" w:hAnsi="Courier New" w:cs="Courier New"/>
        </w:rPr>
        <w:t xml:space="preserve">   Republican Party                                        REPORT-EL30A PAGE 0005-07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140    78.65           10            17            23            63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38    21.35            4             7            10            13       </w:t>
      </w:r>
      <w:r w:rsidRPr="002E2EB6">
        <w:rPr>
          <w:rFonts w:ascii="Courier New" w:hAnsi="Courier New" w:cs="Courier New"/>
        </w:rPr>
        <w:t xml:space="preserve">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0             1             3            10 </w:t>
      </w:r>
      <w:r w:rsidRPr="002E2EB6">
        <w:rPr>
          <w:rFonts w:ascii="Courier New" w:hAnsi="Courier New" w:cs="Courier New"/>
        </w:rPr>
        <w:t xml:space="preserve">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118    64.48            8            12            25            52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65    35.52            6     </w:t>
      </w:r>
      <w:r w:rsidRPr="002E2EB6">
        <w:rPr>
          <w:rFonts w:ascii="Courier New" w:hAnsi="Courier New" w:cs="Courier New"/>
        </w:rPr>
        <w:t xml:space="preserve">       12             9            27            11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</w:t>
      </w:r>
      <w:r w:rsidRPr="002E2EB6">
        <w:rPr>
          <w:rFonts w:ascii="Courier New" w:hAnsi="Courier New" w:cs="Courier New"/>
        </w:rPr>
        <w:t>0             1             2             7             5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156    86.67           13            21            25            67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</w:t>
      </w:r>
      <w:r w:rsidRPr="002E2EB6">
        <w:rPr>
          <w:rFonts w:ascii="Courier New" w:hAnsi="Courier New" w:cs="Courier New"/>
        </w:rPr>
        <w:t xml:space="preserve">  .  .  .      24    13.33            1             3             6            10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 18                     0             1             5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170    95.51           12            22            31            73      </w:t>
      </w:r>
      <w:r w:rsidRPr="002E2EB6">
        <w:rPr>
          <w:rFonts w:ascii="Courier New" w:hAnsi="Courier New" w:cs="Courier New"/>
        </w:rPr>
        <w:t xml:space="preserve">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 8     4.49            1             1             2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</w:t>
      </w:r>
      <w:r w:rsidRPr="002E2EB6">
        <w:rPr>
          <w:rFonts w:ascii="Courier New" w:hAnsi="Courier New" w:cs="Courier New"/>
        </w:rPr>
        <w:t xml:space="preserve">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1             2             3            11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</w:t>
      </w:r>
      <w:r w:rsidRPr="002E2EB6">
        <w:rPr>
          <w:rFonts w:ascii="Courier New" w:hAnsi="Courier New" w:cs="Courier New"/>
        </w:rPr>
        <w:t>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</w:t>
      </w:r>
      <w:r w:rsidRPr="002E2EB6">
        <w:rPr>
          <w:rFonts w:ascii="Courier New" w:hAnsi="Courier New" w:cs="Courier New"/>
        </w:rPr>
        <w:t>ORT-EL30A PAGE 0005-08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0005 PCT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18   1</w:t>
      </w:r>
      <w:r w:rsidRPr="002E2EB6">
        <w:rPr>
          <w:rFonts w:ascii="Courier New" w:hAnsi="Courier New" w:cs="Courier New"/>
        </w:rPr>
        <w:t>00.00            3             3             1             9             2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</w:t>
      </w:r>
      <w:r w:rsidRPr="002E2EB6">
        <w:rPr>
          <w:rFonts w:ascii="Courier New" w:hAnsi="Courier New" w:cs="Courier New"/>
        </w:rPr>
        <w:t xml:space="preserve">  .  .  .  .  .  .  .  .  .  .  .  .      17    94.44            3             3             2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5.56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0             2           </w:t>
      </w:r>
      <w:r w:rsidRPr="002E2EB6">
        <w:rPr>
          <w:rFonts w:ascii="Courier New" w:hAnsi="Courier New" w:cs="Courier New"/>
        </w:rPr>
        <w:t xml:space="preserve">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16    88.89            3             3             2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11.11            0           </w:t>
      </w:r>
      <w:r w:rsidRPr="002E2EB6">
        <w:rPr>
          <w:rFonts w:ascii="Courier New" w:hAnsi="Courier New" w:cs="Courier New"/>
        </w:rPr>
        <w:t xml:space="preserve">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</w:t>
      </w:r>
      <w:r w:rsidRPr="002E2EB6">
        <w:rPr>
          <w:rFonts w:ascii="Courier New" w:hAnsi="Courier New" w:cs="Courier New"/>
        </w:rPr>
        <w:t xml:space="preserve">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16    94.12            3             3             1             8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</w:t>
      </w:r>
      <w:r w:rsidRPr="002E2EB6">
        <w:rPr>
          <w:rFonts w:ascii="Courier New" w:hAnsi="Courier New" w:cs="Courier New"/>
        </w:rPr>
        <w:t>.  .  .       1     5.88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</w:t>
      </w:r>
      <w:r w:rsidRPr="002E2EB6">
        <w:rPr>
          <w:rFonts w:ascii="Courier New" w:hAnsi="Courier New" w:cs="Courier New"/>
        </w:rPr>
        <w:t>.  .  .  .  .       4                     0             1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15    83.33            3             3             1             7    </w:t>
      </w:r>
      <w:r w:rsidRPr="002E2EB6">
        <w:rPr>
          <w:rFonts w:ascii="Courier New" w:hAnsi="Courier New" w:cs="Courier New"/>
        </w:rPr>
        <w:t xml:space="preserve">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16.67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</w:t>
      </w:r>
      <w:r w:rsidRPr="002E2EB6">
        <w:rPr>
          <w:rFonts w:ascii="Courier New" w:hAnsi="Courier New" w:cs="Courier New"/>
        </w:rPr>
        <w:t xml:space="preserve">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11    61.11           </w:t>
      </w:r>
      <w:r w:rsidRPr="002E2EB6">
        <w:rPr>
          <w:rFonts w:ascii="Courier New" w:hAnsi="Courier New" w:cs="Courier New"/>
        </w:rPr>
        <w:t xml:space="preserve"> 1             1             2             5             2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7    38.89            2             2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</w:t>
      </w:r>
      <w:r w:rsidRPr="002E2EB6">
        <w:rPr>
          <w:rFonts w:ascii="Courier New" w:hAnsi="Courier New" w:cs="Courier New"/>
        </w:rPr>
        <w:t xml:space="preserve">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0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</w:t>
      </w:r>
      <w:r w:rsidRPr="002E2EB6">
        <w:rPr>
          <w:rFonts w:ascii="Courier New" w:hAnsi="Courier New" w:cs="Courier New"/>
        </w:rPr>
        <w:t>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</w:t>
      </w:r>
      <w:r w:rsidRPr="002E2EB6">
        <w:rPr>
          <w:rFonts w:ascii="Courier New" w:hAnsi="Courier New" w:cs="Courier New"/>
        </w:rPr>
        <w:t>S                                              REPORT-EL30A PAGE 0006-01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</w:t>
      </w:r>
      <w:r w:rsidRPr="002E2EB6">
        <w:rPr>
          <w:rFonts w:ascii="Courier New" w:hAnsi="Courier New" w:cs="Courier New"/>
        </w:rPr>
        <w:t xml:space="preserve">  .  .     523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272                     5            23            20           128            96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256    94.12            5            21            20        </w:t>
      </w:r>
      <w:r w:rsidRPr="002E2EB6">
        <w:rPr>
          <w:rFonts w:ascii="Courier New" w:hAnsi="Courier New" w:cs="Courier New"/>
        </w:rPr>
        <w:t xml:space="preserve">   120            90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16     5.88            0             2             0             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52.01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</w:t>
      </w:r>
      <w:r w:rsidRPr="002E2EB6">
        <w:rPr>
          <w:rFonts w:ascii="Courier New" w:hAnsi="Courier New" w:cs="Courier New"/>
        </w:rPr>
        <w:t xml:space="preserve">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</w:t>
      </w:r>
      <w:r w:rsidRPr="002E2EB6">
        <w:rPr>
          <w:rFonts w:ascii="Courier New" w:hAnsi="Courier New" w:cs="Courier New"/>
        </w:rPr>
        <w:t xml:space="preserve">         Republican Party                                        REPORT-EL30A PAGE 0006-02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</w:t>
      </w:r>
      <w:r w:rsidRPr="002E2EB6">
        <w:rPr>
          <w:rFonts w:ascii="Courier New" w:hAnsi="Courier New" w:cs="Courier New"/>
        </w:rPr>
        <w:t xml:space="preserve">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126    50.00            1             8             9            55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3     1.19            0             0             0             2     </w:t>
      </w:r>
      <w:r w:rsidRPr="002E2EB6">
        <w:rPr>
          <w:rFonts w:ascii="Courier New" w:hAnsi="Courier New" w:cs="Courier New"/>
        </w:rPr>
        <w:t xml:space="preserve">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86    34.13            4            11             5            42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 9     3.57            0             0             2             </w:t>
      </w:r>
      <w:r w:rsidRPr="002E2EB6">
        <w:rPr>
          <w:rFonts w:ascii="Courier New" w:hAnsi="Courier New" w:cs="Courier New"/>
        </w:rPr>
        <w:t>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</w:t>
      </w:r>
      <w:r w:rsidRPr="002E2EB6">
        <w:rPr>
          <w:rFonts w:ascii="Courier New" w:hAnsi="Courier New" w:cs="Courier New"/>
        </w:rPr>
        <w:t xml:space="preserve">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</w:t>
      </w:r>
      <w:r w:rsidRPr="002E2EB6">
        <w:rPr>
          <w:rFonts w:ascii="Courier New" w:hAnsi="Courier New" w:cs="Courier New"/>
        </w:rPr>
        <w:t xml:space="preserve">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21     8.33            0             2         </w:t>
      </w:r>
      <w:r w:rsidRPr="002E2EB6">
        <w:rPr>
          <w:rFonts w:ascii="Courier New" w:hAnsi="Courier New" w:cs="Courier New"/>
        </w:rPr>
        <w:t xml:space="preserve">    2             8             9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2      .79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1      .40            0             0   </w:t>
      </w:r>
      <w:r w:rsidRPr="002E2EB6">
        <w:rPr>
          <w:rFonts w:ascii="Courier New" w:hAnsi="Courier New" w:cs="Courier New"/>
        </w:rPr>
        <w:t xml:space="preserve">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4     1.59            0           </w:t>
      </w:r>
      <w:r w:rsidRPr="002E2EB6">
        <w:rPr>
          <w:rFonts w:ascii="Courier New" w:hAnsi="Courier New" w:cs="Courier New"/>
        </w:rPr>
        <w:t xml:space="preserve">  0             1             3             0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</w:t>
      </w:r>
      <w:r w:rsidRPr="002E2EB6">
        <w:rPr>
          <w:rFonts w:ascii="Courier New" w:hAnsi="Courier New" w:cs="Courier New"/>
        </w:rPr>
        <w:t xml:space="preserve">        0             1             2             1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192   100.00            5            18            17            85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</w:t>
      </w:r>
      <w:r w:rsidRPr="002E2EB6">
        <w:rPr>
          <w:rFonts w:ascii="Courier New" w:hAnsi="Courier New" w:cs="Courier New"/>
        </w:rPr>
        <w:t>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                0             3             3            35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</w:t>
      </w:r>
      <w:r w:rsidRPr="002E2EB6">
        <w:rPr>
          <w:rFonts w:ascii="Courier New" w:hAnsi="Courier New" w:cs="Courier New"/>
        </w:rPr>
        <w:t>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69    38.33            3             8             7            29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27    15.00            0             1             4     </w:t>
      </w:r>
      <w:r w:rsidRPr="002E2EB6">
        <w:rPr>
          <w:rFonts w:ascii="Courier New" w:hAnsi="Courier New" w:cs="Courier New"/>
        </w:rPr>
        <w:t xml:space="preserve">       14             8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 7     3.89            0             2             0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29    16.11            1             3             </w:t>
      </w:r>
      <w:r w:rsidRPr="002E2EB6">
        <w:rPr>
          <w:rFonts w:ascii="Courier New" w:hAnsi="Courier New" w:cs="Courier New"/>
        </w:rPr>
        <w:t>4            15             6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22    12.22            0             1             0            12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13     7.22            0             2       </w:t>
      </w:r>
      <w:r w:rsidRPr="002E2EB6">
        <w:rPr>
          <w:rFonts w:ascii="Courier New" w:hAnsi="Courier New" w:cs="Courier New"/>
        </w:rPr>
        <w:t xml:space="preserve">      1             6             4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13     7.22            1             1             0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</w:t>
      </w:r>
      <w:r w:rsidRPr="002E2EB6">
        <w:rPr>
          <w:rFonts w:ascii="Courier New" w:hAnsi="Courier New" w:cs="Courier New"/>
        </w:rPr>
        <w:t xml:space="preserve">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76                     0             3             4            34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</w:t>
      </w:r>
      <w:r w:rsidRPr="002E2EB6">
        <w:rPr>
          <w:rFonts w:ascii="Courier New" w:hAnsi="Courier New" w:cs="Courier New"/>
        </w:rPr>
        <w:t xml:space="preserve">  .  .      97    50.00            2             9             9            43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97    50.00            3             9             8            47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62                     0             3             3            30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</w:t>
      </w:r>
      <w:r w:rsidRPr="002E2EB6">
        <w:rPr>
          <w:rFonts w:ascii="Courier New" w:hAnsi="Courier New" w:cs="Courier New"/>
        </w:rPr>
        <w:t>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110    61.45            2            10            11            55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69    38.55            3             8             5    </w:t>
      </w:r>
      <w:r w:rsidRPr="002E2EB6">
        <w:rPr>
          <w:rFonts w:ascii="Courier New" w:hAnsi="Courier New" w:cs="Courier New"/>
        </w:rPr>
        <w:t xml:space="preserve">        27            26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77                     0             3            </w:t>
      </w:r>
      <w:r w:rsidRPr="002E2EB6">
        <w:rPr>
          <w:rFonts w:ascii="Courier New" w:hAnsi="Courier New" w:cs="Courier New"/>
        </w:rPr>
        <w:t xml:space="preserve"> 4            38            32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</w:t>
      </w:r>
      <w:r w:rsidRPr="002E2EB6">
        <w:rPr>
          <w:rFonts w:ascii="Courier New" w:hAnsi="Courier New" w:cs="Courier New"/>
        </w:rPr>
        <w:t xml:space="preserve">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0006-03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</w:t>
      </w:r>
      <w:r w:rsidRPr="002E2EB6">
        <w:rPr>
          <w:rFonts w:ascii="Courier New" w:hAnsi="Courier New" w:cs="Courier New"/>
        </w:rPr>
        <w:t>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108    57.75            3            10             9            52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</w:t>
      </w:r>
      <w:r w:rsidRPr="002E2EB6">
        <w:rPr>
          <w:rFonts w:ascii="Courier New" w:hAnsi="Courier New" w:cs="Courier New"/>
        </w:rPr>
        <w:t>.  .  .  .  .      79    42.25            2             7             7            34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</w:t>
      </w:r>
      <w:r w:rsidRPr="002E2EB6">
        <w:rPr>
          <w:rFonts w:ascii="Courier New" w:hAnsi="Courier New" w:cs="Courier New"/>
        </w:rPr>
        <w:t>.  .  .  .  .  .  .      69                     0             4             4            34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61    35.47            0             6          </w:t>
      </w:r>
      <w:r w:rsidRPr="002E2EB6">
        <w:rPr>
          <w:rFonts w:ascii="Courier New" w:hAnsi="Courier New" w:cs="Courier New"/>
        </w:rPr>
        <w:t xml:space="preserve">  10            27            18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54    31.40            2             6             1            25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57    33.14            3             5    </w:t>
      </w:r>
      <w:r w:rsidRPr="002E2EB6">
        <w:rPr>
          <w:rFonts w:ascii="Courier New" w:hAnsi="Courier New" w:cs="Courier New"/>
        </w:rPr>
        <w:t xml:space="preserve">         5            25            19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84                     0            </w:t>
      </w:r>
      <w:r w:rsidRPr="002E2EB6">
        <w:rPr>
          <w:rFonts w:ascii="Courier New" w:hAnsi="Courier New" w:cs="Courier New"/>
        </w:rPr>
        <w:t xml:space="preserve"> 4             4            43            33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37    20.79            1             2             3            21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</w:t>
      </w:r>
      <w:r w:rsidRPr="002E2EB6">
        <w:rPr>
          <w:rFonts w:ascii="Courier New" w:hAnsi="Courier New" w:cs="Courier New"/>
        </w:rPr>
        <w:t>.  .  .  .  .  .      24    13.48            1             4             3             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70    39.33            1             6             5            31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</w:t>
      </w:r>
      <w:r w:rsidRPr="002E2EB6">
        <w:rPr>
          <w:rFonts w:ascii="Courier New" w:hAnsi="Courier New" w:cs="Courier New"/>
        </w:rPr>
        <w:t>.  .  .  .  .  .  .  .      47    26.40            2             6             5            22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</w:t>
      </w:r>
      <w:r w:rsidRPr="002E2EB6">
        <w:rPr>
          <w:rFonts w:ascii="Courier New" w:hAnsi="Courier New" w:cs="Courier New"/>
        </w:rPr>
        <w:t>.  .  .  .  .  .  .  .  .  .      78                     0             3             4            38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113    65.70            3            12 </w:t>
      </w:r>
      <w:r w:rsidRPr="002E2EB6">
        <w:rPr>
          <w:rFonts w:ascii="Courier New" w:hAnsi="Courier New" w:cs="Courier New"/>
        </w:rPr>
        <w:t xml:space="preserve">           11            45            42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59    34.30            2             5             5            33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</w:t>
      </w:r>
      <w:r w:rsidRPr="002E2EB6">
        <w:rPr>
          <w:rFonts w:ascii="Courier New" w:hAnsi="Courier New" w:cs="Courier New"/>
        </w:rPr>
        <w:t xml:space="preserve">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84                     0             4             4            42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</w:t>
      </w:r>
      <w:r w:rsidRPr="002E2EB6">
        <w:rPr>
          <w:rFonts w:ascii="Courier New" w:hAnsi="Courier New" w:cs="Courier New"/>
        </w:rPr>
        <w:t xml:space="preserve">  .  .  .  .     184   100.00            5            18            15            84            62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</w:t>
      </w:r>
      <w:r w:rsidRPr="002E2EB6">
        <w:rPr>
          <w:rFonts w:ascii="Courier New" w:hAnsi="Courier New" w:cs="Courier New"/>
        </w:rPr>
        <w:t xml:space="preserve">  .  .  .  .  .  .      72                     0             3             5            36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199   100.00            5            18            16    </w:t>
      </w:r>
      <w:r w:rsidRPr="002E2EB6">
        <w:rPr>
          <w:rFonts w:ascii="Courier New" w:hAnsi="Courier New" w:cs="Courier New"/>
        </w:rPr>
        <w:t xml:space="preserve">        91            69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57                     0             3            </w:t>
      </w:r>
      <w:r w:rsidRPr="002E2EB6">
        <w:rPr>
          <w:rFonts w:ascii="Courier New" w:hAnsi="Courier New" w:cs="Courier New"/>
        </w:rPr>
        <w:t xml:space="preserve"> 4            29            21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105    45.85            3             9             6            55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124    54.</w:t>
      </w:r>
      <w:r w:rsidRPr="002E2EB6">
        <w:rPr>
          <w:rFonts w:ascii="Courier New" w:hAnsi="Courier New" w:cs="Courier New"/>
        </w:rPr>
        <w:t>15            2            10            12            54            46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</w:t>
      </w:r>
      <w:r w:rsidRPr="002E2EB6">
        <w:rPr>
          <w:rFonts w:ascii="Courier New" w:hAnsi="Courier New" w:cs="Courier New"/>
        </w:rPr>
        <w:t xml:space="preserve">                    0             2             2            11            12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</w:t>
      </w:r>
      <w:r w:rsidRPr="002E2EB6">
        <w:rPr>
          <w:rFonts w:ascii="Courier New" w:hAnsi="Courier New" w:cs="Courier New"/>
        </w:rPr>
        <w:t>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0006-04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</w:t>
      </w:r>
      <w:r w:rsidRPr="002E2EB6">
        <w:rPr>
          <w:rFonts w:ascii="Courier New" w:hAnsi="Courier New" w:cs="Courier New"/>
        </w:rPr>
        <w:t xml:space="preserve">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183   100.00            5            18            16   </w:t>
      </w:r>
      <w:r w:rsidRPr="002E2EB6">
        <w:rPr>
          <w:rFonts w:ascii="Courier New" w:hAnsi="Courier New" w:cs="Courier New"/>
        </w:rPr>
        <w:t xml:space="preserve">         82            62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73                     0             3           </w:t>
      </w:r>
      <w:r w:rsidRPr="002E2EB6">
        <w:rPr>
          <w:rFonts w:ascii="Courier New" w:hAnsi="Courier New" w:cs="Courier New"/>
        </w:rPr>
        <w:t xml:space="preserve">  4            38            28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209   100.00            5            19            18            95            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</w:t>
      </w:r>
      <w:r w:rsidRPr="002E2EB6">
        <w:rPr>
          <w:rFonts w:ascii="Courier New" w:hAnsi="Courier New" w:cs="Courier New"/>
        </w:rPr>
        <w:t>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47                     0             2             2            25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</w:t>
      </w:r>
      <w:r w:rsidRPr="002E2EB6">
        <w:rPr>
          <w:rFonts w:ascii="Courier New" w:hAnsi="Courier New" w:cs="Courier New"/>
        </w:rPr>
        <w:t xml:space="preserve">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196   100.00            5            18            17            83            73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</w:t>
      </w:r>
      <w:r w:rsidRPr="002E2EB6">
        <w:rPr>
          <w:rFonts w:ascii="Courier New" w:hAnsi="Courier New" w:cs="Courier New"/>
        </w:rPr>
        <w:t xml:space="preserve">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                  0             3             3            37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43    17.62            2             5  </w:t>
      </w:r>
      <w:r w:rsidRPr="002E2EB6">
        <w:rPr>
          <w:rFonts w:ascii="Courier New" w:hAnsi="Courier New" w:cs="Courier New"/>
        </w:rPr>
        <w:t xml:space="preserve">           5            22             9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 7     2.87            1             1             2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104    42.62            0          </w:t>
      </w:r>
      <w:r w:rsidRPr="002E2EB6">
        <w:rPr>
          <w:rFonts w:ascii="Courier New" w:hAnsi="Courier New" w:cs="Courier New"/>
        </w:rPr>
        <w:t xml:space="preserve">   5             9            50            40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29    11.89            1             5             0            15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61    25.00            1    </w:t>
      </w:r>
      <w:r w:rsidRPr="002E2EB6">
        <w:rPr>
          <w:rFonts w:ascii="Courier New" w:hAnsi="Courier New" w:cs="Courier New"/>
        </w:rPr>
        <w:t xml:space="preserve">         4             3            27            26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</w:t>
      </w:r>
      <w:r w:rsidRPr="002E2EB6">
        <w:rPr>
          <w:rFonts w:ascii="Courier New" w:hAnsi="Courier New" w:cs="Courier New"/>
        </w:rPr>
        <w:t xml:space="preserve"> 0             1             1             5             5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116    58.29            2            11             9            57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</w:t>
      </w:r>
      <w:r w:rsidRPr="002E2EB6">
        <w:rPr>
          <w:rFonts w:ascii="Courier New" w:hAnsi="Courier New" w:cs="Courier New"/>
        </w:rPr>
        <w:t>.  .  .  .  .  .  .      83    41.71            3             7             8            35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</w:t>
      </w:r>
      <w:r w:rsidRPr="002E2EB6">
        <w:rPr>
          <w:rFonts w:ascii="Courier New" w:hAnsi="Courier New" w:cs="Courier New"/>
        </w:rPr>
        <w:t>.  .  .  .  .  .  .  .  .      57                     0             3             3            28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123    55.91            4             8            12</w:t>
      </w:r>
      <w:r w:rsidRPr="002E2EB6">
        <w:rPr>
          <w:rFonts w:ascii="Courier New" w:hAnsi="Courier New" w:cs="Courier New"/>
        </w:rPr>
        <w:t xml:space="preserve">            54            45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Stuckly.  .  .  .  .  .  .  .  .  .      47    21.36            0             2             1            22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10     4.55            1             3        </w:t>
      </w:r>
      <w:r w:rsidRPr="002E2EB6">
        <w:rPr>
          <w:rFonts w:ascii="Courier New" w:hAnsi="Courier New" w:cs="Courier New"/>
        </w:rPr>
        <w:t xml:space="preserve">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David Bow  .  .  .  .  .  .  .  .  .  .  .      40    18.18            0             5             6            21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</w:t>
      </w:r>
      <w:r w:rsidRPr="002E2EB6">
        <w:rPr>
          <w:rFonts w:ascii="Courier New" w:hAnsi="Courier New" w:cs="Courier New"/>
        </w:rPr>
        <w:t xml:space="preserve">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36                     0             3             1            19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Armstrong  .  .  .  .  .  .  .  </w:t>
      </w:r>
      <w:r w:rsidRPr="002E2EB6">
        <w:rPr>
          <w:rFonts w:ascii="Courier New" w:hAnsi="Courier New" w:cs="Courier New"/>
        </w:rPr>
        <w:t>.  .      91    41.18            2            10             6            46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.  .  .  .  .  .  .  .  .  .      16     7.24            0             3             2             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Nanny .  .  .  .  .  .  </w:t>
      </w:r>
      <w:r w:rsidRPr="002E2EB6">
        <w:rPr>
          <w:rFonts w:ascii="Courier New" w:hAnsi="Courier New" w:cs="Courier New"/>
        </w:rPr>
        <w:t>.  .  .  .     114    51.58            3             6            10            49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</w:t>
      </w:r>
      <w:r w:rsidRPr="002E2EB6">
        <w:rPr>
          <w:rFonts w:ascii="Courier New" w:hAnsi="Courier New" w:cs="Courier New"/>
        </w:rPr>
        <w:t>.  .  .  .  .  .      35                     0             2             2            18            13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</w:t>
      </w:r>
      <w:r w:rsidRPr="002E2EB6">
        <w:rPr>
          <w:rFonts w:ascii="Courier New" w:hAnsi="Courier New" w:cs="Courier New"/>
        </w:rPr>
        <w:t xml:space="preserve">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0006-05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</w:t>
      </w:r>
      <w:r w:rsidRPr="002E2EB6">
        <w:rPr>
          <w:rFonts w:ascii="Courier New" w:hAnsi="Courier New" w:cs="Courier New"/>
        </w:rPr>
        <w:t xml:space="preserve">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196   100.00            5            17            1</w:t>
      </w:r>
      <w:r w:rsidRPr="002E2EB6">
        <w:rPr>
          <w:rFonts w:ascii="Courier New" w:hAnsi="Courier New" w:cs="Courier New"/>
        </w:rPr>
        <w:t>6            86            72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                  0             4       </w:t>
      </w:r>
      <w:r w:rsidRPr="002E2EB6">
        <w:rPr>
          <w:rFonts w:ascii="Courier New" w:hAnsi="Courier New" w:cs="Courier New"/>
        </w:rPr>
        <w:t xml:space="preserve">      4            34            18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</w:t>
      </w:r>
      <w:r w:rsidRPr="002E2EB6">
        <w:rPr>
          <w:rFonts w:ascii="Courier New" w:hAnsi="Courier New" w:cs="Courier New"/>
        </w:rPr>
        <w:t xml:space="preserve">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0006-06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</w:t>
      </w:r>
      <w:r w:rsidRPr="002E2EB6">
        <w:rPr>
          <w:rFonts w:ascii="Courier New" w:hAnsi="Courier New" w:cs="Courier New"/>
        </w:rPr>
        <w:t xml:space="preserve">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 5    31.25            0             0             0             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</w:t>
      </w:r>
      <w:r w:rsidRPr="002E2EB6">
        <w:rPr>
          <w:rFonts w:ascii="Courier New" w:hAnsi="Courier New" w:cs="Courier New"/>
        </w:rPr>
        <w:t>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</w:t>
      </w:r>
      <w:r w:rsidRPr="002E2EB6">
        <w:rPr>
          <w:rFonts w:ascii="Courier New" w:hAnsi="Courier New" w:cs="Courier New"/>
        </w:rPr>
        <w:t>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</w:t>
      </w:r>
      <w:r w:rsidRPr="002E2EB6">
        <w:rPr>
          <w:rFonts w:ascii="Courier New" w:hAnsi="Courier New" w:cs="Courier New"/>
        </w:rPr>
        <w:t>.  .  .  .  .      11    68.75            0             2             0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</w:t>
      </w:r>
      <w:r w:rsidRPr="002E2EB6">
        <w:rPr>
          <w:rFonts w:ascii="Courier New" w:hAnsi="Courier New" w:cs="Courier New"/>
        </w:rPr>
        <w:t>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14   100.00            0             2           </w:t>
      </w:r>
      <w:r w:rsidRPr="002E2EB6">
        <w:rPr>
          <w:rFonts w:ascii="Courier New" w:hAnsi="Courier New" w:cs="Courier New"/>
        </w:rPr>
        <w:t xml:space="preserve">  0             7             5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</w:t>
      </w:r>
      <w:r w:rsidRPr="002E2EB6">
        <w:rPr>
          <w:rFonts w:ascii="Courier New" w:hAnsi="Courier New" w:cs="Courier New"/>
        </w:rPr>
        <w:t xml:space="preserve">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7    50.00            0             1        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</w:t>
      </w:r>
      <w:r w:rsidRPr="002E2EB6">
        <w:rPr>
          <w:rFonts w:ascii="Courier New" w:hAnsi="Courier New" w:cs="Courier New"/>
        </w:rPr>
        <w:t xml:space="preserve">    3    21.43            0             0             0             1             2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4    28.57            0             1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</w:t>
      </w:r>
      <w:r w:rsidRPr="002E2EB6">
        <w:rPr>
          <w:rFonts w:ascii="Courier New" w:hAnsi="Courier New" w:cs="Courier New"/>
        </w:rPr>
        <w:t xml:space="preserve">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</w:t>
      </w:r>
      <w:r w:rsidRPr="002E2EB6">
        <w:rPr>
          <w:rFonts w:ascii="Courier New" w:hAnsi="Courier New" w:cs="Courier New"/>
        </w:rPr>
        <w:t>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14   100.00            0             2             0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</w:t>
      </w:r>
      <w:r w:rsidRPr="002E2EB6">
        <w:rPr>
          <w:rFonts w:ascii="Courier New" w:hAnsi="Courier New" w:cs="Courier New"/>
        </w:rPr>
        <w:t>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14   100.00   </w:t>
      </w:r>
      <w:r w:rsidRPr="002E2EB6">
        <w:rPr>
          <w:rFonts w:ascii="Courier New" w:hAnsi="Courier New" w:cs="Courier New"/>
        </w:rPr>
        <w:t xml:space="preserve">         0             2             0             7             5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</w:t>
      </w:r>
      <w:r w:rsidRPr="002E2EB6">
        <w:rPr>
          <w:rFonts w:ascii="Courier New" w:hAnsi="Courier New" w:cs="Courier New"/>
        </w:rPr>
        <w:t xml:space="preserve">   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13   100.00            0             2             0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</w:t>
      </w:r>
      <w:r w:rsidRPr="002E2EB6">
        <w:rPr>
          <w:rFonts w:ascii="Courier New" w:hAnsi="Courier New" w:cs="Courier New"/>
        </w:rPr>
        <w:t>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14   100.00            0             2             0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</w:t>
      </w:r>
      <w:r w:rsidRPr="002E2EB6">
        <w:rPr>
          <w:rFonts w:ascii="Courier New" w:hAnsi="Courier New" w:cs="Courier New"/>
        </w:rPr>
        <w:t xml:space="preserve">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1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</w:t>
      </w:r>
      <w:r w:rsidRPr="002E2EB6">
        <w:rPr>
          <w:rFonts w:ascii="Courier New" w:hAnsi="Courier New" w:cs="Courier New"/>
        </w:rPr>
        <w:t>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</w:t>
      </w:r>
      <w:r w:rsidRPr="002E2EB6">
        <w:rPr>
          <w:rFonts w:ascii="Courier New" w:hAnsi="Courier New" w:cs="Courier New"/>
        </w:rPr>
        <w:t xml:space="preserve">                                       REPORT-EL30A PAGE 0006-07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13   100.00            0             2             0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12   100.00    </w:t>
      </w:r>
      <w:r w:rsidRPr="002E2EB6">
        <w:rPr>
          <w:rFonts w:ascii="Courier New" w:hAnsi="Courier New" w:cs="Courier New"/>
        </w:rPr>
        <w:t xml:space="preserve">        0             2             0             6             4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</w:t>
      </w:r>
      <w:r w:rsidRPr="002E2EB6">
        <w:rPr>
          <w:rFonts w:ascii="Courier New" w:hAnsi="Courier New" w:cs="Courier New"/>
        </w:rPr>
        <w:t xml:space="preserve">              0             0             0             2             2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13   100.00            0             2             0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</w:t>
      </w:r>
      <w:r w:rsidRPr="002E2EB6">
        <w:rPr>
          <w:rFonts w:ascii="Courier New" w:hAnsi="Courier New" w:cs="Courier New"/>
        </w:rPr>
        <w:t>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12   100.00            0             2             0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</w:t>
      </w:r>
      <w:r w:rsidRPr="002E2EB6">
        <w:rPr>
          <w:rFonts w:ascii="Courier New" w:hAnsi="Courier New" w:cs="Courier New"/>
        </w:rPr>
        <w:t xml:space="preserve">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2             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</w:t>
      </w:r>
      <w:r w:rsidRPr="002E2EB6">
        <w:rPr>
          <w:rFonts w:ascii="Courier New" w:hAnsi="Courier New" w:cs="Courier New"/>
        </w:rPr>
        <w:t xml:space="preserve">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</w:t>
      </w:r>
      <w:r w:rsidRPr="002E2EB6">
        <w:rPr>
          <w:rFonts w:ascii="Courier New" w:hAnsi="Courier New" w:cs="Courier New"/>
        </w:rPr>
        <w:t xml:space="preserve">                    REPORT-EL30A PAGE 0006-08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</w:t>
      </w:r>
      <w:r w:rsidRPr="002E2EB6">
        <w:rPr>
          <w:rFonts w:ascii="Courier New" w:hAnsi="Courier New" w:cs="Courier New"/>
        </w:rPr>
        <w:t>.  .  .     153    68.30            4            16            10            72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71    31.70            1             3             9            29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</w:t>
      </w:r>
      <w:r w:rsidRPr="002E2EB6">
        <w:rPr>
          <w:rFonts w:ascii="Courier New" w:hAnsi="Courier New" w:cs="Courier New"/>
        </w:rPr>
        <w:t>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     0             2             1            19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</w:t>
      </w:r>
      <w:r w:rsidRPr="002E2EB6">
        <w:rPr>
          <w:rFonts w:ascii="Courier New" w:hAnsi="Courier New" w:cs="Courier New"/>
        </w:rPr>
        <w:t>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141    60.00            3            11             7            68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94    40.00            2             8            13            38  </w:t>
      </w:r>
      <w:r w:rsidRPr="002E2EB6">
        <w:rPr>
          <w:rFonts w:ascii="Courier New" w:hAnsi="Courier New" w:cs="Courier New"/>
        </w:rPr>
        <w:t xml:space="preserve">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0             2             0          </w:t>
      </w:r>
      <w:r w:rsidRPr="002E2EB6">
        <w:rPr>
          <w:rFonts w:ascii="Courier New" w:hAnsi="Courier New" w:cs="Courier New"/>
        </w:rPr>
        <w:t xml:space="preserve">  14             5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187    82.74            5            20            14            88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39    17.26            0</w:t>
      </w:r>
      <w:r w:rsidRPr="002E2EB6">
        <w:rPr>
          <w:rFonts w:ascii="Courier New" w:hAnsi="Courier New" w:cs="Courier New"/>
        </w:rPr>
        <w:t xml:space="preserve">             0             4            15            20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30                </w:t>
      </w:r>
      <w:r w:rsidRPr="002E2EB6">
        <w:rPr>
          <w:rFonts w:ascii="Courier New" w:hAnsi="Courier New" w:cs="Courier New"/>
        </w:rPr>
        <w:t xml:space="preserve">     0             1             2            17            10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214    96.40            5            18            18            95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</w:t>
      </w:r>
      <w:r w:rsidRPr="002E2EB6">
        <w:rPr>
          <w:rFonts w:ascii="Courier New" w:hAnsi="Courier New" w:cs="Courier New"/>
        </w:rPr>
        <w:t xml:space="preserve"> .  .  .  .  .       8     3.60            0             0             0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</w:t>
      </w:r>
      <w:r w:rsidRPr="002E2EB6">
        <w:rPr>
          <w:rFonts w:ascii="Courier New" w:hAnsi="Courier New" w:cs="Courier New"/>
        </w:rPr>
        <w:t xml:space="preserve"> .  .  .  .  .  .  .      34                     0             3             2            20             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</w:t>
      </w:r>
      <w:r w:rsidRPr="002E2EB6">
        <w:rPr>
          <w:rFonts w:ascii="Courier New" w:hAnsi="Courier New" w:cs="Courier New"/>
        </w:rPr>
        <w:t xml:space="preserve">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0006-09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0006 PCT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14    87.50            0             1       </w:t>
      </w:r>
      <w:r w:rsidRPr="002E2EB6">
        <w:rPr>
          <w:rFonts w:ascii="Courier New" w:hAnsi="Courier New" w:cs="Courier New"/>
        </w:rPr>
        <w:t xml:space="preserve">      0             7             6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12.50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</w:t>
      </w:r>
      <w:r w:rsidRPr="002E2EB6">
        <w:rPr>
          <w:rFonts w:ascii="Courier New" w:hAnsi="Courier New" w:cs="Courier New"/>
        </w:rPr>
        <w:t xml:space="preserve">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</w:t>
      </w:r>
      <w:r w:rsidRPr="002E2EB6">
        <w:rPr>
          <w:rFonts w:ascii="Courier New" w:hAnsi="Courier New" w:cs="Courier New"/>
        </w:rPr>
        <w:t xml:space="preserve">   15   100.00            0             2             0             7             6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</w:t>
      </w:r>
      <w:r w:rsidRPr="002E2EB6">
        <w:rPr>
          <w:rFonts w:ascii="Courier New" w:hAnsi="Courier New" w:cs="Courier New"/>
        </w:rPr>
        <w:t xml:space="preserve">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14    93.33            0             2             0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6.67            0             0             0             1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</w:t>
      </w:r>
      <w:r w:rsidRPr="002E2EB6">
        <w:rPr>
          <w:rFonts w:ascii="Courier New" w:hAnsi="Courier New" w:cs="Courier New"/>
        </w:rPr>
        <w:t xml:space="preserve">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14    93.33            0             2             0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6.67            0  </w:t>
      </w:r>
      <w:r w:rsidRPr="002E2EB6">
        <w:rPr>
          <w:rFonts w:ascii="Courier New" w:hAnsi="Courier New" w:cs="Courier New"/>
        </w:rPr>
        <w:t xml:space="preserve">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</w:t>
      </w:r>
      <w:r w:rsidRPr="002E2EB6">
        <w:rPr>
          <w:rFonts w:ascii="Courier New" w:hAnsi="Courier New" w:cs="Courier New"/>
        </w:rPr>
        <w:t xml:space="preserve">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10    66.67            0             2             0             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</w:t>
      </w:r>
      <w:r w:rsidRPr="002E2EB6">
        <w:rPr>
          <w:rFonts w:ascii="Courier New" w:hAnsi="Courier New" w:cs="Courier New"/>
        </w:rPr>
        <w:t>.  .  .  .  .  .       5    33.33            0             0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</w:t>
      </w:r>
      <w:r w:rsidRPr="002E2EB6">
        <w:rPr>
          <w:rFonts w:ascii="Courier New" w:hAnsi="Courier New" w:cs="Courier New"/>
        </w:rPr>
        <w:t>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15   100.00            0             2             0         </w:t>
      </w:r>
      <w:r w:rsidRPr="002E2EB6">
        <w:rPr>
          <w:rFonts w:ascii="Courier New" w:hAnsi="Courier New" w:cs="Courier New"/>
        </w:rPr>
        <w:t xml:space="preserve">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</w:t>
      </w:r>
      <w:r w:rsidRPr="002E2EB6">
        <w:rPr>
          <w:rFonts w:ascii="Courier New" w:hAnsi="Courier New" w:cs="Courier New"/>
        </w:rPr>
        <w:t xml:space="preserve">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</w:t>
      </w:r>
      <w:r w:rsidRPr="002E2EB6">
        <w:rPr>
          <w:rFonts w:ascii="Courier New" w:hAnsi="Courier New" w:cs="Courier New"/>
        </w:rPr>
        <w:t xml:space="preserve">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                               </w:t>
      </w:r>
      <w:r w:rsidRPr="002E2EB6">
        <w:rPr>
          <w:rFonts w:ascii="Courier New" w:hAnsi="Courier New" w:cs="Courier New"/>
        </w:rPr>
        <w:t xml:space="preserve">        REPORT-EL30A PAGE 0007-01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349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</w:t>
      </w:r>
      <w:r w:rsidRPr="002E2EB6">
        <w:rPr>
          <w:rFonts w:ascii="Courier New" w:hAnsi="Courier New" w:cs="Courier New"/>
        </w:rPr>
        <w:t xml:space="preserve"> .  .  .  .  .  .  .     212                    11            29            25            93            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174    82.08            8            26            21            71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</w:t>
      </w:r>
      <w:r w:rsidRPr="002E2EB6">
        <w:rPr>
          <w:rFonts w:ascii="Courier New" w:hAnsi="Courier New" w:cs="Courier New"/>
        </w:rPr>
        <w:t>EMOCRATIC PARTY .  .  .  .      38    17.92            3             3             4            22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60.74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</w:t>
      </w:r>
      <w:r w:rsidRPr="002E2EB6">
        <w:rPr>
          <w:rFonts w:ascii="Courier New" w:hAnsi="Courier New" w:cs="Courier New"/>
        </w:rPr>
        <w:t xml:space="preserve">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</w:t>
      </w:r>
      <w:r w:rsidRPr="002E2EB6">
        <w:rPr>
          <w:rFonts w:ascii="Courier New" w:hAnsi="Courier New" w:cs="Courier New"/>
        </w:rPr>
        <w:t xml:space="preserve">                          REPORT-EL30A PAGE 0007-02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</w:t>
      </w:r>
      <w:r w:rsidRPr="002E2EB6">
        <w:rPr>
          <w:rFonts w:ascii="Courier New" w:hAnsi="Courier New" w:cs="Courier New"/>
        </w:rPr>
        <w:t xml:space="preserve">  .  .  .      79    46.47            3            10             7            30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4     2.35            1             1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</w:t>
      </w:r>
      <w:r w:rsidRPr="002E2EB6">
        <w:rPr>
          <w:rFonts w:ascii="Courier New" w:hAnsi="Courier New" w:cs="Courier New"/>
        </w:rPr>
        <w:t xml:space="preserve">  .  .  .  .  .      62    36.47            3            12             7            30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 7     4.12            0             0             2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</w:t>
      </w:r>
      <w:r w:rsidRPr="002E2EB6">
        <w:rPr>
          <w:rFonts w:ascii="Courier New" w:hAnsi="Courier New" w:cs="Courier New"/>
        </w:rPr>
        <w:t xml:space="preserve">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</w:t>
      </w:r>
      <w:r w:rsidRPr="002E2EB6">
        <w:rPr>
          <w:rFonts w:ascii="Courier New" w:hAnsi="Courier New" w:cs="Courier New"/>
        </w:rPr>
        <w:t>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12     7.06            1             1             4             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</w:t>
      </w:r>
      <w:r w:rsidRPr="002E2EB6">
        <w:rPr>
          <w:rFonts w:ascii="Courier New" w:hAnsi="Courier New" w:cs="Courier New"/>
        </w:rPr>
        <w:t>n R. Kasich.  .  .  .  .  .  .  .  .  .       6     3.53            0             2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4  </w:t>
      </w:r>
      <w:r w:rsidRPr="002E2EB6">
        <w:rPr>
          <w:rFonts w:ascii="Courier New" w:hAnsi="Courier New" w:cs="Courier New"/>
        </w:rPr>
        <w:t xml:space="preserve">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112   100.00            5            19            16            46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</w:t>
      </w:r>
      <w:r w:rsidRPr="002E2EB6">
        <w:rPr>
          <w:rFonts w:ascii="Courier New" w:hAnsi="Courier New" w:cs="Courier New"/>
        </w:rPr>
        <w:t xml:space="preserve">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62                     3             7             5            25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</w:t>
      </w:r>
      <w:r w:rsidRPr="002E2EB6">
        <w:rPr>
          <w:rFonts w:ascii="Courier New" w:hAnsi="Courier New" w:cs="Courier New"/>
        </w:rPr>
        <w:t xml:space="preserve"> .  .  .  .  .  .  .  .      38    34.55            3             6             3            13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17    15.45            1             2             4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</w:t>
      </w:r>
      <w:r w:rsidRPr="002E2EB6">
        <w:rPr>
          <w:rFonts w:ascii="Courier New" w:hAnsi="Courier New" w:cs="Courier New"/>
        </w:rPr>
        <w:t>ez  .  .  .  .  .  .  .  .  .       4     3.64            0             0             1          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22    20.00            0             4             4            10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</w:t>
      </w:r>
      <w:r w:rsidRPr="002E2EB6">
        <w:rPr>
          <w:rFonts w:ascii="Courier New" w:hAnsi="Courier New" w:cs="Courier New"/>
        </w:rPr>
        <w:t>e.  .  .  .  .  .  .  .  .  .  .  .      15    13.64            2             4             2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12    10.91            0             2             2             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</w:t>
      </w:r>
      <w:r w:rsidRPr="002E2EB6">
        <w:rPr>
          <w:rFonts w:ascii="Courier New" w:hAnsi="Courier New" w:cs="Courier New"/>
        </w:rPr>
        <w:t>ohn Greytok  .  .  .  .  .  .  .  .  .  .       2     1.82            0             0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                2             8             4            30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54    44.63            1   </w:t>
      </w:r>
      <w:r w:rsidRPr="002E2EB6">
        <w:rPr>
          <w:rFonts w:ascii="Courier New" w:hAnsi="Courier New" w:cs="Courier New"/>
        </w:rPr>
        <w:t xml:space="preserve">          6            10            19            18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67    55.37            5            12             8            28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</w:t>
      </w:r>
      <w:r w:rsidRPr="002E2EB6">
        <w:rPr>
          <w:rFonts w:ascii="Courier New" w:hAnsi="Courier New" w:cs="Courier New"/>
        </w:rPr>
        <w:t xml:space="preserve">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2             8             3            24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</w:t>
      </w:r>
      <w:r w:rsidRPr="002E2EB6">
        <w:rPr>
          <w:rFonts w:ascii="Courier New" w:hAnsi="Courier New" w:cs="Courier New"/>
        </w:rPr>
        <w:t xml:space="preserve">  .  .  .  .  .  .  .  .      62    57.94            1             8            14            23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45    42.06            4             7             4            19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</w:t>
      </w:r>
      <w:r w:rsidRPr="002E2EB6">
        <w:rPr>
          <w:rFonts w:ascii="Courier New" w:hAnsi="Courier New" w:cs="Courier New"/>
        </w:rPr>
        <w:t>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67                     3            11             3            29            21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</w:t>
      </w:r>
      <w:r w:rsidRPr="002E2EB6">
        <w:rPr>
          <w:rFonts w:ascii="Courier New" w:hAnsi="Courier New" w:cs="Courier New"/>
        </w:rPr>
        <w:t>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</w:t>
      </w:r>
      <w:r w:rsidRPr="002E2EB6">
        <w:rPr>
          <w:rFonts w:ascii="Courier New" w:hAnsi="Courier New" w:cs="Courier New"/>
        </w:rPr>
        <w:t>:09/19/17 11:36 AM                         Republican Party                                        REPORT-EL30A PAGE 0007-03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</w:t>
      </w:r>
      <w:r w:rsidRPr="002E2EB6">
        <w:rPr>
          <w:rFonts w:ascii="Courier New" w:hAnsi="Courier New" w:cs="Courier New"/>
        </w:rPr>
        <w:t xml:space="preserve">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70    59.83            3            11            10            26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 47    40.17         </w:t>
      </w:r>
      <w:r w:rsidRPr="002E2EB6">
        <w:rPr>
          <w:rFonts w:ascii="Courier New" w:hAnsi="Courier New" w:cs="Courier New"/>
        </w:rPr>
        <w:t xml:space="preserve">   2             7             8            20            10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57            </w:t>
      </w:r>
      <w:r w:rsidRPr="002E2EB6">
        <w:rPr>
          <w:rFonts w:ascii="Courier New" w:hAnsi="Courier New" w:cs="Courier New"/>
        </w:rPr>
        <w:t xml:space="preserve">         3             8             3            25            18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32    29.09            0             3             8             8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</w:t>
      </w:r>
      <w:r w:rsidRPr="002E2EB6">
        <w:rPr>
          <w:rFonts w:ascii="Courier New" w:hAnsi="Courier New" w:cs="Courier New"/>
        </w:rPr>
        <w:t>Wheless.  .  .  .  .  .  .  .  .  .  .      33    30.00            2             7             3            15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45    40.91            3             9             6            19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                3             7             4            29         </w:t>
      </w:r>
      <w:r w:rsidRPr="002E2EB6">
        <w:rPr>
          <w:rFonts w:ascii="Courier New" w:hAnsi="Courier New" w:cs="Courier New"/>
        </w:rPr>
        <w:t xml:space="preserve">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14    12.28            1             1             5             3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16    14.04      </w:t>
      </w:r>
      <w:r w:rsidRPr="002E2EB6">
        <w:rPr>
          <w:rFonts w:ascii="Courier New" w:hAnsi="Courier New" w:cs="Courier New"/>
        </w:rPr>
        <w:t xml:space="preserve">      1             3             2             5             5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52    45.61            1             8             7            21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32    28.07</w:t>
      </w:r>
      <w:r w:rsidRPr="002E2EB6">
        <w:rPr>
          <w:rFonts w:ascii="Courier New" w:hAnsi="Courier New" w:cs="Courier New"/>
        </w:rPr>
        <w:t xml:space="preserve">            3             7             4            15             3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</w:t>
      </w:r>
      <w:r w:rsidRPr="002E2EB6">
        <w:rPr>
          <w:rFonts w:ascii="Courier New" w:hAnsi="Courier New" w:cs="Courier New"/>
        </w:rPr>
        <w:t xml:space="preserve">                  2             7             3            27            21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80    75.47            3            13            12            32            </w:t>
      </w:r>
      <w:r w:rsidRPr="002E2EB6">
        <w:rPr>
          <w:rFonts w:ascii="Courier New" w:hAnsi="Courier New" w:cs="Courier New"/>
        </w:rPr>
        <w:t>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26    24.53            2             4             5             9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</w:t>
      </w:r>
      <w:r w:rsidRPr="002E2EB6">
        <w:rPr>
          <w:rFonts w:ascii="Courier New" w:hAnsi="Courier New" w:cs="Courier New"/>
        </w:rPr>
        <w:t xml:space="preserve">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68                     3             9             4            30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109   100.00          </w:t>
      </w:r>
      <w:r w:rsidRPr="002E2EB6">
        <w:rPr>
          <w:rFonts w:ascii="Courier New" w:hAnsi="Courier New" w:cs="Courier New"/>
        </w:rPr>
        <w:t xml:space="preserve">  6            18            17            44            24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65             </w:t>
      </w:r>
      <w:r w:rsidRPr="002E2EB6">
        <w:rPr>
          <w:rFonts w:ascii="Courier New" w:hAnsi="Courier New" w:cs="Courier New"/>
        </w:rPr>
        <w:t xml:space="preserve">        2             8             4            27            24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126   100.00            7            21            20            50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</w:t>
      </w:r>
      <w:r w:rsidRPr="002E2EB6">
        <w:rPr>
          <w:rFonts w:ascii="Courier New" w:hAnsi="Courier New" w:cs="Courier New"/>
        </w:rPr>
        <w:t>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48                     1             5             1            21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</w:t>
      </w:r>
      <w:r w:rsidRPr="002E2EB6">
        <w:rPr>
          <w:rFonts w:ascii="Courier New" w:hAnsi="Courier New" w:cs="Courier New"/>
        </w:rPr>
        <w:t>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 75    49.34            4            11             9            31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 77    50.66            3            13          </w:t>
      </w:r>
      <w:r w:rsidRPr="002E2EB6">
        <w:rPr>
          <w:rFonts w:ascii="Courier New" w:hAnsi="Courier New" w:cs="Courier New"/>
        </w:rPr>
        <w:t xml:space="preserve">  12            29            20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1             2    </w:t>
      </w:r>
      <w:r w:rsidRPr="002E2EB6">
        <w:rPr>
          <w:rFonts w:ascii="Courier New" w:hAnsi="Courier New" w:cs="Courier New"/>
        </w:rPr>
        <w:t xml:space="preserve">         0            11             8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</w:t>
      </w:r>
      <w:r w:rsidRPr="002E2EB6">
        <w:rPr>
          <w:rFonts w:ascii="Courier New" w:hAnsi="Courier New" w:cs="Courier New"/>
        </w:rPr>
        <w:t xml:space="preserve">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0007-04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</w:t>
      </w:r>
      <w:r w:rsidRPr="002E2EB6">
        <w:rPr>
          <w:rFonts w:ascii="Courier New" w:hAnsi="Courier New" w:cs="Courier New"/>
        </w:rPr>
        <w:t>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 97   100.00            5            17            16            40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</w:t>
      </w:r>
      <w:r w:rsidRPr="002E2EB6">
        <w:rPr>
          <w:rFonts w:ascii="Courier New" w:hAnsi="Courier New" w:cs="Courier New"/>
        </w:rPr>
        <w:t>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77                     3             9             5            31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</w:t>
      </w:r>
      <w:r w:rsidRPr="002E2EB6">
        <w:rPr>
          <w:rFonts w:ascii="Courier New" w:hAnsi="Courier New" w:cs="Courier New"/>
        </w:rPr>
        <w:t>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119   100.00            6            21            17            49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55                     2             5             4            22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</w:t>
      </w:r>
      <w:r w:rsidRPr="002E2EB6">
        <w:rPr>
          <w:rFonts w:ascii="Courier New" w:hAnsi="Courier New" w:cs="Courier New"/>
        </w:rPr>
        <w:t xml:space="preserve"> .  .  .     116   100.00            6            21            18            46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58                     2             5             3            25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50    29.94            0             8             6            20            1</w:t>
      </w:r>
      <w:r w:rsidRPr="002E2EB6">
        <w:rPr>
          <w:rFonts w:ascii="Courier New" w:hAnsi="Courier New" w:cs="Courier New"/>
        </w:rPr>
        <w:t>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 4     2.40            0             0             2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70    41.92            4            10             5            30       </w:t>
      </w:r>
      <w:r w:rsidRPr="002E2EB6">
        <w:rPr>
          <w:rFonts w:ascii="Courier New" w:hAnsi="Courier New" w:cs="Courier New"/>
        </w:rPr>
        <w:t xml:space="preserve">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17    10.18            0             3             5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26    15.57            4             5             3            10 </w:t>
      </w:r>
      <w:r w:rsidRPr="002E2EB6">
        <w:rPr>
          <w:rFonts w:ascii="Courier New" w:hAnsi="Courier New" w:cs="Courier New"/>
        </w:rPr>
        <w:t xml:space="preserve">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       0         </w:t>
      </w:r>
      <w:r w:rsidRPr="002E2EB6">
        <w:rPr>
          <w:rFonts w:ascii="Courier New" w:hAnsi="Courier New" w:cs="Courier New"/>
        </w:rPr>
        <w:t xml:space="preserve">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78    54.17            5            13             8            31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66    45.83   </w:t>
      </w:r>
      <w:r w:rsidRPr="002E2EB6">
        <w:rPr>
          <w:rFonts w:ascii="Courier New" w:hAnsi="Courier New" w:cs="Courier New"/>
        </w:rPr>
        <w:t xml:space="preserve">         2             9            13            26            16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30      </w:t>
      </w:r>
      <w:r w:rsidRPr="002E2EB6">
        <w:rPr>
          <w:rFonts w:ascii="Courier New" w:hAnsi="Courier New" w:cs="Courier New"/>
        </w:rPr>
        <w:t xml:space="preserve">               1             4             0            14            11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 96    60.76            5            18             8            42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</w:t>
      </w:r>
      <w:r w:rsidRPr="002E2EB6">
        <w:rPr>
          <w:rFonts w:ascii="Courier New" w:hAnsi="Courier New" w:cs="Courier New"/>
        </w:rPr>
        <w:t>tuckly.  .  .  .  .  .  .  .  .  .       4     2.53            1             1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 3     1.90            0             0             1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</w:t>
      </w:r>
      <w:r w:rsidRPr="002E2EB6">
        <w:rPr>
          <w:rFonts w:ascii="Courier New" w:hAnsi="Courier New" w:cs="Courier New"/>
        </w:rPr>
        <w:t>vid Bow  .  .  .  .  .  .  .  .  .  .  .      55    34.81            2             5            10            21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2             1         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Armstrong  .  .  .  .  .  .  .  .  .      90    59.21            5     </w:t>
      </w:r>
      <w:r w:rsidRPr="002E2EB6">
        <w:rPr>
          <w:rFonts w:ascii="Courier New" w:hAnsi="Courier New" w:cs="Courier New"/>
        </w:rPr>
        <w:t xml:space="preserve">       20            12            36            17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.  .  .  .  .  .  .  .  .  .      20    13.16            1             2             3             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Nanny .  .  .  .  .  .  .  .  .  .      42    27.63            </w:t>
      </w:r>
      <w:r w:rsidRPr="002E2EB6">
        <w:rPr>
          <w:rFonts w:ascii="Courier New" w:hAnsi="Courier New" w:cs="Courier New"/>
        </w:rPr>
        <w:t>2             3             4            20            13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</w:t>
      </w:r>
      <w:r w:rsidRPr="002E2EB6">
        <w:rPr>
          <w:rFonts w:ascii="Courier New" w:hAnsi="Courier New" w:cs="Courier New"/>
        </w:rPr>
        <w:t xml:space="preserve">      0             1             2             8            11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0007-05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</w:t>
      </w:r>
      <w:r w:rsidRPr="002E2EB6">
        <w:rPr>
          <w:rFonts w:ascii="Courier New" w:hAnsi="Courier New" w:cs="Courier New"/>
        </w:rPr>
        <w:t xml:space="preserve">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118   100.00            7            21            19            45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</w:t>
      </w:r>
      <w:r w:rsidRPr="002E2EB6">
        <w:rPr>
          <w:rFonts w:ascii="Courier New" w:hAnsi="Courier New" w:cs="Courier New"/>
        </w:rPr>
        <w:t xml:space="preserve">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56                     1             5             2            26            22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</w:t>
      </w:r>
      <w:r w:rsidRPr="002E2EB6">
        <w:rPr>
          <w:rFonts w:ascii="Courier New" w:hAnsi="Courier New" w:cs="Courier New"/>
        </w:rPr>
        <w:t>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</w:t>
      </w:r>
      <w:r w:rsidRPr="002E2EB6">
        <w:rPr>
          <w:rFonts w:ascii="Courier New" w:hAnsi="Courier New" w:cs="Courier New"/>
        </w:rPr>
        <w:t xml:space="preserve"> DATE:09/19/17 11:36 AM                         Democratic Party                                        REPORT-EL30A PAGE 0007-06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</w:t>
      </w:r>
      <w:r w:rsidRPr="002E2EB6">
        <w:rPr>
          <w:rFonts w:ascii="Courier New" w:hAnsi="Courier New" w:cs="Courier New"/>
        </w:rPr>
        <w:t>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10    40.00            1             1             1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</w:t>
      </w:r>
      <w:r w:rsidRPr="002E2EB6">
        <w:rPr>
          <w:rFonts w:ascii="Courier New" w:hAnsi="Courier New" w:cs="Courier New"/>
        </w:rPr>
        <w:t xml:space="preserve">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15    60.00         </w:t>
      </w:r>
      <w:r w:rsidRPr="002E2EB6">
        <w:rPr>
          <w:rFonts w:ascii="Courier New" w:hAnsi="Courier New" w:cs="Courier New"/>
        </w:rPr>
        <w:t xml:space="preserve">   2             2             3             4             4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</w:t>
      </w:r>
      <w:r w:rsidRPr="002E2EB6">
        <w:rPr>
          <w:rFonts w:ascii="Courier New" w:hAnsi="Courier New" w:cs="Courier New"/>
        </w:rPr>
        <w:t xml:space="preserve">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</w:t>
      </w:r>
      <w:r w:rsidRPr="002E2EB6">
        <w:rPr>
          <w:rFonts w:ascii="Courier New" w:hAnsi="Courier New" w:cs="Courier New"/>
        </w:rPr>
        <w:t xml:space="preserve">               0             0             0            13             0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22   100.00            3             3             4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</w:t>
      </w:r>
      <w:r w:rsidRPr="002E2EB6">
        <w:rPr>
          <w:rFonts w:ascii="Courier New" w:hAnsi="Courier New" w:cs="Courier New"/>
        </w:rPr>
        <w:t>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   0            15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6    46.15            0             0             3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3    23.08            0            </w:t>
      </w:r>
      <w:r w:rsidRPr="002E2EB6">
        <w:rPr>
          <w:rFonts w:ascii="Courier New" w:hAnsi="Courier New" w:cs="Courier New"/>
        </w:rPr>
        <w:t xml:space="preserve"> 0             1             0             2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4    30.77            0             0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3             3             0            18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</w:t>
      </w:r>
      <w:r w:rsidRPr="002E2EB6">
        <w:rPr>
          <w:rFonts w:ascii="Courier New" w:hAnsi="Courier New" w:cs="Courier New"/>
        </w:rPr>
        <w:t xml:space="preserve">  .  .  .  .  .      23   100.00            3             3             4             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</w:t>
      </w:r>
      <w:r w:rsidRPr="002E2EB6">
        <w:rPr>
          <w:rFonts w:ascii="Courier New" w:hAnsi="Courier New" w:cs="Courier New"/>
        </w:rPr>
        <w:t xml:space="preserve">  .  .  .  .  .  .  .      15                     0             0             0            14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23   100.00            3             3             4 </w:t>
      </w:r>
      <w:r w:rsidRPr="002E2EB6">
        <w:rPr>
          <w:rFonts w:ascii="Courier New" w:hAnsi="Courier New" w:cs="Courier New"/>
        </w:rPr>
        <w:t xml:space="preserve">            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0         </w:t>
      </w:r>
      <w:r w:rsidRPr="002E2EB6">
        <w:rPr>
          <w:rFonts w:ascii="Courier New" w:hAnsi="Courier New" w:cs="Courier New"/>
        </w:rPr>
        <w:t xml:space="preserve">    0            14             1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22   100.00            3             3             4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   0            15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22   100.00            3             3             4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</w:t>
      </w:r>
      <w:r w:rsidRPr="002E2EB6">
        <w:rPr>
          <w:rFonts w:ascii="Courier New" w:hAnsi="Courier New" w:cs="Courier New"/>
        </w:rPr>
        <w:t xml:space="preserve">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   0            15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</w:t>
      </w:r>
      <w:r w:rsidRPr="002E2EB6">
        <w:rPr>
          <w:rFonts w:ascii="Courier New" w:hAnsi="Courier New" w:cs="Courier New"/>
        </w:rPr>
        <w:t>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                             </w:t>
      </w:r>
      <w:r w:rsidRPr="002E2EB6">
        <w:rPr>
          <w:rFonts w:ascii="Courier New" w:hAnsi="Courier New" w:cs="Courier New"/>
        </w:rPr>
        <w:t>REPORT-EL30A PAGE 0007-07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</w:t>
      </w:r>
      <w:r w:rsidRPr="002E2EB6">
        <w:rPr>
          <w:rFonts w:ascii="Courier New" w:hAnsi="Courier New" w:cs="Courier New"/>
        </w:rPr>
        <w:t>.  .  .      21   100.00            3             3             4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</w:t>
      </w:r>
      <w:r w:rsidRPr="002E2EB6">
        <w:rPr>
          <w:rFonts w:ascii="Courier New" w:hAnsi="Courier New" w:cs="Courier New"/>
        </w:rPr>
        <w:t>.  .  .  .  .      17                     0             0             0            16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22   100.00            3             3             4  </w:t>
      </w:r>
      <w:r w:rsidRPr="002E2EB6">
        <w:rPr>
          <w:rFonts w:ascii="Courier New" w:hAnsi="Courier New" w:cs="Courier New"/>
        </w:rPr>
        <w:t xml:space="preserve">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</w:t>
      </w:r>
      <w:r w:rsidRPr="002E2EB6">
        <w:rPr>
          <w:rFonts w:ascii="Courier New" w:hAnsi="Courier New" w:cs="Courier New"/>
        </w:rPr>
        <w:t xml:space="preserve">   0            16             0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22   100.00            3             3             4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   0            16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</w:t>
      </w:r>
      <w:r w:rsidRPr="002E2EB6">
        <w:rPr>
          <w:rFonts w:ascii="Courier New" w:hAnsi="Courier New" w:cs="Courier New"/>
        </w:rPr>
        <w:t>s Hanson .  .  .  .  .  .  .  .  .  .      22   100.00            3             3             4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   0            16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Precinct Chairman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Rosie Salinas .  .  .  .  .  .  .  .  .  .      20   100.00            3             3</w:t>
      </w:r>
      <w:r w:rsidRPr="002E2EB6">
        <w:rPr>
          <w:rFonts w:ascii="Courier New" w:hAnsi="Courier New" w:cs="Courier New"/>
        </w:rPr>
        <w:t xml:space="preserve">             4             5             5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18                     0        </w:t>
      </w:r>
      <w:r w:rsidRPr="002E2EB6">
        <w:rPr>
          <w:rFonts w:ascii="Courier New" w:hAnsi="Courier New" w:cs="Courier New"/>
        </w:rPr>
        <w:t xml:space="preserve">     0             0            17             1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</w:t>
      </w:r>
      <w:r w:rsidRPr="002E2EB6">
        <w:rPr>
          <w:rFonts w:ascii="Courier New" w:hAnsi="Courier New" w:cs="Courier New"/>
        </w:rPr>
        <w:t xml:space="preserve">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0007-08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</w:t>
      </w:r>
      <w:r w:rsidRPr="002E2EB6">
        <w:rPr>
          <w:rFonts w:ascii="Courier New" w:hAnsi="Courier New" w:cs="Courier New"/>
        </w:rPr>
        <w:t xml:space="preserve">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116    78.91            4            21            11            51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</w:t>
      </w:r>
      <w:r w:rsidRPr="002E2EB6">
        <w:rPr>
          <w:rFonts w:ascii="Courier New" w:hAnsi="Courier New" w:cs="Courier New"/>
        </w:rPr>
        <w:t xml:space="preserve">  .  .  .  .  .  .      31    21.09            3             3             9          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</w:t>
      </w:r>
      <w:r w:rsidRPr="002E2EB6">
        <w:rPr>
          <w:rFonts w:ascii="Courier New" w:hAnsi="Courier New" w:cs="Courier New"/>
        </w:rPr>
        <w:t xml:space="preserve">  .  .  .  .  .  .  .  .      27                     1             2             1            13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87    56.49            5            16             9           </w:t>
      </w:r>
      <w:r w:rsidRPr="002E2EB6">
        <w:rPr>
          <w:rFonts w:ascii="Courier New" w:hAnsi="Courier New" w:cs="Courier New"/>
        </w:rPr>
        <w:t xml:space="preserve"> 36            21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67    43.51            2             9            11            24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</w:t>
      </w:r>
      <w:r w:rsidRPr="002E2EB6">
        <w:rPr>
          <w:rFonts w:ascii="Courier New" w:hAnsi="Courier New" w:cs="Courier New"/>
        </w:rPr>
        <w:t xml:space="preserve">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1             1             1            11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122    82.43        </w:t>
      </w:r>
      <w:r w:rsidRPr="002E2EB6">
        <w:rPr>
          <w:rFonts w:ascii="Courier New" w:hAnsi="Courier New" w:cs="Courier New"/>
        </w:rPr>
        <w:t xml:space="preserve">    7            19            15            49            32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26    17.57            0             5             5             9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1             2             1            13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</w:t>
      </w:r>
      <w:r w:rsidRPr="002E2EB6">
        <w:rPr>
          <w:rFonts w:ascii="Courier New" w:hAnsi="Courier New" w:cs="Courier New"/>
        </w:rPr>
        <w:t>.  .  .  .  .  .  .     142    95.95            7            22            20            53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 6     4.05            0             2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1             2             1            15             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</w:t>
      </w:r>
      <w:r w:rsidRPr="002E2EB6">
        <w:rPr>
          <w:rFonts w:ascii="Courier New" w:hAnsi="Courier New" w:cs="Courier New"/>
        </w:rPr>
        <w:t>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</w:t>
      </w:r>
      <w:r w:rsidRPr="002E2EB6">
        <w:rPr>
          <w:rFonts w:ascii="Courier New" w:hAnsi="Courier New" w:cs="Courier New"/>
        </w:rPr>
        <w:t>9/17 11:36 AM                         Democratic Party                                        REPORT-EL30A PAGE 0007-09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0007 PCT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</w:t>
      </w:r>
      <w:r w:rsidRPr="002E2EB6">
        <w:rPr>
          <w:rFonts w:ascii="Courier New" w:hAnsi="Courier New" w:cs="Courier New"/>
        </w:rPr>
        <w:t>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18    85.71            1             1             4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14.29            1          </w:t>
      </w:r>
      <w:r w:rsidRPr="002E2EB6">
        <w:rPr>
          <w:rFonts w:ascii="Courier New" w:hAnsi="Courier New" w:cs="Courier New"/>
        </w:rPr>
        <w:t xml:space="preserve">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17                     1    </w:t>
      </w:r>
      <w:r w:rsidRPr="002E2EB6">
        <w:rPr>
          <w:rFonts w:ascii="Courier New" w:hAnsi="Courier New" w:cs="Courier New"/>
        </w:rPr>
        <w:t xml:space="preserve">         1             0            15             0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20    83.33            2             2             4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</w:t>
      </w:r>
      <w:r w:rsidRPr="002E2EB6">
        <w:rPr>
          <w:rFonts w:ascii="Courier New" w:hAnsi="Courier New" w:cs="Courier New"/>
        </w:rPr>
        <w:t xml:space="preserve"> .  .  .       4    16.67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14                     0             0             0            14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24   100.00            3             3             4             8   </w:t>
      </w:r>
      <w:r w:rsidRPr="002E2EB6">
        <w:rPr>
          <w:rFonts w:ascii="Courier New" w:hAnsi="Courier New" w:cs="Courier New"/>
        </w:rPr>
        <w:t xml:space="preserve">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</w:t>
      </w:r>
      <w:r w:rsidRPr="002E2EB6">
        <w:rPr>
          <w:rFonts w:ascii="Courier New" w:hAnsi="Courier New" w:cs="Courier New"/>
        </w:rPr>
        <w:t xml:space="preserve">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0             0            14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24   100.00          </w:t>
      </w:r>
      <w:r w:rsidRPr="002E2EB6">
        <w:rPr>
          <w:rFonts w:ascii="Courier New" w:hAnsi="Courier New" w:cs="Courier New"/>
        </w:rPr>
        <w:t xml:space="preserve">  3             3             4             8             6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</w:t>
      </w:r>
      <w:r w:rsidRPr="002E2EB6">
        <w:rPr>
          <w:rFonts w:ascii="Courier New" w:hAnsi="Courier New" w:cs="Courier New"/>
        </w:rPr>
        <w:t xml:space="preserve">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0             0            14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</w:t>
      </w:r>
      <w:r w:rsidRPr="002E2EB6">
        <w:rPr>
          <w:rFonts w:ascii="Courier New" w:hAnsi="Courier New" w:cs="Courier New"/>
        </w:rPr>
        <w:t xml:space="preserve">  .  .  .  .  .  .  .      20    83.33            2             2             4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4    16.67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0             0            14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</w:t>
      </w:r>
      <w:r w:rsidRPr="002E2EB6">
        <w:rPr>
          <w:rFonts w:ascii="Courier New" w:hAnsi="Courier New" w:cs="Courier New"/>
        </w:rPr>
        <w:t>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17    94.44            1             1             4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5.56            0             0            </w:t>
      </w:r>
      <w:r w:rsidRPr="002E2EB6">
        <w:rPr>
          <w:rFonts w:ascii="Courier New" w:hAnsi="Courier New" w:cs="Courier New"/>
        </w:rPr>
        <w:t xml:space="preserve">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2             2      </w:t>
      </w:r>
      <w:r w:rsidRPr="002E2EB6">
        <w:rPr>
          <w:rFonts w:ascii="Courier New" w:hAnsi="Courier New" w:cs="Courier New"/>
        </w:rPr>
        <w:t xml:space="preserve">       0            16             0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</w:t>
      </w:r>
      <w:r w:rsidRPr="002E2EB6">
        <w:rPr>
          <w:rFonts w:ascii="Courier New" w:hAnsi="Courier New" w:cs="Courier New"/>
        </w:rPr>
        <w:t xml:space="preserve">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0008-01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</w:t>
      </w:r>
      <w:r w:rsidRPr="002E2EB6">
        <w:rPr>
          <w:rFonts w:ascii="Courier New" w:hAnsi="Courier New" w:cs="Courier New"/>
        </w:rPr>
        <w:t xml:space="preserve">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547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240                    15            42            46            95            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</w:t>
      </w:r>
      <w:r w:rsidRPr="002E2EB6">
        <w:rPr>
          <w:rFonts w:ascii="Courier New" w:hAnsi="Courier New" w:cs="Courier New"/>
        </w:rPr>
        <w:t>T - REPUBLICAN PARTY .  .  .  .     217    90.42           13            39            45            87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23     9.58            2             3             1             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</w:t>
      </w:r>
      <w:r w:rsidRPr="002E2EB6">
        <w:rPr>
          <w:rFonts w:ascii="Courier New" w:hAnsi="Courier New" w:cs="Courier New"/>
        </w:rPr>
        <w:t xml:space="preserve"> TURNOUT - TOTAL  .  .  .  .  .  .  .            43.88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</w:t>
      </w:r>
      <w:r w:rsidRPr="002E2EB6">
        <w:rPr>
          <w:rFonts w:ascii="Courier New" w:hAnsi="Courier New" w:cs="Courier New"/>
        </w:rPr>
        <w:t xml:space="preserve">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0008-02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</w:t>
      </w:r>
      <w:r w:rsidRPr="002E2EB6">
        <w:rPr>
          <w:rFonts w:ascii="Courier New" w:hAnsi="Courier New" w:cs="Courier New"/>
        </w:rPr>
        <w:t xml:space="preserve">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103    47.91            7            21            20            46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</w:t>
      </w:r>
      <w:r w:rsidRPr="002E2EB6">
        <w:rPr>
          <w:rFonts w:ascii="Courier New" w:hAnsi="Courier New" w:cs="Courier New"/>
        </w:rPr>
        <w:t xml:space="preserve"> .  .  .  .  .  .  .       4     1.86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71    33.02            2            11            15            30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</w:t>
      </w:r>
      <w:r w:rsidRPr="002E2EB6">
        <w:rPr>
          <w:rFonts w:ascii="Courier New" w:hAnsi="Courier New" w:cs="Courier New"/>
        </w:rPr>
        <w:t xml:space="preserve"> .  .  .  .  .  .  .  .  .      12     5.58            1             1             2             3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1      .47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</w:t>
      </w:r>
      <w:r w:rsidRPr="002E2EB6">
        <w:rPr>
          <w:rFonts w:ascii="Courier New" w:hAnsi="Courier New" w:cs="Courier New"/>
        </w:rPr>
        <w:t>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</w:t>
      </w:r>
      <w:r w:rsidRPr="002E2EB6">
        <w:rPr>
          <w:rFonts w:ascii="Courier New" w:hAnsi="Courier New" w:cs="Courier New"/>
        </w:rPr>
        <w:t>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18     8.37            2             3             4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1      .47            0             0             1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2      .93            0             0             1             0   </w:t>
      </w:r>
      <w:r w:rsidRPr="002E2EB6">
        <w:rPr>
          <w:rFonts w:ascii="Courier New" w:hAnsi="Courier New" w:cs="Courier New"/>
        </w:rPr>
        <w:t xml:space="preserve">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3     1.40            0             1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</w:t>
      </w:r>
      <w:r w:rsidRPr="002E2EB6">
        <w:rPr>
          <w:rFonts w:ascii="Courier New" w:hAnsi="Courier New" w:cs="Courier New"/>
        </w:rPr>
        <w:t xml:space="preserve">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156   100.00 </w:t>
      </w:r>
      <w:r w:rsidRPr="002E2EB6">
        <w:rPr>
          <w:rFonts w:ascii="Courier New" w:hAnsi="Courier New" w:cs="Courier New"/>
        </w:rPr>
        <w:t xml:space="preserve">          12            30            28            67            19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61    </w:t>
      </w:r>
      <w:r w:rsidRPr="002E2EB6">
        <w:rPr>
          <w:rFonts w:ascii="Courier New" w:hAnsi="Courier New" w:cs="Courier New"/>
        </w:rPr>
        <w:t xml:space="preserve">                 1             9            17            20            14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61    37.42            3             8            18            23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</w:t>
      </w:r>
      <w:r w:rsidRPr="002E2EB6">
        <w:rPr>
          <w:rFonts w:ascii="Courier New" w:hAnsi="Courier New" w:cs="Courier New"/>
        </w:rPr>
        <w:t xml:space="preserve"> Christian  .  .  .  .  .  .  .  .      29    17.79            4             6             4            11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14     8.59            2             3             1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</w:t>
      </w:r>
      <w:r w:rsidRPr="002E2EB6">
        <w:rPr>
          <w:rFonts w:ascii="Courier New" w:hAnsi="Courier New" w:cs="Courier New"/>
        </w:rPr>
        <w:t>yne Christian  .  .  .  .  .  .  .  .  .      24    14.72            0             3             9             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24    14.72            1             4             5            11             </w:t>
      </w:r>
      <w:r w:rsidRPr="002E2EB6">
        <w:rPr>
          <w:rFonts w:ascii="Courier New" w:hAnsi="Courier New" w:cs="Courier New"/>
        </w:rPr>
        <w:t>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 5     3.07            0             1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6     3.68            1             2             0             3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54                     2            12             7            22 </w:t>
      </w:r>
      <w:r w:rsidRPr="002E2EB6">
        <w:rPr>
          <w:rFonts w:ascii="Courier New" w:hAnsi="Courier New" w:cs="Courier New"/>
        </w:rPr>
        <w:t xml:space="preserve">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89    50.86            5            15            21            34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86    49.14     </w:t>
      </w:r>
      <w:r w:rsidRPr="002E2EB6">
        <w:rPr>
          <w:rFonts w:ascii="Courier New" w:hAnsi="Courier New" w:cs="Courier New"/>
        </w:rPr>
        <w:t xml:space="preserve">       7            15            17            35            12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42        </w:t>
      </w:r>
      <w:r w:rsidRPr="002E2EB6">
        <w:rPr>
          <w:rFonts w:ascii="Courier New" w:hAnsi="Courier New" w:cs="Courier New"/>
        </w:rPr>
        <w:t xml:space="preserve">             1             9             7            18             7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 86    54.78            4            16            22            30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</w:t>
      </w:r>
      <w:r w:rsidRPr="002E2EB6">
        <w:rPr>
          <w:rFonts w:ascii="Courier New" w:hAnsi="Courier New" w:cs="Courier New"/>
        </w:rPr>
        <w:t>een .  .  .  .  .  .  .  .  .  .  .      71    45.22            6            11            13            31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 60                     3            12            10            26             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</w:t>
      </w:r>
      <w:r w:rsidRPr="002E2EB6">
        <w:rPr>
          <w:rFonts w:ascii="Courier New" w:hAnsi="Courier New" w:cs="Courier New"/>
        </w:rPr>
        <w:t xml:space="preserve">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</w:t>
      </w:r>
      <w:r w:rsidRPr="002E2EB6">
        <w:rPr>
          <w:rFonts w:ascii="Courier New" w:hAnsi="Courier New" w:cs="Courier New"/>
        </w:rPr>
        <w:t>8-03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89    50.28    </w:t>
      </w:r>
      <w:r w:rsidRPr="002E2EB6">
        <w:rPr>
          <w:rFonts w:ascii="Courier New" w:hAnsi="Courier New" w:cs="Courier New"/>
        </w:rPr>
        <w:t xml:space="preserve">        6            16             8            40            19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 88    49.72            6            13            32            30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</w:t>
      </w:r>
      <w:r w:rsidRPr="002E2EB6">
        <w:rPr>
          <w:rFonts w:ascii="Courier New" w:hAnsi="Courier New" w:cs="Courier New"/>
        </w:rPr>
        <w:t xml:space="preserve">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40                     1            10             5            17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39    26.00            3             6             6            18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49    32.67            3             7            13            17          </w:t>
      </w:r>
      <w:r w:rsidRPr="002E2EB6">
        <w:rPr>
          <w:rFonts w:ascii="Courier New" w:hAnsi="Courier New" w:cs="Courier New"/>
        </w:rPr>
        <w:t xml:space="preserve">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62    41.33            4            12            16            20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67                     3            14            10            32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14     8.86 </w:t>
      </w:r>
      <w:r w:rsidRPr="002E2EB6">
        <w:rPr>
          <w:rFonts w:ascii="Courier New" w:hAnsi="Courier New" w:cs="Courier New"/>
        </w:rPr>
        <w:t xml:space="preserve">           0             0             7             5             2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49    31.01            3             9            10            18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58    </w:t>
      </w:r>
      <w:r w:rsidRPr="002E2EB6">
        <w:rPr>
          <w:rFonts w:ascii="Courier New" w:hAnsi="Courier New" w:cs="Courier New"/>
        </w:rPr>
        <w:t>36.71            5             9            11            23            10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37    23.42            2             8             9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59                     3            13             8            26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</w:t>
      </w:r>
      <w:r w:rsidRPr="002E2EB6">
        <w:rPr>
          <w:rFonts w:ascii="Courier New" w:hAnsi="Courier New" w:cs="Courier New"/>
        </w:rPr>
        <w:t xml:space="preserve">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73    51.77            5            12            13            28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68    48.23            5            12            21            22 </w:t>
      </w:r>
      <w:r w:rsidRPr="002E2EB6">
        <w:rPr>
          <w:rFonts w:ascii="Courier New" w:hAnsi="Courier New" w:cs="Courier New"/>
        </w:rPr>
        <w:t xml:space="preserve">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76                     3            15            11         </w:t>
      </w:r>
      <w:r w:rsidRPr="002E2EB6">
        <w:rPr>
          <w:rFonts w:ascii="Courier New" w:hAnsi="Courier New" w:cs="Courier New"/>
        </w:rPr>
        <w:t xml:space="preserve">   37            10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145   100.00           10            26            31            55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72                     3            13            14            32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</w:t>
      </w:r>
      <w:r w:rsidRPr="002E2EB6">
        <w:rPr>
          <w:rFonts w:ascii="Courier New" w:hAnsi="Courier New" w:cs="Courier New"/>
        </w:rPr>
        <w:t>irdwell.  .  .  .  .  .  .  .  .  .     157   100.00           11            29            32            60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 60                     2            10            13            27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 86    41.95            4            12     </w:t>
      </w:r>
      <w:r w:rsidRPr="002E2EB6">
        <w:rPr>
          <w:rFonts w:ascii="Courier New" w:hAnsi="Courier New" w:cs="Courier New"/>
        </w:rPr>
        <w:t xml:space="preserve">       25            31            14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119    58.05            9            24            19            48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</w:t>
      </w:r>
      <w:r w:rsidRPr="002E2EB6">
        <w:rPr>
          <w:rFonts w:ascii="Courier New" w:hAnsi="Courier New" w:cs="Courier New"/>
        </w:rPr>
        <w:t>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 0             3             1             8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</w:t>
      </w:r>
      <w:r w:rsidRPr="002E2EB6">
        <w:rPr>
          <w:rFonts w:ascii="Courier New" w:hAnsi="Courier New" w:cs="Courier New"/>
        </w:rPr>
        <w:t xml:space="preserve">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</w:t>
      </w:r>
      <w:r w:rsidRPr="002E2EB6">
        <w:rPr>
          <w:rFonts w:ascii="Courier New" w:hAnsi="Courier New" w:cs="Courier New"/>
        </w:rPr>
        <w:t xml:space="preserve">                          REPORT-EL30A PAGE 0008-04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</w:t>
      </w:r>
      <w:r w:rsidRPr="002E2EB6">
        <w:rPr>
          <w:rFonts w:ascii="Courier New" w:hAnsi="Courier New" w:cs="Courier New"/>
        </w:rPr>
        <w:t>ggins.  .  .  .  .  .  .  .  .  .  .     138   100.00            8            24            29            55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Under Votes .  .  .  .  .  .  .  .  .  .      79                     5            15            16            32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163   100.00          </w:t>
      </w:r>
      <w:r w:rsidRPr="002E2EB6">
        <w:rPr>
          <w:rFonts w:ascii="Courier New" w:hAnsi="Courier New" w:cs="Courier New"/>
        </w:rPr>
        <w:t xml:space="preserve">  9            28            34            65            27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54             </w:t>
      </w:r>
      <w:r w:rsidRPr="002E2EB6">
        <w:rPr>
          <w:rFonts w:ascii="Courier New" w:hAnsi="Courier New" w:cs="Courier New"/>
        </w:rPr>
        <w:t xml:space="preserve">        4            11            11            22             6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155   100.00            8            28            34            59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</w:t>
      </w:r>
      <w:r w:rsidRPr="002E2EB6">
        <w:rPr>
          <w:rFonts w:ascii="Courier New" w:hAnsi="Courier New" w:cs="Courier New"/>
        </w:rPr>
        <w:t>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62                     5            11            11            28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</w:t>
      </w:r>
      <w:r w:rsidRPr="002E2EB6">
        <w:rPr>
          <w:rFonts w:ascii="Courier New" w:hAnsi="Courier New" w:cs="Courier New"/>
        </w:rPr>
        <w:t>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66    34.02            5            12            10            26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10     5.15            1             2             1             5  </w:t>
      </w:r>
      <w:r w:rsidRPr="002E2EB6">
        <w:rPr>
          <w:rFonts w:ascii="Courier New" w:hAnsi="Courier New" w:cs="Courier New"/>
        </w:rPr>
        <w:t xml:space="preserve">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77    39.69            5            14            22            28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26    13.40            2             4             5          </w:t>
      </w:r>
      <w:r w:rsidRPr="002E2EB6">
        <w:rPr>
          <w:rFonts w:ascii="Courier New" w:hAnsi="Courier New" w:cs="Courier New"/>
        </w:rPr>
        <w:t xml:space="preserve">   9             6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15     7.73            0             2             5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0             5             2            13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90    51.</w:t>
      </w:r>
      <w:r w:rsidRPr="002E2EB6">
        <w:rPr>
          <w:rFonts w:ascii="Courier New" w:hAnsi="Courier New" w:cs="Courier New"/>
        </w:rPr>
        <w:t>43            6            13            20            37            14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85    48.57            6            18            16            33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</w:t>
      </w:r>
      <w:r w:rsidRPr="002E2EB6">
        <w:rPr>
          <w:rFonts w:ascii="Courier New" w:hAnsi="Courier New" w:cs="Courier New"/>
        </w:rPr>
        <w:t xml:space="preserve">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42                     1             8             9            17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</w:t>
      </w:r>
      <w:r w:rsidRPr="002E2EB6">
        <w:rPr>
          <w:rFonts w:ascii="Courier New" w:hAnsi="Courier New" w:cs="Courier New"/>
        </w:rPr>
        <w:t>ollin Yeaman .  .  .  .  .  .  .  .  .  .      81    51.59            5            13            15            32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George Willoughby.  .  .  .  .  .  .  .  .      76    48.41            8            14            19            26            </w:t>
      </w:r>
      <w:r w:rsidRPr="002E2EB6">
        <w:rPr>
          <w:rFonts w:ascii="Courier New" w:hAnsi="Courier New" w:cs="Courier New"/>
        </w:rPr>
        <w:t xml:space="preserve">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                  0            12            11            29      </w:t>
      </w:r>
      <w:r w:rsidRPr="002E2EB6">
        <w:rPr>
          <w:rFonts w:ascii="Courier New" w:hAnsi="Courier New" w:cs="Courier New"/>
        </w:rPr>
        <w:t xml:space="preserve">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151   100.00           10            28            33            55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</w:t>
      </w:r>
      <w:r w:rsidRPr="002E2EB6">
        <w:rPr>
          <w:rFonts w:ascii="Courier New" w:hAnsi="Courier New" w:cs="Courier New"/>
        </w:rPr>
        <w:t xml:space="preserve">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66                     3            11            12            32             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</w:t>
      </w:r>
      <w:r w:rsidRPr="002E2EB6">
        <w:rPr>
          <w:rFonts w:ascii="Courier New" w:hAnsi="Courier New" w:cs="Courier New"/>
        </w:rPr>
        <w:t xml:space="preserve">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</w:t>
      </w:r>
      <w:r w:rsidRPr="002E2EB6">
        <w:rPr>
          <w:rFonts w:ascii="Courier New" w:hAnsi="Courier New" w:cs="Courier New"/>
        </w:rPr>
        <w:t xml:space="preserve">                               REPORT-EL30A PAGE 0008-05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</w:t>
      </w:r>
      <w:r w:rsidRPr="002E2EB6">
        <w:rPr>
          <w:rFonts w:ascii="Courier New" w:hAnsi="Courier New" w:cs="Courier New"/>
        </w:rPr>
        <w:t xml:space="preserve"> .  .  .  .  .       8    34.78            0             0             1             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</w:t>
      </w:r>
      <w:r w:rsidRPr="002E2EB6">
        <w:rPr>
          <w:rFonts w:ascii="Courier New" w:hAnsi="Courier New" w:cs="Courier New"/>
        </w:rPr>
        <w:t>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</w:t>
      </w:r>
      <w:r w:rsidRPr="002E2EB6">
        <w:rPr>
          <w:rFonts w:ascii="Courier New" w:hAnsi="Courier New" w:cs="Courier New"/>
        </w:rPr>
        <w:t xml:space="preserve">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15    65.22            2             3             0             7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</w:t>
      </w:r>
      <w:r w:rsidRPr="002E2EB6">
        <w:rPr>
          <w:rFonts w:ascii="Courier New" w:hAnsi="Courier New" w:cs="Courier New"/>
        </w:rPr>
        <w:t xml:space="preserve">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</w:t>
      </w:r>
      <w:r w:rsidRPr="002E2EB6">
        <w:rPr>
          <w:rFonts w:ascii="Courier New" w:hAnsi="Courier New" w:cs="Courier New"/>
        </w:rPr>
        <w:t>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13   100.00            0             1             1             5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2             2             0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</w:t>
      </w:r>
      <w:r w:rsidRPr="002E2EB6">
        <w:rPr>
          <w:rFonts w:ascii="Courier New" w:hAnsi="Courier New" w:cs="Courier New"/>
        </w:rPr>
        <w:t>.  .  .  .      11    57.89            1             1             1             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3    15.79            0             0             0          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</w:t>
      </w:r>
      <w:r w:rsidRPr="002E2EB6">
        <w:rPr>
          <w:rFonts w:ascii="Courier New" w:hAnsi="Courier New" w:cs="Courier New"/>
        </w:rPr>
        <w:t>.  .  .  .  .  .       5    26.32            0             1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</w:t>
      </w:r>
      <w:r w:rsidRPr="002E2EB6">
        <w:rPr>
          <w:rFonts w:ascii="Courier New" w:hAnsi="Courier New" w:cs="Courier New"/>
        </w:rPr>
        <w:t>.  .  .  .  .  .  .  .       4         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13   100.00            0             1             1</w:t>
      </w:r>
      <w:r w:rsidRPr="002E2EB6">
        <w:rPr>
          <w:rFonts w:ascii="Courier New" w:hAnsi="Courier New" w:cs="Courier New"/>
        </w:rPr>
        <w:t xml:space="preserve">             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2             2        </w:t>
      </w:r>
      <w:r w:rsidRPr="002E2EB6">
        <w:rPr>
          <w:rFonts w:ascii="Courier New" w:hAnsi="Courier New" w:cs="Courier New"/>
        </w:rPr>
        <w:t xml:space="preserve">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17   100.00            1             2             1             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1             1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</w:t>
      </w:r>
      <w:r w:rsidRPr="002E2EB6">
        <w:rPr>
          <w:rFonts w:ascii="Courier New" w:hAnsi="Courier New" w:cs="Courier New"/>
        </w:rPr>
        <w:t>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16   100.00            1             2             1             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</w:t>
      </w:r>
      <w:r w:rsidRPr="002E2EB6">
        <w:rPr>
          <w:rFonts w:ascii="Courier New" w:hAnsi="Courier New" w:cs="Courier New"/>
        </w:rPr>
        <w:t xml:space="preserve">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1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13   100.00</w:t>
      </w:r>
      <w:r w:rsidRPr="002E2EB6">
        <w:rPr>
          <w:rFonts w:ascii="Courier New" w:hAnsi="Courier New" w:cs="Courier New"/>
        </w:rPr>
        <w:t xml:space="preserve">            0             1             1             4             7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</w:t>
      </w:r>
      <w:r w:rsidRPr="002E2EB6">
        <w:rPr>
          <w:rFonts w:ascii="Courier New" w:hAnsi="Courier New" w:cs="Courier New"/>
        </w:rPr>
        <w:t xml:space="preserve">                  2             2             0             4             2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</w:t>
      </w:r>
      <w:r w:rsidRPr="002E2EB6">
        <w:rPr>
          <w:rFonts w:ascii="Courier New" w:hAnsi="Courier New" w:cs="Courier New"/>
        </w:rPr>
        <w:t>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0008-06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</w:t>
      </w:r>
      <w:r w:rsidRPr="002E2EB6">
        <w:rPr>
          <w:rFonts w:ascii="Courier New" w:hAnsi="Courier New" w:cs="Courier New"/>
        </w:rPr>
        <w:t xml:space="preserve">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16   100.00            1             2             1        </w:t>
      </w:r>
      <w:r w:rsidRPr="002E2EB6">
        <w:rPr>
          <w:rFonts w:ascii="Courier New" w:hAnsi="Courier New" w:cs="Courier New"/>
        </w:rPr>
        <w:t xml:space="preserve">     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1             0  </w:t>
      </w:r>
      <w:r w:rsidRPr="002E2EB6">
        <w:rPr>
          <w:rFonts w:ascii="Courier New" w:hAnsi="Courier New" w:cs="Courier New"/>
        </w:rPr>
        <w:t xml:space="preserve">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13   100.00            0             1             1             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2             2        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</w:t>
      </w:r>
      <w:r w:rsidRPr="002E2EB6">
        <w:rPr>
          <w:rFonts w:ascii="Courier New" w:hAnsi="Courier New" w:cs="Courier New"/>
        </w:rPr>
        <w:t>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16   100.00            1             2             1             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1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16   100.00            1      </w:t>
      </w:r>
      <w:r w:rsidRPr="002E2EB6">
        <w:rPr>
          <w:rFonts w:ascii="Courier New" w:hAnsi="Courier New" w:cs="Courier New"/>
        </w:rPr>
        <w:t xml:space="preserve">       2             1             5             7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</w:t>
      </w:r>
      <w:r w:rsidRPr="002E2EB6">
        <w:rPr>
          <w:rFonts w:ascii="Courier New" w:hAnsi="Courier New" w:cs="Courier New"/>
        </w:rPr>
        <w:t xml:space="preserve">             1             0             3             2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</w:t>
      </w:r>
      <w:r w:rsidRPr="002E2EB6">
        <w:rPr>
          <w:rFonts w:ascii="Courier New" w:hAnsi="Courier New" w:cs="Courier New"/>
        </w:rPr>
        <w:t xml:space="preserve">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0008-07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</w:t>
      </w:r>
      <w:r w:rsidRPr="002E2EB6">
        <w:rPr>
          <w:rFonts w:ascii="Courier New" w:hAnsi="Courier New" w:cs="Courier New"/>
        </w:rPr>
        <w:t xml:space="preserve">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150    76.14           11            26            29            57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</w:t>
      </w:r>
      <w:r w:rsidRPr="002E2EB6">
        <w:rPr>
          <w:rFonts w:ascii="Courier New" w:hAnsi="Courier New" w:cs="Courier New"/>
        </w:rPr>
        <w:t xml:space="preserve"> .  .  .  .  .  .  .  .  .      47    23.86            2             9            15            17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</w:t>
      </w:r>
      <w:r w:rsidRPr="002E2EB6">
        <w:rPr>
          <w:rFonts w:ascii="Courier New" w:hAnsi="Courier New" w:cs="Courier New"/>
        </w:rPr>
        <w:t>tes .  .  .  .  .  .  .  .  .  .      20                     0             4             1            13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121    60.50            5            22            25   </w:t>
      </w:r>
      <w:r w:rsidRPr="002E2EB6">
        <w:rPr>
          <w:rFonts w:ascii="Courier New" w:hAnsi="Courier New" w:cs="Courier New"/>
        </w:rPr>
        <w:t xml:space="preserve">         48            21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79    39.50            7            13            17            31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3                     1             1           </w:t>
      </w:r>
      <w:r w:rsidRPr="002E2EB6">
        <w:rPr>
          <w:rFonts w:ascii="Courier New" w:hAnsi="Courier New" w:cs="Courier New"/>
        </w:rPr>
        <w:t xml:space="preserve">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3             3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158    80.61</w:t>
      </w:r>
      <w:r w:rsidRPr="002E2EB6">
        <w:rPr>
          <w:rFonts w:ascii="Courier New" w:hAnsi="Courier New" w:cs="Courier New"/>
        </w:rPr>
        <w:t xml:space="preserve">           11            30            30            64            23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38    19.39            2             5            10            14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</w:t>
      </w:r>
      <w:r w:rsidRPr="002E2EB6">
        <w:rPr>
          <w:rFonts w:ascii="Courier New" w:hAnsi="Courier New" w:cs="Courier New"/>
        </w:rPr>
        <w:t xml:space="preserve">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0             4             5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</w:t>
      </w:r>
      <w:r w:rsidRPr="002E2EB6">
        <w:rPr>
          <w:rFonts w:ascii="Courier New" w:hAnsi="Courier New" w:cs="Courier New"/>
        </w:rPr>
        <w:t xml:space="preserve">  .  .  .  .  .  .  .  .  .     191    95.50           13            35            38            78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 9     4.50            0             1             3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</w:t>
      </w:r>
      <w:r w:rsidRPr="002E2EB6">
        <w:rPr>
          <w:rFonts w:ascii="Courier New" w:hAnsi="Courier New" w:cs="Courier New"/>
        </w:rPr>
        <w:t>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17                     0             3             4             7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</w:t>
      </w:r>
      <w:r w:rsidRPr="002E2EB6">
        <w:rPr>
          <w:rFonts w:ascii="Courier New" w:hAnsi="Courier New" w:cs="Courier New"/>
        </w:rPr>
        <w:t xml:space="preserve">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</w:t>
      </w:r>
      <w:r w:rsidRPr="002E2EB6">
        <w:rPr>
          <w:rFonts w:ascii="Courier New" w:hAnsi="Courier New" w:cs="Courier New"/>
        </w:rPr>
        <w:t>ATE:09/19/17 11:36 AM                         Democratic Party                                        REPORT-EL30A PAGE 0008-08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0008 PCT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</w:t>
      </w:r>
      <w:r w:rsidRPr="002E2EB6">
        <w:rPr>
          <w:rFonts w:ascii="Courier New" w:hAnsi="Courier New" w:cs="Courier New"/>
        </w:rPr>
        <w:t xml:space="preserve">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18    90.00            1             2             1             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10.00            0  </w:t>
      </w:r>
      <w:r w:rsidRPr="002E2EB6">
        <w:rPr>
          <w:rFonts w:ascii="Courier New" w:hAnsi="Courier New" w:cs="Courier New"/>
        </w:rPr>
        <w:t xml:space="preserve">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</w:t>
      </w:r>
      <w:r w:rsidRPr="002E2EB6">
        <w:rPr>
          <w:rFonts w:ascii="Courier New" w:hAnsi="Courier New" w:cs="Courier New"/>
        </w:rPr>
        <w:t xml:space="preserve">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18    94.74            1             2             1             6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</w:t>
      </w:r>
      <w:r w:rsidRPr="002E2EB6">
        <w:rPr>
          <w:rFonts w:ascii="Courier New" w:hAnsi="Courier New" w:cs="Courier New"/>
        </w:rPr>
        <w:t>.  .  .  .  .  .       1     5.26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</w:t>
      </w:r>
      <w:r w:rsidRPr="002E2EB6">
        <w:rPr>
          <w:rFonts w:ascii="Courier New" w:hAnsi="Courier New" w:cs="Courier New"/>
        </w:rPr>
        <w:t>.  .  .  .  .  .  .  .       4                     1 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20   100.00            1             2             1         </w:t>
      </w:r>
      <w:r w:rsidRPr="002E2EB6">
        <w:rPr>
          <w:rFonts w:ascii="Courier New" w:hAnsi="Courier New" w:cs="Courier New"/>
        </w:rPr>
        <w:t xml:space="preserve"> 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</w:t>
      </w:r>
      <w:r w:rsidRPr="002E2EB6">
        <w:rPr>
          <w:rFonts w:ascii="Courier New" w:hAnsi="Courier New" w:cs="Courier New"/>
        </w:rPr>
        <w:t xml:space="preserve">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20   100.00  </w:t>
      </w:r>
      <w:r w:rsidRPr="002E2EB6">
        <w:rPr>
          <w:rFonts w:ascii="Courier New" w:hAnsi="Courier New" w:cs="Courier New"/>
        </w:rPr>
        <w:t xml:space="preserve">          1             2             1             7             9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</w:t>
      </w:r>
      <w:r w:rsidRPr="002E2EB6">
        <w:rPr>
          <w:rFonts w:ascii="Courier New" w:hAnsi="Courier New" w:cs="Courier New"/>
        </w:rPr>
        <w:t xml:space="preserve">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</w:t>
      </w:r>
      <w:r w:rsidRPr="002E2EB6">
        <w:rPr>
          <w:rFonts w:ascii="Courier New" w:hAnsi="Courier New" w:cs="Courier New"/>
        </w:rPr>
        <w:t xml:space="preserve"> .  .  .  .  .  .  .  .  .  .      13    65.00            1             1             1             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7    35.00            0             1             0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</w:t>
      </w:r>
      <w:r w:rsidRPr="002E2EB6">
        <w:rPr>
          <w:rFonts w:ascii="Courier New" w:hAnsi="Courier New" w:cs="Courier New"/>
        </w:rPr>
        <w:t xml:space="preserve">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16    80.00            1             1             1             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4    20.00            0             1    </w:t>
      </w:r>
      <w:r w:rsidRPr="002E2EB6">
        <w:rPr>
          <w:rFonts w:ascii="Courier New" w:hAnsi="Courier New" w:cs="Courier New"/>
        </w:rPr>
        <w:t xml:space="preserve">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</w:t>
      </w:r>
      <w:r w:rsidRPr="002E2EB6">
        <w:rPr>
          <w:rFonts w:ascii="Courier New" w:hAnsi="Courier New" w:cs="Courier New"/>
        </w:rPr>
        <w:t xml:space="preserve"> 1             0             1             0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</w:t>
      </w:r>
      <w:r w:rsidRPr="002E2EB6">
        <w:rPr>
          <w:rFonts w:ascii="Courier New" w:hAnsi="Courier New" w:cs="Courier New"/>
        </w:rPr>
        <w:t xml:space="preserve">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0009-01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</w:t>
      </w:r>
      <w:r w:rsidRPr="002E2EB6">
        <w:rPr>
          <w:rFonts w:ascii="Courier New" w:hAnsi="Courier New" w:cs="Courier New"/>
        </w:rPr>
        <w:t xml:space="preserve">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1,894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684                    34            78           128           201           243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</w:t>
      </w:r>
      <w:r w:rsidRPr="002E2EB6">
        <w:rPr>
          <w:rFonts w:ascii="Courier New" w:hAnsi="Courier New" w:cs="Courier New"/>
        </w:rPr>
        <w:t>LLOTS CAST - REPUBLICAN PARTY .  .  .  .     589    86.11           32            69           123           155           210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95    13.89            2             9             5            46            3</w:t>
      </w:r>
      <w:r w:rsidRPr="002E2EB6">
        <w:rPr>
          <w:rFonts w:ascii="Courier New" w:hAnsi="Courier New" w:cs="Courier New"/>
        </w:rPr>
        <w:t>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36.11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0009-02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</w:t>
      </w:r>
      <w:r w:rsidRPr="002E2EB6">
        <w:rPr>
          <w:rFonts w:ascii="Courier New" w:hAnsi="Courier New" w:cs="Courier New"/>
        </w:rPr>
        <w:t>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259    44.35           14            24            49            71           101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</w:t>
      </w:r>
      <w:r w:rsidRPr="002E2EB6">
        <w:rPr>
          <w:rFonts w:ascii="Courier New" w:hAnsi="Courier New" w:cs="Courier New"/>
        </w:rPr>
        <w:t xml:space="preserve">  .  .  .  .  .  .  .  .  .  .      11     1.88            1             2             5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221    37.84           12            31            48            60            70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</w:t>
      </w:r>
      <w:r w:rsidRPr="002E2EB6">
        <w:rPr>
          <w:rFonts w:ascii="Courier New" w:hAnsi="Courier New" w:cs="Courier New"/>
        </w:rPr>
        <w:t>rson .  .  .  .  .  .  .  .  .  .  .      20     3.42            0             0             6             6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1      .17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</w:t>
      </w:r>
      <w:r w:rsidRPr="002E2EB6">
        <w:rPr>
          <w:rFonts w:ascii="Courier New" w:hAnsi="Courier New" w:cs="Courier New"/>
        </w:rPr>
        <w:t xml:space="preserve">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56     9.59            4             8            13            12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2      .34            0             0             0             </w:t>
      </w:r>
      <w:r w:rsidRPr="002E2EB6">
        <w:rPr>
          <w:rFonts w:ascii="Courier New" w:hAnsi="Courier New" w:cs="Courier New"/>
        </w:rPr>
        <w:t>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1      .17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5      .86            0             0             1       </w:t>
      </w:r>
      <w:r w:rsidRPr="002E2EB6">
        <w:rPr>
          <w:rFonts w:ascii="Courier New" w:hAnsi="Courier New" w:cs="Courier New"/>
        </w:rPr>
        <w:t xml:space="preserve">      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8     1.37            1             2             0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</w:t>
      </w:r>
      <w:r w:rsidRPr="002E2EB6">
        <w:rPr>
          <w:rFonts w:ascii="Courier New" w:hAnsi="Courier New" w:cs="Courier New"/>
        </w:rPr>
        <w:t xml:space="preserve">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2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439</w:t>
      </w:r>
      <w:r w:rsidRPr="002E2EB6">
        <w:rPr>
          <w:rFonts w:ascii="Courier New" w:hAnsi="Courier New" w:cs="Courier New"/>
        </w:rPr>
        <w:t xml:space="preserve">   100.00           30            57            92           118           142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</w:t>
      </w:r>
      <w:r w:rsidRPr="002E2EB6">
        <w:rPr>
          <w:rFonts w:ascii="Courier New" w:hAnsi="Courier New" w:cs="Courier New"/>
        </w:rPr>
        <w:t xml:space="preserve">   150                     2            12            31            37            68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185    41.67           11            26            35            53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47    10.59            3             3            11             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38     8.56            1             4            17             8         </w:t>
      </w:r>
      <w:r w:rsidRPr="002E2EB6">
        <w:rPr>
          <w:rFonts w:ascii="Courier New" w:hAnsi="Courier New" w:cs="Courier New"/>
        </w:rPr>
        <w:t xml:space="preserve">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61    13.74            3             6            13            17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67    15.09            5            10             8            18   </w:t>
      </w:r>
      <w:r w:rsidRPr="002E2EB6">
        <w:rPr>
          <w:rFonts w:ascii="Courier New" w:hAnsi="Courier New" w:cs="Courier New"/>
        </w:rPr>
        <w:t xml:space="preserve">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30     6.76            1             5             9             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16     3.60            2             2             3           </w:t>
      </w:r>
      <w:r w:rsidRPr="002E2EB6">
        <w:rPr>
          <w:rFonts w:ascii="Courier New" w:hAnsi="Courier New" w:cs="Courier New"/>
        </w:rPr>
        <w:t xml:space="preserve">  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145                     6            13            27     </w:t>
      </w:r>
      <w:r w:rsidRPr="002E2EB6">
        <w:rPr>
          <w:rFonts w:ascii="Courier New" w:hAnsi="Courier New" w:cs="Courier New"/>
        </w:rPr>
        <w:t xml:space="preserve">       42            57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248    52.88           10            24            59            71            84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221    </w:t>
      </w:r>
      <w:r w:rsidRPr="002E2EB6">
        <w:rPr>
          <w:rFonts w:ascii="Courier New" w:hAnsi="Courier New" w:cs="Courier New"/>
        </w:rPr>
        <w:t>47.12           15            33            42            50            81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</w:t>
      </w:r>
      <w:r w:rsidRPr="002E2EB6">
        <w:rPr>
          <w:rFonts w:ascii="Courier New" w:hAnsi="Courier New" w:cs="Courier New"/>
        </w:rPr>
        <w:t>20                     7            12            22            34            45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215    47.25           12            24            43            58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240    52.75           14            31            54            61            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134                     6            14            26            36            52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</w:t>
      </w:r>
      <w:r w:rsidRPr="002E2EB6">
        <w:rPr>
          <w:rFonts w:ascii="Courier New" w:hAnsi="Courier New" w:cs="Courier New"/>
        </w:rPr>
        <w:t>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</w:t>
      </w:r>
      <w:r w:rsidRPr="002E2EB6">
        <w:rPr>
          <w:rFonts w:ascii="Courier New" w:hAnsi="Courier New" w:cs="Courier New"/>
        </w:rPr>
        <w:t>A PAGE 0009-03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238  </w:t>
      </w:r>
      <w:r w:rsidRPr="002E2EB6">
        <w:rPr>
          <w:rFonts w:ascii="Courier New" w:hAnsi="Courier New" w:cs="Courier New"/>
        </w:rPr>
        <w:t xml:space="preserve">  51.52           15            33            50            64            76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224    48.48           11            24            46            57       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</w:t>
      </w:r>
      <w:r w:rsidRPr="002E2EB6">
        <w:rPr>
          <w:rFonts w:ascii="Courier New" w:hAnsi="Courier New" w:cs="Courier New"/>
        </w:rPr>
        <w:t xml:space="preserve">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127                     6            12            27            34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</w:t>
      </w:r>
      <w:r w:rsidRPr="002E2EB6">
        <w:rPr>
          <w:rFonts w:ascii="Courier New" w:hAnsi="Courier New" w:cs="Courier New"/>
        </w:rPr>
        <w:t>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132    30.99            4            11            27            41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145    34.04            7            17            36            3</w:t>
      </w:r>
      <w:r w:rsidRPr="002E2EB6">
        <w:rPr>
          <w:rFonts w:ascii="Courier New" w:hAnsi="Courier New" w:cs="Courier New"/>
        </w:rPr>
        <w:t>5            50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149    34.98           14            25            29            35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</w:t>
      </w:r>
      <w:r w:rsidRPr="002E2EB6">
        <w:rPr>
          <w:rFonts w:ascii="Courier New" w:hAnsi="Courier New" w:cs="Courier New"/>
        </w:rPr>
        <w:t xml:space="preserve">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163                     7            16            31            44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9</w:t>
      </w:r>
      <w:r w:rsidRPr="002E2EB6">
        <w:rPr>
          <w:rFonts w:ascii="Courier New" w:hAnsi="Courier New" w:cs="Courier New"/>
        </w:rPr>
        <w:t>1    21.11            8            17            15            24            27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90    20.88            5            10            20            30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</w:t>
      </w:r>
      <w:r w:rsidRPr="002E2EB6">
        <w:rPr>
          <w:rFonts w:ascii="Courier New" w:hAnsi="Courier New" w:cs="Courier New"/>
        </w:rPr>
        <w:t xml:space="preserve">    166    38.52            8            18            40            39            61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84    19.49            4            10            17            21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</w:t>
      </w:r>
      <w:r w:rsidRPr="002E2EB6">
        <w:rPr>
          <w:rFonts w:ascii="Courier New" w:hAnsi="Courier New" w:cs="Courier New"/>
        </w:rPr>
        <w:t xml:space="preserve">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158                     7            14            31            41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</w:t>
      </w:r>
      <w:r w:rsidRPr="002E2EB6">
        <w:rPr>
          <w:rFonts w:ascii="Courier New" w:hAnsi="Courier New" w:cs="Courier New"/>
        </w:rPr>
        <w:t>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251    60.05           11            26            59            63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167    39.95           13            26            30    </w:t>
      </w:r>
      <w:r w:rsidRPr="002E2EB6">
        <w:rPr>
          <w:rFonts w:ascii="Courier New" w:hAnsi="Courier New" w:cs="Courier New"/>
        </w:rPr>
        <w:t xml:space="preserve">        47            51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171                     8            17            </w:t>
      </w:r>
      <w:r w:rsidRPr="002E2EB6">
        <w:rPr>
          <w:rFonts w:ascii="Courier New" w:hAnsi="Courier New" w:cs="Courier New"/>
        </w:rPr>
        <w:t>34            45            67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407   100.00           27            53            89           101           137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</w:t>
      </w:r>
      <w:r w:rsidRPr="002E2EB6">
        <w:rPr>
          <w:rFonts w:ascii="Courier New" w:hAnsi="Courier New" w:cs="Courier New"/>
        </w:rPr>
        <w:t xml:space="preserve">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182                     5            16            34            54            73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431   100.00           27            55            94           111           144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158                     5            14            29            44            66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249    47.07           10        </w:t>
      </w:r>
      <w:r w:rsidRPr="002E2EB6">
        <w:rPr>
          <w:rFonts w:ascii="Courier New" w:hAnsi="Courier New" w:cs="Courier New"/>
        </w:rPr>
        <w:t xml:space="preserve">    27            49            71            92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280    52.93           20            36            64            66            94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60                     2             6            10            18            24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</w:t>
      </w:r>
      <w:r w:rsidRPr="002E2EB6">
        <w:rPr>
          <w:rFonts w:ascii="Courier New" w:hAnsi="Courier New" w:cs="Courier New"/>
        </w:rPr>
        <w:t xml:space="preserve">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</w:t>
      </w:r>
      <w:r w:rsidRPr="002E2EB6">
        <w:rPr>
          <w:rFonts w:ascii="Courier New" w:hAnsi="Courier New" w:cs="Courier New"/>
        </w:rPr>
        <w:t xml:space="preserve">                                     REPORT-EL30A PAGE 0009-04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</w:t>
      </w:r>
      <w:r w:rsidRPr="002E2EB6">
        <w:rPr>
          <w:rFonts w:ascii="Courier New" w:hAnsi="Courier New" w:cs="Courier New"/>
        </w:rPr>
        <w:t xml:space="preserve">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382   100.00           23            44            87            95           133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207                     9            25            36            60            77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443   100.</w:t>
      </w:r>
      <w:r w:rsidRPr="002E2EB6">
        <w:rPr>
          <w:rFonts w:ascii="Courier New" w:hAnsi="Courier New" w:cs="Courier New"/>
        </w:rPr>
        <w:t>00           26            58            96           118           145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146 </w:t>
      </w:r>
      <w:r w:rsidRPr="002E2EB6">
        <w:rPr>
          <w:rFonts w:ascii="Courier New" w:hAnsi="Courier New" w:cs="Courier New"/>
        </w:rPr>
        <w:t xml:space="preserve">                    6            11            27            37            65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418   100.00           24            51            96           102           145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</w:t>
      </w:r>
      <w:r w:rsidRPr="002E2EB6">
        <w:rPr>
          <w:rFonts w:ascii="Courier New" w:hAnsi="Courier New" w:cs="Courier New"/>
        </w:rPr>
        <w:t>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171                     8            18            27            53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</w:t>
      </w:r>
      <w:r w:rsidRPr="002E2EB6">
        <w:rPr>
          <w:rFonts w:ascii="Courier New" w:hAnsi="Courier New" w:cs="Courier New"/>
        </w:rPr>
        <w:t>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216    41.14           14            31            51            64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35     6.67            1             7             1    </w:t>
      </w:r>
      <w:r w:rsidRPr="002E2EB6">
        <w:rPr>
          <w:rFonts w:ascii="Courier New" w:hAnsi="Courier New" w:cs="Courier New"/>
        </w:rPr>
        <w:t xml:space="preserve">        10            16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155    29.52            5            11            38            29            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55    10.48            3             6            </w:t>
      </w:r>
      <w:r w:rsidRPr="002E2EB6">
        <w:rPr>
          <w:rFonts w:ascii="Courier New" w:hAnsi="Courier New" w:cs="Courier New"/>
        </w:rPr>
        <w:t xml:space="preserve"> 7            14            25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64    12.19            4             8            17            19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</w:t>
      </w:r>
      <w:r w:rsidRPr="002E2EB6">
        <w:rPr>
          <w:rFonts w:ascii="Courier New" w:hAnsi="Courier New" w:cs="Courier New"/>
        </w:rPr>
        <w:t xml:space="preserve">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                5             6             9            19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</w:t>
      </w:r>
      <w:r w:rsidRPr="002E2EB6">
        <w:rPr>
          <w:rFonts w:ascii="Courier New" w:hAnsi="Courier New" w:cs="Courier New"/>
        </w:rPr>
        <w:t xml:space="preserve">  203    44.32           12            23            44            56            68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255    55.68           11            33            53            62            96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</w:t>
      </w:r>
      <w:r w:rsidRPr="002E2EB6">
        <w:rPr>
          <w:rFonts w:ascii="Courier New" w:hAnsi="Courier New" w:cs="Courier New"/>
        </w:rPr>
        <w:t xml:space="preserve">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131                     9            13            26            37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</w:t>
      </w:r>
      <w:r w:rsidRPr="002E2EB6">
        <w:rPr>
          <w:rFonts w:ascii="Courier New" w:hAnsi="Courier New" w:cs="Courier New"/>
        </w:rPr>
        <w:t>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Collin Yeaman .  .  .  .  .  .  .  .  .  .     199    44.62           11            26            43            58            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George Willoughby.  .  .  .  .  .  .  .  .     247    55.38           11            28            60            56</w:t>
      </w:r>
      <w:r w:rsidRPr="002E2EB6">
        <w:rPr>
          <w:rFonts w:ascii="Courier New" w:hAnsi="Courier New" w:cs="Courier New"/>
        </w:rPr>
        <w:t xml:space="preserve">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143                    10            15            20        </w:t>
      </w:r>
      <w:r w:rsidRPr="002E2EB6">
        <w:rPr>
          <w:rFonts w:ascii="Courier New" w:hAnsi="Courier New" w:cs="Courier New"/>
        </w:rPr>
        <w:t xml:space="preserve">    41            57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427   100.00           23            52            94           108           150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</w:t>
      </w:r>
      <w:r w:rsidRPr="002E2EB6">
        <w:rPr>
          <w:rFonts w:ascii="Courier New" w:hAnsi="Courier New" w:cs="Courier New"/>
        </w:rPr>
        <w:t xml:space="preserve">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162                     9            17            29            47            60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</w:t>
      </w:r>
      <w:r w:rsidRPr="002E2EB6">
        <w:rPr>
          <w:rFonts w:ascii="Courier New" w:hAnsi="Courier New" w:cs="Courier New"/>
        </w:rPr>
        <w:t xml:space="preserve">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</w:t>
      </w:r>
      <w:r w:rsidRPr="002E2EB6">
        <w:rPr>
          <w:rFonts w:ascii="Courier New" w:hAnsi="Courier New" w:cs="Courier New"/>
        </w:rPr>
        <w:t>rty                                        REPORT-EL30A PAGE 0009-05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</w:t>
      </w:r>
      <w:r w:rsidRPr="002E2EB6">
        <w:rPr>
          <w:rFonts w:ascii="Courier New" w:hAnsi="Courier New" w:cs="Courier New"/>
        </w:rPr>
        <w:t xml:space="preserve">  .  .  .  .  .  .  .  .  .      16    17.02            0             1             1            10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</w:t>
      </w:r>
      <w:r w:rsidRPr="002E2EB6">
        <w:rPr>
          <w:rFonts w:ascii="Courier New" w:hAnsi="Courier New" w:cs="Courier New"/>
        </w:rPr>
        <w:t>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</w:t>
      </w:r>
      <w:r w:rsidRPr="002E2EB6">
        <w:rPr>
          <w:rFonts w:ascii="Courier New" w:hAnsi="Courier New" w:cs="Courier New"/>
        </w:rPr>
        <w:t>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78    82.98            2             8             4            35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</w:t>
      </w:r>
      <w:r w:rsidRPr="002E2EB6">
        <w:rPr>
          <w:rFonts w:ascii="Courier New" w:hAnsi="Courier New" w:cs="Courier New"/>
        </w:rPr>
        <w:t xml:space="preserve">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69   100.00            1             7             4            35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</w:t>
      </w:r>
      <w:r w:rsidRPr="002E2EB6">
        <w:rPr>
          <w:rFonts w:ascii="Courier New" w:hAnsi="Courier New" w:cs="Courier New"/>
        </w:rPr>
        <w:t xml:space="preserve">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1             2             1            11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</w:t>
      </w:r>
      <w:r w:rsidRPr="002E2EB6">
        <w:rPr>
          <w:rFonts w:ascii="Courier New" w:hAnsi="Courier New" w:cs="Courier New"/>
        </w:rPr>
        <w:t xml:space="preserve"> .  .  .  .  .  .  .  .      33    38.82            0             4             1            17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19    22.35            1             2             3             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</w:t>
      </w:r>
      <w:r w:rsidRPr="002E2EB6">
        <w:rPr>
          <w:rFonts w:ascii="Courier New" w:hAnsi="Courier New" w:cs="Courier New"/>
        </w:rPr>
        <w:t>gh  .  .  .  .  .  .  .  .  .      33    38.82            1             3             1            20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</w:t>
      </w:r>
      <w:r w:rsidRPr="002E2EB6">
        <w:rPr>
          <w:rFonts w:ascii="Courier New" w:hAnsi="Courier New" w:cs="Courier New"/>
        </w:rPr>
        <w:t xml:space="preserve"> Votes .  .  .  .  .  .  .  .  .  .      10                     0             0             0             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78   100.00            1             8 </w:t>
      </w:r>
      <w:r w:rsidRPr="002E2EB6">
        <w:rPr>
          <w:rFonts w:ascii="Courier New" w:hAnsi="Courier New" w:cs="Courier New"/>
        </w:rPr>
        <w:t xml:space="preserve">            5            39            25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17                     1         </w:t>
      </w:r>
      <w:r w:rsidRPr="002E2EB6">
        <w:rPr>
          <w:rFonts w:ascii="Courier New" w:hAnsi="Courier New" w:cs="Courier New"/>
        </w:rPr>
        <w:t xml:space="preserve">    1             0             7             8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74   100.00            1             8             5            39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1             1             0             7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</w:t>
      </w:r>
      <w:r w:rsidRPr="002E2EB6">
        <w:rPr>
          <w:rFonts w:ascii="Courier New" w:hAnsi="Courier New" w:cs="Courier New"/>
        </w:rPr>
        <w:t>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80   100.00            2             9             5            41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0             0             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</w:t>
      </w:r>
      <w:r w:rsidRPr="002E2EB6">
        <w:rPr>
          <w:rFonts w:ascii="Courier New" w:hAnsi="Courier New" w:cs="Courier New"/>
        </w:rPr>
        <w:t xml:space="preserve">  75   100.00            1             8             5            39            22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</w:t>
      </w:r>
      <w:r w:rsidRPr="002E2EB6">
        <w:rPr>
          <w:rFonts w:ascii="Courier New" w:hAnsi="Courier New" w:cs="Courier New"/>
        </w:rPr>
        <w:t xml:space="preserve"> .      20                     1             1             0             7            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</w:t>
      </w:r>
      <w:r w:rsidRPr="002E2EB6">
        <w:rPr>
          <w:rFonts w:ascii="Courier New" w:hAnsi="Courier New" w:cs="Courier New"/>
        </w:rPr>
        <w:t xml:space="preserve">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0009-06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</w:t>
      </w:r>
      <w:r w:rsidRPr="002E2EB6">
        <w:rPr>
          <w:rFonts w:ascii="Courier New" w:hAnsi="Courier New" w:cs="Courier New"/>
        </w:rPr>
        <w:t xml:space="preserve">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80   100.00            2             9        </w:t>
      </w:r>
      <w:r w:rsidRPr="002E2EB6">
        <w:rPr>
          <w:rFonts w:ascii="Courier New" w:hAnsi="Courier New" w:cs="Courier New"/>
        </w:rPr>
        <w:t xml:space="preserve">     5            40            24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0  </w:t>
      </w:r>
      <w:r w:rsidRPr="002E2EB6">
        <w:rPr>
          <w:rFonts w:ascii="Courier New" w:hAnsi="Courier New" w:cs="Courier New"/>
        </w:rPr>
        <w:t xml:space="preserve">           0             6             9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73   100.00            1             8             5            37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1             1             0             9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</w:t>
      </w:r>
      <w:r w:rsidRPr="002E2EB6">
        <w:rPr>
          <w:rFonts w:ascii="Courier New" w:hAnsi="Courier New" w:cs="Courier New"/>
        </w:rPr>
        <w:t>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76   100.00            1             8             5            40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1             1             0             6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77   100.00     </w:t>
      </w:r>
      <w:r w:rsidRPr="002E2EB6">
        <w:rPr>
          <w:rFonts w:ascii="Courier New" w:hAnsi="Courier New" w:cs="Courier New"/>
        </w:rPr>
        <w:t xml:space="preserve">       1             8             5            40            23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18        </w:t>
      </w:r>
      <w:r w:rsidRPr="002E2EB6">
        <w:rPr>
          <w:rFonts w:ascii="Courier New" w:hAnsi="Courier New" w:cs="Courier New"/>
        </w:rPr>
        <w:t xml:space="preserve">             1             1             0             6            10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</w:t>
      </w:r>
      <w:r w:rsidRPr="002E2EB6">
        <w:rPr>
          <w:rFonts w:ascii="Courier New" w:hAnsi="Courier New" w:cs="Courier New"/>
        </w:rPr>
        <w:t>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0009-07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</w:t>
      </w:r>
      <w:r w:rsidRPr="002E2EB6">
        <w:rPr>
          <w:rFonts w:ascii="Courier New" w:hAnsi="Courier New" w:cs="Courier New"/>
        </w:rPr>
        <w:t xml:space="preserve">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388    75.93           19            46            82            98           143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</w:t>
      </w:r>
      <w:r w:rsidRPr="002E2EB6">
        <w:rPr>
          <w:rFonts w:ascii="Courier New" w:hAnsi="Courier New" w:cs="Courier New"/>
        </w:rPr>
        <w:t>o.  .  .  .  .  .  .  .  .  .  .  .  .  .     123    24.07            8             8            36            24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78                     5            15             5            33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323    59.38           10            28  </w:t>
      </w:r>
      <w:r w:rsidRPr="002E2EB6">
        <w:rPr>
          <w:rFonts w:ascii="Courier New" w:hAnsi="Courier New" w:cs="Courier New"/>
        </w:rPr>
        <w:t xml:space="preserve">          81            74           130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221    40.63           19            34            40            63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45                     3             7             2            18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</w:t>
      </w:r>
      <w:r w:rsidRPr="002E2EB6">
        <w:rPr>
          <w:rFonts w:ascii="Courier New" w:hAnsi="Courier New" w:cs="Courier New"/>
        </w:rPr>
        <w:t xml:space="preserve">   445    82.41           25            53            90           113           164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95    17.59            4             9            28            25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</w:t>
      </w:r>
      <w:r w:rsidRPr="002E2EB6">
        <w:rPr>
          <w:rFonts w:ascii="Courier New" w:hAnsi="Courier New" w:cs="Courier New"/>
        </w:rPr>
        <w:t>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49                     3             7             5            17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Yes  .  .  .  .  .  .  .  .  .  .  .  .  .     522    97.03           28            61           118           132           183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16     2.97            1             1             4             4           </w:t>
      </w:r>
      <w:r w:rsidRPr="002E2EB6">
        <w:rPr>
          <w:rFonts w:ascii="Courier New" w:hAnsi="Courier New" w:cs="Courier New"/>
        </w:rPr>
        <w:t xml:space="preserve">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51                     3             7             1            19     </w:t>
      </w:r>
      <w:r w:rsidRPr="002E2EB6">
        <w:rPr>
          <w:rFonts w:ascii="Courier New" w:hAnsi="Courier New" w:cs="Courier New"/>
        </w:rPr>
        <w:t xml:space="preserve">       21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</w:t>
      </w:r>
      <w:r w:rsidRPr="002E2EB6">
        <w:rPr>
          <w:rFonts w:ascii="Courier New" w:hAnsi="Courier New" w:cs="Courier New"/>
        </w:rPr>
        <w:t xml:space="preserve">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0009-08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0009 PCT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</w:t>
      </w:r>
      <w:r w:rsidRPr="002E2EB6">
        <w:rPr>
          <w:rFonts w:ascii="Courier New" w:hAnsi="Courier New" w:cs="Courier New"/>
        </w:rPr>
        <w:t>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74    89.16            0             7             5            34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9    10.8</w:t>
      </w:r>
      <w:r w:rsidRPr="002E2EB6">
        <w:rPr>
          <w:rFonts w:ascii="Courier New" w:hAnsi="Courier New" w:cs="Courier New"/>
        </w:rPr>
        <w:t>4            1             1             0             7             0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</w:t>
      </w:r>
      <w:r w:rsidRPr="002E2EB6">
        <w:rPr>
          <w:rFonts w:ascii="Courier New" w:hAnsi="Courier New" w:cs="Courier New"/>
        </w:rPr>
        <w:t xml:space="preserve">                   1             1             0             5             5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76    91.57            1             8             5            35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</w:t>
      </w:r>
      <w:r w:rsidRPr="002E2EB6">
        <w:rPr>
          <w:rFonts w:ascii="Courier New" w:hAnsi="Courier New" w:cs="Courier New"/>
        </w:rPr>
        <w:t xml:space="preserve"> .  .  .  .  .  .  .  .  .  .  .       7     8.43            0             0             0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</w:t>
      </w:r>
      <w:r w:rsidRPr="002E2EB6">
        <w:rPr>
          <w:rFonts w:ascii="Courier New" w:hAnsi="Courier New" w:cs="Courier New"/>
        </w:rPr>
        <w:t>der Votes .  .  .  .  .  .  .  .  .  .      12                     1             1             0             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70    86.42            1             8       </w:t>
      </w:r>
      <w:r w:rsidRPr="002E2EB6">
        <w:rPr>
          <w:rFonts w:ascii="Courier New" w:hAnsi="Courier New" w:cs="Courier New"/>
        </w:rPr>
        <w:t xml:space="preserve">      5            30            26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11    13.58            0             0             0          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</w:t>
      </w:r>
      <w:r w:rsidRPr="002E2EB6">
        <w:rPr>
          <w:rFonts w:ascii="Courier New" w:hAnsi="Courier New" w:cs="Courier New"/>
        </w:rPr>
        <w:t xml:space="preserve">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1             1             0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</w:t>
      </w:r>
      <w:r w:rsidRPr="002E2EB6">
        <w:rPr>
          <w:rFonts w:ascii="Courier New" w:hAnsi="Courier New" w:cs="Courier New"/>
        </w:rPr>
        <w:t xml:space="preserve">   77    90.59            1             7             2            38            29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8     9.41            0             1             3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</w:t>
      </w:r>
      <w:r w:rsidRPr="002E2EB6">
        <w:rPr>
          <w:rFonts w:ascii="Courier New" w:hAnsi="Courier New" w:cs="Courier New"/>
        </w:rPr>
        <w:t xml:space="preserve">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1             1             0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72    84.71            1             8             5            33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13    15.29            0             0             0             8        </w:t>
      </w:r>
      <w:r w:rsidRPr="002E2EB6">
        <w:rPr>
          <w:rFonts w:ascii="Courier New" w:hAnsi="Courier New" w:cs="Courier New"/>
        </w:rPr>
        <w:t xml:space="preserve">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1             1             0             5  </w:t>
      </w:r>
      <w:r w:rsidRPr="002E2EB6">
        <w:rPr>
          <w:rFonts w:ascii="Courier New" w:hAnsi="Courier New" w:cs="Courier New"/>
        </w:rPr>
        <w:t xml:space="preserve">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72    85.71            1             8             4            35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12    14.29            0  </w:t>
      </w:r>
      <w:r w:rsidRPr="002E2EB6">
        <w:rPr>
          <w:rFonts w:ascii="Courier New" w:hAnsi="Courier New" w:cs="Courier New"/>
        </w:rPr>
        <w:t xml:space="preserve">           0             1             6             5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</w:t>
      </w:r>
      <w:r w:rsidRPr="002E2EB6">
        <w:rPr>
          <w:rFonts w:ascii="Courier New" w:hAnsi="Courier New" w:cs="Courier New"/>
        </w:rPr>
        <w:t xml:space="preserve">   1             1             0             5             4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</w:t>
      </w:r>
      <w:r w:rsidRPr="002E2EB6">
        <w:rPr>
          <w:rFonts w:ascii="Courier New" w:hAnsi="Courier New" w:cs="Courier New"/>
        </w:rPr>
        <w:t xml:space="preserve">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0010-01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</w:t>
      </w:r>
      <w:r w:rsidRPr="002E2EB6">
        <w:rPr>
          <w:rFonts w:ascii="Courier New" w:hAnsi="Courier New" w:cs="Courier New"/>
        </w:rPr>
        <w:t>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811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379                    18            48            59           121   </w:t>
      </w:r>
      <w:r w:rsidRPr="002E2EB6">
        <w:rPr>
          <w:rFonts w:ascii="Courier New" w:hAnsi="Courier New" w:cs="Courier New"/>
        </w:rPr>
        <w:t xml:space="preserve">        133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353    93.14           18            44            56           109           126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26     6.86            0             4             3           </w:t>
      </w:r>
      <w:r w:rsidRPr="002E2EB6">
        <w:rPr>
          <w:rFonts w:ascii="Courier New" w:hAnsi="Courier New" w:cs="Courier New"/>
        </w:rPr>
        <w:t xml:space="preserve"> 12             7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46.73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</w:t>
      </w:r>
      <w:r w:rsidRPr="002E2EB6">
        <w:rPr>
          <w:rFonts w:ascii="Courier New" w:hAnsi="Courier New" w:cs="Courier New"/>
        </w:rPr>
        <w:t>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0010-02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</w:t>
      </w:r>
      <w:r w:rsidRPr="002E2EB6">
        <w:rPr>
          <w:rFonts w:ascii="Courier New" w:hAnsi="Courier New" w:cs="Courier New"/>
        </w:rPr>
        <w:t xml:space="preserve">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166    47.43            6            17            25            51            6</w:t>
      </w:r>
      <w:r w:rsidRPr="002E2EB6">
        <w:rPr>
          <w:rFonts w:ascii="Courier New" w:hAnsi="Courier New" w:cs="Courier New"/>
        </w:rPr>
        <w:t>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3      .86            0             0             2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91    26.00            5            11            19            27       </w:t>
      </w:r>
      <w:r w:rsidRPr="002E2EB6">
        <w:rPr>
          <w:rFonts w:ascii="Courier New" w:hAnsi="Courier New" w:cs="Courier New"/>
        </w:rPr>
        <w:t xml:space="preserve">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16     4.57            2             4             1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</w:t>
      </w:r>
      <w:r w:rsidRPr="002E2EB6">
        <w:rPr>
          <w:rFonts w:ascii="Courier New" w:hAnsi="Courier New" w:cs="Courier New"/>
        </w:rPr>
        <w:t xml:space="preserve">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</w:t>
      </w:r>
      <w:r w:rsidRPr="002E2EB6">
        <w:rPr>
          <w:rFonts w:ascii="Courier New" w:hAnsi="Courier New" w:cs="Courier New"/>
        </w:rPr>
        <w:t xml:space="preserve">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</w:t>
      </w:r>
      <w:r w:rsidRPr="002E2EB6">
        <w:rPr>
          <w:rFonts w:ascii="Courier New" w:hAnsi="Courier New" w:cs="Courier New"/>
        </w:rPr>
        <w:t xml:space="preserve">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45    12.86            1             6             4            16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17     4.86            4             5           </w:t>
      </w:r>
      <w:r w:rsidRPr="002E2EB6">
        <w:rPr>
          <w:rFonts w:ascii="Courier New" w:hAnsi="Courier New" w:cs="Courier New"/>
        </w:rPr>
        <w:t xml:space="preserve">  1             6             1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2      .57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3      .86            0             0     </w:t>
      </w:r>
      <w:r w:rsidRPr="002E2EB6">
        <w:rPr>
          <w:rFonts w:ascii="Courier New" w:hAnsi="Courier New" w:cs="Courier New"/>
        </w:rPr>
        <w:t xml:space="preserve">        3             0             0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7     2.00            0             1             0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</w:t>
      </w:r>
      <w:r w:rsidRPr="002E2EB6">
        <w:rPr>
          <w:rFonts w:ascii="Courier New" w:hAnsi="Courier New" w:cs="Courier New"/>
        </w:rPr>
        <w:t>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1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</w:t>
      </w:r>
      <w:r w:rsidRPr="002E2EB6">
        <w:rPr>
          <w:rFonts w:ascii="Courier New" w:hAnsi="Courier New" w:cs="Courier New"/>
        </w:rPr>
        <w:t xml:space="preserve"> .  .  .     246   100.00           14            31            31            84       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107                     4            13            25            25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89    35.04            4            11            14            2</w:t>
      </w:r>
      <w:r w:rsidRPr="002E2EB6">
        <w:rPr>
          <w:rFonts w:ascii="Courier New" w:hAnsi="Courier New" w:cs="Courier New"/>
        </w:rPr>
        <w:t>9            31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35    13.78            1             3             7             9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22     8.66            1             2             2       </w:t>
      </w:r>
      <w:r w:rsidRPr="002E2EB6">
        <w:rPr>
          <w:rFonts w:ascii="Courier New" w:hAnsi="Courier New" w:cs="Courier New"/>
        </w:rPr>
        <w:t xml:space="preserve">      5            12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56    22.05            3            10             7            22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24     9.45            2             2             2 </w:t>
      </w:r>
      <w:r w:rsidRPr="002E2EB6">
        <w:rPr>
          <w:rFonts w:ascii="Courier New" w:hAnsi="Courier New" w:cs="Courier New"/>
        </w:rPr>
        <w:t xml:space="preserve">            7            11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24     9.45            0             2             7             8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4     1.57            1             1         </w:t>
      </w:r>
      <w:r w:rsidRPr="002E2EB6">
        <w:rPr>
          <w:rFonts w:ascii="Courier New" w:hAnsi="Courier New" w:cs="Courier New"/>
        </w:rPr>
        <w:t xml:space="preserve">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99                     6            13   </w:t>
      </w:r>
      <w:r w:rsidRPr="002E2EB6">
        <w:rPr>
          <w:rFonts w:ascii="Courier New" w:hAnsi="Courier New" w:cs="Courier New"/>
        </w:rPr>
        <w:t xml:space="preserve">         17            27            36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172    62.32           10            25            25            55            57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</w:t>
      </w:r>
      <w:r w:rsidRPr="002E2EB6">
        <w:rPr>
          <w:rFonts w:ascii="Courier New" w:hAnsi="Courier New" w:cs="Courier New"/>
        </w:rPr>
        <w:t>.  .     104    37.68            6            12            14            36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</w:t>
      </w:r>
      <w:r w:rsidRPr="002E2EB6">
        <w:rPr>
          <w:rFonts w:ascii="Courier New" w:hAnsi="Courier New" w:cs="Courier New"/>
        </w:rPr>
        <w:t>.  .  .  .      77                     2             7            17            18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149    57.09            6            21            23            </w:t>
      </w:r>
      <w:r w:rsidRPr="002E2EB6">
        <w:rPr>
          <w:rFonts w:ascii="Courier New" w:hAnsi="Courier New" w:cs="Courier New"/>
        </w:rPr>
        <w:t>48            51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112    42.91            6            12            15            38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</w:t>
      </w:r>
      <w:r w:rsidRPr="002E2EB6">
        <w:rPr>
          <w:rFonts w:ascii="Courier New" w:hAnsi="Courier New" w:cs="Courier New"/>
        </w:rPr>
        <w:t xml:space="preserve">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92                     6            11            18            23            34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   </w:t>
      </w:r>
      <w:r w:rsidRPr="002E2EB6">
        <w:rPr>
          <w:rFonts w:ascii="Courier New" w:hAnsi="Courier New" w:cs="Courier New"/>
        </w:rPr>
        <w:t xml:space="preserve">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               </w:t>
      </w:r>
      <w:r w:rsidRPr="002E2EB6">
        <w:rPr>
          <w:rFonts w:ascii="Courier New" w:hAnsi="Courier New" w:cs="Courier New"/>
        </w:rPr>
        <w:t xml:space="preserve">     REPORT-EL30A PAGE 0010-03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</w:t>
      </w:r>
      <w:r w:rsidRPr="002E2EB6">
        <w:rPr>
          <w:rFonts w:ascii="Courier New" w:hAnsi="Courier New" w:cs="Courier New"/>
        </w:rPr>
        <w:t xml:space="preserve">  .  .     142    51.45            6            17            20            51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134    48.55            9            20            20            39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77                     3             7            16            19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</w:t>
      </w:r>
      <w:r w:rsidRPr="002E2EB6">
        <w:rPr>
          <w:rFonts w:ascii="Courier New" w:hAnsi="Courier New" w:cs="Courier New"/>
        </w:rPr>
        <w:t xml:space="preserve">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92    35.94            1            11            15            28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95    37.11            6            15           </w:t>
      </w:r>
      <w:r w:rsidRPr="002E2EB6">
        <w:rPr>
          <w:rFonts w:ascii="Courier New" w:hAnsi="Courier New" w:cs="Courier New"/>
        </w:rPr>
        <w:t xml:space="preserve"> 10            34            30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69    26.95            5             7            14            20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</w:t>
      </w:r>
      <w:r w:rsidRPr="002E2EB6">
        <w:rPr>
          <w:rFonts w:ascii="Courier New" w:hAnsi="Courier New" w:cs="Courier New"/>
        </w:rPr>
        <w:t xml:space="preserve">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97                     6            11            17            27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</w:t>
      </w:r>
      <w:r w:rsidRPr="002E2EB6">
        <w:rPr>
          <w:rFonts w:ascii="Courier New" w:hAnsi="Courier New" w:cs="Courier New"/>
        </w:rPr>
        <w:t xml:space="preserve">  .  .  .      67    25.48            5            12             8            23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66    25.10            3             9            11            17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</w:t>
      </w:r>
      <w:r w:rsidRPr="002E2EB6">
        <w:rPr>
          <w:rFonts w:ascii="Courier New" w:hAnsi="Courier New" w:cs="Courier New"/>
        </w:rPr>
        <w:t xml:space="preserve">  .  .  .  .  .      90    34.22            5            10            12            35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40    15.21            0             4             6            12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</w:t>
      </w:r>
      <w:r w:rsidRPr="002E2EB6">
        <w:rPr>
          <w:rFonts w:ascii="Courier New" w:hAnsi="Courier New" w:cs="Courier New"/>
        </w:rPr>
        <w:t xml:space="preserve">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90                     5             9            19            22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</w:t>
      </w:r>
      <w:r w:rsidRPr="002E2EB6">
        <w:rPr>
          <w:rFonts w:ascii="Courier New" w:hAnsi="Courier New" w:cs="Courier New"/>
        </w:rPr>
        <w:t xml:space="preserve">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124    48.82            2            14            18            44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130    51.18           11            20  </w:t>
      </w:r>
      <w:r w:rsidRPr="002E2EB6">
        <w:rPr>
          <w:rFonts w:ascii="Courier New" w:hAnsi="Courier New" w:cs="Courier New"/>
        </w:rPr>
        <w:t xml:space="preserve">          18            41            40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99                     5          </w:t>
      </w:r>
      <w:r w:rsidRPr="002E2EB6">
        <w:rPr>
          <w:rFonts w:ascii="Courier New" w:hAnsi="Courier New" w:cs="Courier New"/>
        </w:rPr>
        <w:t xml:space="preserve">  10            20            24            40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232   100.00           13            26            33            77            83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</w:t>
      </w:r>
      <w:r w:rsidRPr="002E2EB6">
        <w:rPr>
          <w:rFonts w:ascii="Courier New" w:hAnsi="Courier New" w:cs="Courier New"/>
        </w:rPr>
        <w:t xml:space="preserve">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121                     5            18            23            32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</w:t>
      </w:r>
      <w:r w:rsidRPr="002E2EB6">
        <w:rPr>
          <w:rFonts w:ascii="Courier New" w:hAnsi="Courier New" w:cs="Courier New"/>
        </w:rPr>
        <w:t>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264   100.00           16            31            40            82            95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</w:t>
      </w:r>
      <w:r w:rsidRPr="002E2EB6">
        <w:rPr>
          <w:rFonts w:ascii="Courier New" w:hAnsi="Courier New" w:cs="Courier New"/>
        </w:rPr>
        <w:t xml:space="preserve">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89                     2            13            16            27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139    43.17     </w:t>
      </w:r>
      <w:r w:rsidRPr="002E2EB6">
        <w:rPr>
          <w:rFonts w:ascii="Courier New" w:hAnsi="Courier New" w:cs="Courier New"/>
        </w:rPr>
        <w:t xml:space="preserve">       6            15            21            37            60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183    56.83           10            24            31            65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31                     2             5             4             7            13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</w:t>
      </w:r>
      <w:r w:rsidRPr="002E2EB6">
        <w:rPr>
          <w:rFonts w:ascii="Courier New" w:hAnsi="Courier New" w:cs="Courier New"/>
        </w:rPr>
        <w:t>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</w:t>
      </w:r>
      <w:r w:rsidRPr="002E2EB6">
        <w:rPr>
          <w:rFonts w:ascii="Courier New" w:hAnsi="Courier New" w:cs="Courier New"/>
        </w:rPr>
        <w:t>ublican Party                                        REPORT-EL30A PAGE 0010-04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</w:t>
      </w:r>
      <w:r w:rsidRPr="002E2EB6">
        <w:rPr>
          <w:rFonts w:ascii="Courier New" w:hAnsi="Courier New" w:cs="Courier New"/>
        </w:rPr>
        <w:t>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226   100.00           14            26            30            75            81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</w:t>
      </w:r>
      <w:r w:rsidRPr="002E2EB6">
        <w:rPr>
          <w:rFonts w:ascii="Courier New" w:hAnsi="Courier New" w:cs="Courier New"/>
        </w:rPr>
        <w:t xml:space="preserve">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127                     4            18            26            34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</w:t>
      </w:r>
      <w:r w:rsidRPr="002E2EB6">
        <w:rPr>
          <w:rFonts w:ascii="Courier New" w:hAnsi="Courier New" w:cs="Courier New"/>
        </w:rPr>
        <w:t>.     250   100.00           14            28            32            83            93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</w:t>
      </w:r>
      <w:r w:rsidRPr="002E2EB6">
        <w:rPr>
          <w:rFonts w:ascii="Courier New" w:hAnsi="Courier New" w:cs="Courier New"/>
        </w:rPr>
        <w:t>.  .  .     103                     4            16            24            26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252   100.00           13            29            36            81            </w:t>
      </w:r>
      <w:r w:rsidRPr="002E2EB6">
        <w:rPr>
          <w:rFonts w:ascii="Courier New" w:hAnsi="Courier New" w:cs="Courier New"/>
        </w:rPr>
        <w:t>93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101                     5            15            20            28      </w:t>
      </w:r>
      <w:r w:rsidRPr="002E2EB6">
        <w:rPr>
          <w:rFonts w:ascii="Courier New" w:hAnsi="Courier New" w:cs="Courier New"/>
        </w:rPr>
        <w:t xml:space="preserve">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76    23.10            5            15             8            26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37    11.25            2             2  </w:t>
      </w:r>
      <w:r w:rsidRPr="002E2EB6">
        <w:rPr>
          <w:rFonts w:ascii="Courier New" w:hAnsi="Courier New" w:cs="Courier New"/>
        </w:rPr>
        <w:t xml:space="preserve">           3            12            18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137    41.64            4            16            29            35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17     5.17            0          </w:t>
      </w:r>
      <w:r w:rsidRPr="002E2EB6">
        <w:rPr>
          <w:rFonts w:ascii="Courier New" w:hAnsi="Courier New" w:cs="Courier New"/>
        </w:rPr>
        <w:t xml:space="preserve">   0             4             4             9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62    18.84            6             7             9            22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</w:t>
      </w:r>
      <w:r w:rsidRPr="002E2EB6">
        <w:rPr>
          <w:rFonts w:ascii="Courier New" w:hAnsi="Courier New" w:cs="Courier New"/>
        </w:rPr>
        <w:t xml:space="preserve">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24                     1             4             3            10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</w:t>
      </w:r>
      <w:r w:rsidRPr="002E2EB6">
        <w:rPr>
          <w:rFonts w:ascii="Courier New" w:hAnsi="Courier New" w:cs="Courier New"/>
        </w:rPr>
        <w:t>.  .  .  .  .     153    47.37           10            21            23            50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170    52.63            8            20            27            47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</w:t>
      </w:r>
      <w:r w:rsidRPr="002E2EB6">
        <w:rPr>
          <w:rFonts w:ascii="Courier New" w:hAnsi="Courier New" w:cs="Courier New"/>
        </w:rPr>
        <w:t>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30                     0             3             6            12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</w:t>
      </w:r>
      <w:r w:rsidRPr="002E2EB6">
        <w:rPr>
          <w:rFonts w:ascii="Courier New" w:hAnsi="Courier New" w:cs="Courier New"/>
        </w:rPr>
        <w:t>ioner #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Andrew Montgomery.  .  .  .  .  .  .  .  .     161    49.39           10            21            26            48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O' Neil, Jr  .  .  .  .  .  .  .  .  .     165    50.61            8            22            22</w:t>
      </w:r>
      <w:r w:rsidRPr="002E2EB6">
        <w:rPr>
          <w:rFonts w:ascii="Courier New" w:hAnsi="Courier New" w:cs="Courier New"/>
        </w:rPr>
        <w:t xml:space="preserve">            53            60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0             1        </w:t>
      </w:r>
      <w:r w:rsidRPr="002E2EB6">
        <w:rPr>
          <w:rFonts w:ascii="Courier New" w:hAnsi="Courier New" w:cs="Courier New"/>
        </w:rPr>
        <w:t xml:space="preserve">     8             8            10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Bill Wilkins  .  .  .  .  .  .  .  .  .  .     247    78.41           17            30            38            78            84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Daniel Roberson  .  .  .  .  .  .  .  .  .  </w:t>
      </w:r>
      <w:r w:rsidRPr="002E2EB6">
        <w:rPr>
          <w:rFonts w:ascii="Courier New" w:hAnsi="Courier New" w:cs="Courier New"/>
        </w:rPr>
        <w:t xml:space="preserve">    68    21.59            1            10            12            18            27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</w:t>
      </w:r>
      <w:r w:rsidRPr="002E2EB6">
        <w:rPr>
          <w:rFonts w:ascii="Courier New" w:hAnsi="Courier New" w:cs="Courier New"/>
        </w:rPr>
        <w:t>.  .      38                     0             4             6            13            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</w:t>
      </w:r>
      <w:r w:rsidRPr="002E2EB6">
        <w:rPr>
          <w:rFonts w:ascii="Courier New" w:hAnsi="Courier New" w:cs="Courier New"/>
        </w:rPr>
        <w:t xml:space="preserve">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0010-05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</w:t>
      </w:r>
      <w:r w:rsidRPr="002E2EB6">
        <w:rPr>
          <w:rFonts w:ascii="Courier New" w:hAnsi="Courier New" w:cs="Courier New"/>
        </w:rPr>
        <w:t xml:space="preserve">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259   100.00           15            34            36          </w:t>
      </w:r>
      <w:r w:rsidRPr="002E2EB6">
        <w:rPr>
          <w:rFonts w:ascii="Courier New" w:hAnsi="Courier New" w:cs="Courier New"/>
        </w:rPr>
        <w:t xml:space="preserve">  83            91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94                     3            10            20    </w:t>
      </w:r>
      <w:r w:rsidRPr="002E2EB6">
        <w:rPr>
          <w:rFonts w:ascii="Courier New" w:hAnsi="Courier New" w:cs="Courier New"/>
        </w:rPr>
        <w:t xml:space="preserve">        26            35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</w:t>
      </w:r>
      <w:r w:rsidRPr="002E2EB6">
        <w:rPr>
          <w:rFonts w:ascii="Courier New" w:hAnsi="Courier New" w:cs="Courier New"/>
        </w:rPr>
        <w:t xml:space="preserve">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0010-06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</w:t>
      </w:r>
      <w:r w:rsidRPr="002E2EB6">
        <w:rPr>
          <w:rFonts w:ascii="Courier New" w:hAnsi="Courier New" w:cs="Courier New"/>
        </w:rPr>
        <w:t>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16    61.54            0             4             0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</w:t>
      </w:r>
      <w:r w:rsidRPr="002E2EB6">
        <w:rPr>
          <w:rFonts w:ascii="Courier New" w:hAnsi="Courier New" w:cs="Courier New"/>
        </w:rPr>
        <w:t xml:space="preserve">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</w:t>
      </w:r>
      <w:r w:rsidRPr="002E2EB6">
        <w:rPr>
          <w:rFonts w:ascii="Courier New" w:hAnsi="Courier New" w:cs="Courier New"/>
        </w:rPr>
        <w:t xml:space="preserve">  .       9    34.62            0             0             2             3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</w:t>
      </w:r>
      <w:r w:rsidRPr="002E2EB6">
        <w:rPr>
          <w:rFonts w:ascii="Courier New" w:hAnsi="Courier New" w:cs="Courier New"/>
        </w:rPr>
        <w:t xml:space="preserve">  .  .  .       1     3.85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22   100.00            0             4             2       </w:t>
      </w:r>
      <w:r w:rsidRPr="002E2EB6">
        <w:rPr>
          <w:rFonts w:ascii="Courier New" w:hAnsi="Courier New" w:cs="Courier New"/>
        </w:rPr>
        <w:t xml:space="preserve">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1 </w:t>
      </w:r>
      <w:r w:rsidRPr="002E2EB6">
        <w:rPr>
          <w:rFonts w:ascii="Courier New" w:hAnsi="Courier New" w:cs="Courier New"/>
        </w:rPr>
        <w:t xml:space="preserve">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6    26.09            0             0             1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6    2</w:t>
      </w:r>
      <w:r w:rsidRPr="002E2EB6">
        <w:rPr>
          <w:rFonts w:ascii="Courier New" w:hAnsi="Courier New" w:cs="Courier New"/>
        </w:rPr>
        <w:t>6.09            0             2             1             2             1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11    47.83            0             1             1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</w:t>
      </w:r>
      <w:r w:rsidRPr="002E2EB6">
        <w:rPr>
          <w:rFonts w:ascii="Courier New" w:hAnsi="Courier New" w:cs="Courier New"/>
        </w:rPr>
        <w:t>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21   100.00            0             3             2            10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1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22   100.00            0</w:t>
      </w:r>
      <w:r w:rsidRPr="002E2EB6">
        <w:rPr>
          <w:rFonts w:ascii="Courier New" w:hAnsi="Courier New" w:cs="Courier New"/>
        </w:rPr>
        <w:t xml:space="preserve">             4             2            11             5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</w:t>
      </w:r>
      <w:r w:rsidRPr="002E2EB6">
        <w:rPr>
          <w:rFonts w:ascii="Courier New" w:hAnsi="Courier New" w:cs="Courier New"/>
        </w:rPr>
        <w:t xml:space="preserve">     0             0             1             1             2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23   100.00            0             4             2            11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</w:t>
      </w:r>
      <w:r w:rsidRPr="002E2EB6">
        <w:rPr>
          <w:rFonts w:ascii="Courier New" w:hAnsi="Courier New" w:cs="Courier New"/>
        </w:rPr>
        <w:t xml:space="preserve">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19   100.00            0             3             2            10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1             1             2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</w:t>
      </w:r>
      <w:r w:rsidRPr="002E2EB6">
        <w:rPr>
          <w:rFonts w:ascii="Courier New" w:hAnsi="Courier New" w:cs="Courier New"/>
        </w:rPr>
        <w:t xml:space="preserve">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</w:t>
      </w:r>
      <w:r w:rsidRPr="002E2EB6">
        <w:rPr>
          <w:rFonts w:ascii="Courier New" w:hAnsi="Courier New" w:cs="Courier New"/>
        </w:rPr>
        <w:t xml:space="preserve">                             REPORT-EL30A PAGE 0010-07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</w:t>
      </w:r>
      <w:r w:rsidRPr="002E2EB6">
        <w:rPr>
          <w:rFonts w:ascii="Courier New" w:hAnsi="Courier New" w:cs="Courier New"/>
        </w:rPr>
        <w:t xml:space="preserve"> Johnson .  .  .  .  .  .  .  .  .  .      21   100.00            0             3             2            10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1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19   100.00            0</w:t>
      </w:r>
      <w:r w:rsidRPr="002E2EB6">
        <w:rPr>
          <w:rFonts w:ascii="Courier New" w:hAnsi="Courier New" w:cs="Courier New"/>
        </w:rPr>
        <w:t xml:space="preserve">             3             2             9             5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</w:t>
      </w:r>
      <w:r w:rsidRPr="002E2EB6">
        <w:rPr>
          <w:rFonts w:ascii="Courier New" w:hAnsi="Courier New" w:cs="Courier New"/>
        </w:rPr>
        <w:t xml:space="preserve">     0             1             1             3             2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22   100.00            0             4             2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1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</w:t>
      </w:r>
      <w:r w:rsidRPr="002E2EB6">
        <w:rPr>
          <w:rFonts w:ascii="Courier New" w:hAnsi="Courier New" w:cs="Courier New"/>
        </w:rPr>
        <w:t xml:space="preserve">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21   100.00            0             4             2            11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</w:t>
      </w:r>
      <w:r w:rsidRPr="002E2EB6">
        <w:rPr>
          <w:rFonts w:ascii="Courier New" w:hAnsi="Courier New" w:cs="Courier New"/>
        </w:rPr>
        <w:t xml:space="preserve">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1             1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</w:t>
      </w:r>
      <w:r w:rsidRPr="002E2EB6">
        <w:rPr>
          <w:rFonts w:ascii="Courier New" w:hAnsi="Courier New" w:cs="Courier New"/>
        </w:rPr>
        <w:t xml:space="preserve">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         </w:t>
      </w:r>
      <w:r w:rsidRPr="002E2EB6">
        <w:rPr>
          <w:rFonts w:ascii="Courier New" w:hAnsi="Courier New" w:cs="Courier New"/>
        </w:rPr>
        <w:t xml:space="preserve">           REPORT-EL30A PAGE 0010-08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</w:t>
      </w:r>
      <w:r w:rsidRPr="002E2EB6">
        <w:rPr>
          <w:rFonts w:ascii="Courier New" w:hAnsi="Courier New" w:cs="Courier New"/>
        </w:rPr>
        <w:t xml:space="preserve">    254    76.05           13            34            37            77            93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80    23.95            5            10            17            27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</w:t>
      </w:r>
      <w:r w:rsidRPr="002E2EB6">
        <w:rPr>
          <w:rFonts w:ascii="Courier New" w:hAnsi="Courier New" w:cs="Courier New"/>
        </w:rPr>
        <w:t xml:space="preserve">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0             0             2             5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197    58.98            8            25            35            59            70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137    41.02           10            19            21            41          </w:t>
      </w:r>
      <w:r w:rsidRPr="002E2EB6">
        <w:rPr>
          <w:rFonts w:ascii="Courier New" w:hAnsi="Courier New" w:cs="Courier New"/>
        </w:rPr>
        <w:t xml:space="preserve">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0             0             0             9    </w:t>
      </w:r>
      <w:r w:rsidRPr="002E2EB6">
        <w:rPr>
          <w:rFonts w:ascii="Courier New" w:hAnsi="Courier New" w:cs="Courier New"/>
        </w:rPr>
        <w:t xml:space="preserve">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284    84.78           15            39            42            93            95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51    15.22            3        </w:t>
      </w:r>
      <w:r w:rsidRPr="002E2EB6">
        <w:rPr>
          <w:rFonts w:ascii="Courier New" w:hAnsi="Courier New" w:cs="Courier New"/>
        </w:rPr>
        <w:t xml:space="preserve">     5            13             9            21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18                     0  </w:t>
      </w:r>
      <w:r w:rsidRPr="002E2EB6">
        <w:rPr>
          <w:rFonts w:ascii="Courier New" w:hAnsi="Courier New" w:cs="Courier New"/>
        </w:rPr>
        <w:t xml:space="preserve">           0             1             7            10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313    96.90           17            41            51            95           109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</w:t>
      </w:r>
      <w:r w:rsidRPr="002E2EB6">
        <w:rPr>
          <w:rFonts w:ascii="Courier New" w:hAnsi="Courier New" w:cs="Courier New"/>
        </w:rPr>
        <w:t xml:space="preserve">  .  .      10     3.10            1             1             1             2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</w:t>
      </w:r>
      <w:r w:rsidRPr="002E2EB6">
        <w:rPr>
          <w:rFonts w:ascii="Courier New" w:hAnsi="Courier New" w:cs="Courier New"/>
        </w:rPr>
        <w:t xml:space="preserve">  .  .  .  .      30                     0             2             4            12            12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</w:t>
      </w:r>
      <w:r w:rsidRPr="002E2EB6">
        <w:rPr>
          <w:rFonts w:ascii="Courier New" w:hAnsi="Courier New" w:cs="Courier New"/>
        </w:rPr>
        <w:t xml:space="preserve">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0010-09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0010 PCT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</w:t>
      </w:r>
      <w:r w:rsidRPr="002E2EB6">
        <w:rPr>
          <w:rFonts w:ascii="Courier New" w:hAnsi="Courier New" w:cs="Courier New"/>
        </w:rPr>
        <w:t xml:space="preserve">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25    96.15            0             4             3</w:t>
      </w:r>
      <w:r w:rsidRPr="002E2EB6">
        <w:rPr>
          <w:rFonts w:ascii="Courier New" w:hAnsi="Courier New" w:cs="Courier New"/>
        </w:rPr>
        <w:t xml:space="preserve">            11             7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3.85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</w:t>
      </w:r>
      <w:r w:rsidRPr="002E2EB6">
        <w:rPr>
          <w:rFonts w:ascii="Courier New" w:hAnsi="Courier New" w:cs="Courier New"/>
        </w:rPr>
        <w:t xml:space="preserve">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22  </w:t>
      </w:r>
      <w:r w:rsidRPr="002E2EB6">
        <w:rPr>
          <w:rFonts w:ascii="Courier New" w:hAnsi="Courier New" w:cs="Courier New"/>
        </w:rPr>
        <w:t xml:space="preserve">  88.00            0             4             3             9             6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12.00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</w:t>
      </w:r>
      <w:r w:rsidRPr="002E2EB6">
        <w:rPr>
          <w:rFonts w:ascii="Courier New" w:hAnsi="Courier New" w:cs="Courier New"/>
        </w:rPr>
        <w:t xml:space="preserve">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</w:t>
      </w:r>
      <w:r w:rsidRPr="002E2EB6">
        <w:rPr>
          <w:rFonts w:ascii="Courier New" w:hAnsi="Courier New" w:cs="Courier New"/>
        </w:rPr>
        <w:t xml:space="preserve"> .  .  .  .  .  .  .  .  .  .  .  .  .      24    92.31            0             4             3            11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7.69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23    92.00            0             4             3            10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8.00            0         </w:t>
      </w:r>
      <w:r w:rsidRPr="002E2EB6">
        <w:rPr>
          <w:rFonts w:ascii="Courier New" w:hAnsi="Courier New" w:cs="Courier New"/>
        </w:rPr>
        <w:t xml:space="preserve">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</w:t>
      </w:r>
      <w:r w:rsidRPr="002E2EB6">
        <w:rPr>
          <w:rFonts w:ascii="Courier New" w:hAnsi="Courier New" w:cs="Courier New"/>
        </w:rPr>
        <w:t xml:space="preserve">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20    76.92            0             4             1             9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</w:t>
      </w:r>
      <w:r w:rsidRPr="002E2EB6">
        <w:rPr>
          <w:rFonts w:ascii="Courier New" w:hAnsi="Courier New" w:cs="Courier New"/>
        </w:rPr>
        <w:t xml:space="preserve">  .  .  .       6    23.08            0             0             2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21    84.00            0             4             2             9  </w:t>
      </w:r>
      <w:r w:rsidRPr="002E2EB6">
        <w:rPr>
          <w:rFonts w:ascii="Courier New" w:hAnsi="Courier New" w:cs="Courier New"/>
        </w:rPr>
        <w:t xml:space="preserve">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4    16.00            0             0             1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</w:t>
      </w:r>
      <w:r w:rsidRPr="002E2EB6">
        <w:rPr>
          <w:rFonts w:ascii="Courier New" w:hAnsi="Courier New" w:cs="Courier New"/>
        </w:rPr>
        <w:t xml:space="preserve">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</w:t>
      </w:r>
      <w:r w:rsidRPr="002E2EB6">
        <w:rPr>
          <w:rFonts w:ascii="Courier New" w:hAnsi="Courier New" w:cs="Courier New"/>
        </w:rPr>
        <w:t>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                                      </w:t>
      </w:r>
      <w:r w:rsidRPr="002E2EB6">
        <w:rPr>
          <w:rFonts w:ascii="Courier New" w:hAnsi="Courier New" w:cs="Courier New"/>
        </w:rPr>
        <w:t xml:space="preserve"> REPORT-EL30A PAGE 0011-01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2,855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</w:t>
      </w:r>
      <w:r w:rsidRPr="002E2EB6">
        <w:rPr>
          <w:rFonts w:ascii="Courier New" w:hAnsi="Courier New" w:cs="Courier New"/>
        </w:rPr>
        <w:t xml:space="preserve"> .  .  .  .  .   1,244                    86           152           176           316           514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1,102    88.59           71           127           167           243           494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</w:t>
      </w:r>
      <w:r w:rsidRPr="002E2EB6">
        <w:rPr>
          <w:rFonts w:ascii="Courier New" w:hAnsi="Courier New" w:cs="Courier New"/>
        </w:rPr>
        <w:t>TIC PARTY .  .  .  .     142    11.41           15            25             9            73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43.57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</w:t>
      </w:r>
      <w:r w:rsidRPr="002E2EB6">
        <w:rPr>
          <w:rFonts w:ascii="Courier New" w:hAnsi="Courier New" w:cs="Courier New"/>
        </w:rPr>
        <w:t xml:space="preserve">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</w:t>
      </w:r>
      <w:r w:rsidRPr="002E2EB6">
        <w:rPr>
          <w:rFonts w:ascii="Courier New" w:hAnsi="Courier New" w:cs="Courier New"/>
        </w:rPr>
        <w:t xml:space="preserve">                    REPORT-EL30A PAGE 0011-02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</w:t>
      </w:r>
      <w:r w:rsidRPr="002E2EB6">
        <w:rPr>
          <w:rFonts w:ascii="Courier New" w:hAnsi="Courier New" w:cs="Courier New"/>
        </w:rPr>
        <w:t>.  .     485    44.74           24            49            77           112           223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30     2.77            8             9             2            11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</w:t>
      </w:r>
      <w:r w:rsidRPr="002E2EB6">
        <w:rPr>
          <w:rFonts w:ascii="Courier New" w:hAnsi="Courier New" w:cs="Courier New"/>
        </w:rPr>
        <w:t>.  .  .  .     342    31.55           14            35            64            71           158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39     3.60            1             1             8             3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</w:t>
      </w:r>
      <w:r w:rsidRPr="002E2EB6">
        <w:rPr>
          <w:rFonts w:ascii="Courier New" w:hAnsi="Courier New" w:cs="Courier New"/>
        </w:rPr>
        <w:t>.  .  .  .  .  .       4      .37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</w:t>
      </w:r>
      <w:r w:rsidRPr="002E2EB6">
        <w:rPr>
          <w:rFonts w:ascii="Courier New" w:hAnsi="Courier New" w:cs="Courier New"/>
        </w:rPr>
        <w:t>.  .  .  .  .  .  .  .       3      .28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111    10.24            9            14             8            21            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</w:t>
      </w:r>
      <w:r w:rsidRPr="002E2EB6">
        <w:rPr>
          <w:rFonts w:ascii="Courier New" w:hAnsi="Courier New" w:cs="Courier New"/>
        </w:rPr>
        <w:t>Kasich.  .  .  .  .  .  .  .  .  .      20     1.85            1             4             2             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3      .28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</w:t>
      </w:r>
      <w:r w:rsidRPr="002E2EB6">
        <w:rPr>
          <w:rFonts w:ascii="Courier New" w:hAnsi="Courier New" w:cs="Courier New"/>
        </w:rPr>
        <w:t>ris Christie.  .  .  .  .  .  .  .  .  .      13     1.20            3             3             1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34     3.14            7             7             2            10             </w:t>
      </w:r>
      <w:r w:rsidRPr="002E2EB6">
        <w:rPr>
          <w:rFonts w:ascii="Courier New" w:hAnsi="Courier New" w:cs="Courier New"/>
        </w:rPr>
        <w:t>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18                     2             3             2             4       </w:t>
      </w:r>
      <w:r w:rsidRPr="002E2EB6">
        <w:rPr>
          <w:rFonts w:ascii="Courier New" w:hAnsi="Courier New" w:cs="Courier New"/>
        </w:rPr>
        <w:t xml:space="preserve">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788   100.00           60           106           122           189           311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</w:t>
      </w:r>
      <w:r w:rsidRPr="002E2EB6">
        <w:rPr>
          <w:rFonts w:ascii="Courier New" w:hAnsi="Courier New" w:cs="Courier New"/>
        </w:rPr>
        <w:t xml:space="preserve">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314                    11            21            45            54           183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</w:t>
      </w:r>
      <w:r w:rsidRPr="002E2EB6">
        <w:rPr>
          <w:rFonts w:ascii="Courier New" w:hAnsi="Courier New" w:cs="Courier New"/>
        </w:rPr>
        <w:t xml:space="preserve">  .  .  .  .  .  .     340    40.14           31            48            46            84           131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97    11.45            3            11            22            22            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</w:t>
      </w:r>
      <w:r w:rsidRPr="002E2EB6">
        <w:rPr>
          <w:rFonts w:ascii="Courier New" w:hAnsi="Courier New" w:cs="Courier New"/>
        </w:rPr>
        <w:t xml:space="preserve">  .  .  .  .  .  .  .  .      57     6.73            2             6             9            13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146    17.24           11            14            27            29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</w:t>
      </w:r>
      <w:r w:rsidRPr="002E2EB6">
        <w:rPr>
          <w:rFonts w:ascii="Courier New" w:hAnsi="Courier New" w:cs="Courier New"/>
        </w:rPr>
        <w:t xml:space="preserve">  .  .  .  .  .  .  .  .  .  .     114    13.46           10            15            15            29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52     6.14            0             5             7            14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</w:t>
      </w:r>
      <w:r w:rsidRPr="002E2EB6">
        <w:rPr>
          <w:rFonts w:ascii="Courier New" w:hAnsi="Courier New" w:cs="Courier New"/>
        </w:rPr>
        <w:t>reytok  .  .  .  .  .  .  .  .  .  .      41     4.84            3             5             5             9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Under Votes .  .  .  .  .  .  .  .  .  .     255                    11            23            36            43           142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474    53.92           27        </w:t>
      </w:r>
      <w:r w:rsidRPr="002E2EB6">
        <w:rPr>
          <w:rFonts w:ascii="Courier New" w:hAnsi="Courier New" w:cs="Courier New"/>
        </w:rPr>
        <w:t xml:space="preserve">    48            80           106           213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405    46.08           33            58            62           102           150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223                    11            21            25            35           131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</w:t>
      </w:r>
      <w:r w:rsidRPr="002E2EB6">
        <w:rPr>
          <w:rFonts w:ascii="Courier New" w:hAnsi="Courier New" w:cs="Courier New"/>
        </w:rPr>
        <w:t>.  .  .  .  .  .  .     442    53.64           29            57            80           104           172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382    46.36           28            41            51            88           174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278                    14            29            36            51           148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</w:t>
      </w:r>
      <w:r w:rsidRPr="002E2EB6">
        <w:rPr>
          <w:rFonts w:ascii="Courier New" w:hAnsi="Courier New" w:cs="Courier New"/>
        </w:rPr>
        <w:t>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</w:t>
      </w:r>
      <w:r w:rsidRPr="002E2EB6">
        <w:rPr>
          <w:rFonts w:ascii="Courier New" w:hAnsi="Courier New" w:cs="Courier New"/>
        </w:rPr>
        <w:t>9/17 11:36 AM                         Republican Party                                        REPORT-EL30A PAGE 0011-03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</w:t>
      </w:r>
      <w:r w:rsidRPr="002E2EB6">
        <w:rPr>
          <w:rFonts w:ascii="Courier New" w:hAnsi="Courier New" w:cs="Courier New"/>
        </w:rPr>
        <w:t xml:space="preserve">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474    55.24           32            66            79           118           179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384    44.76           30</w:t>
      </w:r>
      <w:r w:rsidRPr="002E2EB6">
        <w:rPr>
          <w:rFonts w:ascii="Courier New" w:hAnsi="Courier New" w:cs="Courier New"/>
        </w:rPr>
        <w:t xml:space="preserve">            39            58            86           171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244                </w:t>
      </w:r>
      <w:r w:rsidRPr="002E2EB6">
        <w:rPr>
          <w:rFonts w:ascii="Courier New" w:hAnsi="Courier New" w:cs="Courier New"/>
        </w:rPr>
        <w:t xml:space="preserve">     9            22            30            39           144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269    33.58           13            30            53            61           112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</w:t>
      </w:r>
      <w:r w:rsidRPr="002E2EB6">
        <w:rPr>
          <w:rFonts w:ascii="Courier New" w:hAnsi="Courier New" w:cs="Courier New"/>
        </w:rPr>
        <w:t>ess.  .  .  .  .  .  .  .  .  .  .     264    32.96           20            29            44            64           107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268    33.46           25            40            36            64           103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</w:t>
      </w:r>
      <w:r w:rsidRPr="002E2EB6">
        <w:rPr>
          <w:rFonts w:ascii="Courier New" w:hAnsi="Courier New" w:cs="Courier New"/>
        </w:rPr>
        <w:t xml:space="preserve">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301                    13            28            34            54           17</w:t>
      </w:r>
      <w:r w:rsidRPr="002E2EB6">
        <w:rPr>
          <w:rFonts w:ascii="Courier New" w:hAnsi="Courier New" w:cs="Courier New"/>
        </w:rPr>
        <w:t>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180    21.92           20            26            18            41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140    17.05          </w:t>
      </w:r>
      <w:r w:rsidRPr="002E2EB6">
        <w:rPr>
          <w:rFonts w:ascii="Courier New" w:hAnsi="Courier New" w:cs="Courier New"/>
        </w:rPr>
        <w:t xml:space="preserve"> 12            18            25            32            53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322    39.22           19            40            57            80           126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179    21.80    </w:t>
      </w:r>
      <w:r w:rsidRPr="002E2EB6">
        <w:rPr>
          <w:rFonts w:ascii="Courier New" w:hAnsi="Courier New" w:cs="Courier New"/>
        </w:rPr>
        <w:t xml:space="preserve">        8            18            31            43            79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281       </w:t>
      </w:r>
      <w:r w:rsidRPr="002E2EB6">
        <w:rPr>
          <w:rFonts w:ascii="Courier New" w:hAnsi="Courier New" w:cs="Courier New"/>
        </w:rPr>
        <w:t xml:space="preserve">             12            25            36            47           161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418    52.51           25            42            69            95           187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378    47.49           33            55            60            91           139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</w:t>
      </w:r>
      <w:r w:rsidRPr="002E2EB6">
        <w:rPr>
          <w:rFonts w:ascii="Courier New" w:hAnsi="Courier New" w:cs="Courier New"/>
        </w:rPr>
        <w:t xml:space="preserve">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306                    13            30            38            57           168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744   100.00           56 </w:t>
      </w:r>
      <w:r w:rsidRPr="002E2EB6">
        <w:rPr>
          <w:rFonts w:ascii="Courier New" w:hAnsi="Courier New" w:cs="Courier New"/>
        </w:rPr>
        <w:t xml:space="preserve">           95           118           171           304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358                 </w:t>
      </w:r>
      <w:r w:rsidRPr="002E2EB6">
        <w:rPr>
          <w:rFonts w:ascii="Courier New" w:hAnsi="Courier New" w:cs="Courier New"/>
        </w:rPr>
        <w:t xml:space="preserve">   15            32            49            72           190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829   100.00           63           107           129           192           338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</w:t>
      </w:r>
      <w:r w:rsidRPr="002E2EB6">
        <w:rPr>
          <w:rFonts w:ascii="Courier New" w:hAnsi="Courier New" w:cs="Courier New"/>
        </w:rPr>
        <w:t xml:space="preserve">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273                     8            20            38            51           156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</w:t>
      </w:r>
      <w:r w:rsidRPr="002E2EB6">
        <w:rPr>
          <w:rFonts w:ascii="Courier New" w:hAnsi="Courier New" w:cs="Courier New"/>
        </w:rPr>
        <w:t>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537    53.38           42            72            79           129           215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469    46.62           26            49            78</w:t>
      </w:r>
      <w:r w:rsidRPr="002E2EB6">
        <w:rPr>
          <w:rFonts w:ascii="Courier New" w:hAnsi="Courier New" w:cs="Courier New"/>
        </w:rPr>
        <w:t xml:space="preserve">           100           216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96                     3             6        </w:t>
      </w:r>
      <w:r w:rsidRPr="002E2EB6">
        <w:rPr>
          <w:rFonts w:ascii="Courier New" w:hAnsi="Courier New" w:cs="Courier New"/>
        </w:rPr>
        <w:t xml:space="preserve">    10            14            63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</w:t>
      </w:r>
      <w:r w:rsidRPr="002E2EB6">
        <w:rPr>
          <w:rFonts w:ascii="Courier New" w:hAnsi="Courier New" w:cs="Courier New"/>
        </w:rPr>
        <w:t xml:space="preserve">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0011-04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</w:t>
      </w:r>
      <w:r w:rsidRPr="002E2EB6">
        <w:rPr>
          <w:rFonts w:ascii="Courier New" w:hAnsi="Courier New" w:cs="Courier New"/>
        </w:rPr>
        <w:t xml:space="preserve">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722   100.00           55            94           123           170           280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380                    16            33            44            73           214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</w:t>
      </w:r>
      <w:r w:rsidRPr="002E2EB6">
        <w:rPr>
          <w:rFonts w:ascii="Courier New" w:hAnsi="Courier New" w:cs="Courier New"/>
        </w:rPr>
        <w:t>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835   100.00           61           105           130           190           349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</w:t>
      </w:r>
      <w:r w:rsidRPr="002E2EB6">
        <w:rPr>
          <w:rFonts w:ascii="Courier New" w:hAnsi="Courier New" w:cs="Courier New"/>
        </w:rPr>
        <w:t xml:space="preserve">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267                    10            22            37            53           145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</w:t>
      </w:r>
      <w:r w:rsidRPr="002E2EB6">
        <w:rPr>
          <w:rFonts w:ascii="Courier New" w:hAnsi="Courier New" w:cs="Courier New"/>
        </w:rPr>
        <w:t xml:space="preserve"> .  .     800   100.00           58           101           127           178           336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</w:t>
      </w:r>
      <w:r w:rsidRPr="002E2EB6">
        <w:rPr>
          <w:rFonts w:ascii="Courier New" w:hAnsi="Courier New" w:cs="Courier New"/>
        </w:rPr>
        <w:t xml:space="preserve"> .  .  .  .     302                    13            26            40            65           158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250    24.02           15            26            54            42           113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123    11.82            8            13            21            25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378    36.31           17            41            51            90          </w:t>
      </w:r>
      <w:r w:rsidRPr="002E2EB6">
        <w:rPr>
          <w:rFonts w:ascii="Courier New" w:hAnsi="Courier New" w:cs="Courier New"/>
        </w:rPr>
        <w:t xml:space="preserve"> 179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79     7.59            8            11            11            22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211    20.27           16            27            25            52    </w:t>
      </w:r>
      <w:r w:rsidRPr="002E2EB6">
        <w:rPr>
          <w:rFonts w:ascii="Courier New" w:hAnsi="Courier New" w:cs="Courier New"/>
        </w:rPr>
        <w:t xml:space="preserve">        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61                     7             9             5            </w:t>
      </w:r>
      <w:r w:rsidRPr="002E2EB6">
        <w:rPr>
          <w:rFonts w:ascii="Courier New" w:hAnsi="Courier New" w:cs="Courier New"/>
        </w:rPr>
        <w:t>12            28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522    50.78           45            69            75           113           220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506    49.22      </w:t>
      </w:r>
      <w:r w:rsidRPr="002E2EB6">
        <w:rPr>
          <w:rFonts w:ascii="Courier New" w:hAnsi="Courier New" w:cs="Courier New"/>
        </w:rPr>
        <w:t xml:space="preserve">     22            50            83           113           238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74         </w:t>
      </w:r>
      <w:r w:rsidRPr="002E2EB6">
        <w:rPr>
          <w:rFonts w:ascii="Courier New" w:hAnsi="Courier New" w:cs="Courier New"/>
        </w:rPr>
        <w:t xml:space="preserve">            4             8             9            17            36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Justin Girsh  .  .  .  .  .  .  .  .  .  .     530    61.56           26            52            81           106           265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Curtis R </w:t>
      </w:r>
      <w:r w:rsidRPr="002E2EB6">
        <w:rPr>
          <w:rFonts w:ascii="Courier New" w:hAnsi="Courier New" w:cs="Courier New"/>
        </w:rPr>
        <w:t>Jones.  .  .  .  .  .  .  .  .  .     331    38.44           24            40            58            87           122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</w:t>
      </w:r>
      <w:r w:rsidRPr="002E2EB6">
        <w:rPr>
          <w:rFonts w:ascii="Courier New" w:hAnsi="Courier New" w:cs="Courier New"/>
        </w:rPr>
        <w:t>nder Votes .  .  .  .  .  .  .  .  .  .     241                    21            35            28            50           107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788   100.00           58            95        </w:t>
      </w:r>
      <w:r w:rsidRPr="002E2EB6">
        <w:rPr>
          <w:rFonts w:ascii="Courier New" w:hAnsi="Courier New" w:cs="Courier New"/>
        </w:rPr>
        <w:t xml:space="preserve">   133           174           328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314                    13            32  </w:t>
      </w:r>
      <w:r w:rsidRPr="002E2EB6">
        <w:rPr>
          <w:rFonts w:ascii="Courier New" w:hAnsi="Courier New" w:cs="Courier New"/>
        </w:rPr>
        <w:t xml:space="preserve">          34            69           166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</w:t>
      </w:r>
      <w:r w:rsidRPr="002E2EB6">
        <w:rPr>
          <w:rFonts w:ascii="Courier New" w:hAnsi="Courier New" w:cs="Courier New"/>
        </w:rPr>
        <w:t xml:space="preserve">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0011-05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</w:t>
      </w:r>
      <w:r w:rsidRPr="002E2EB6">
        <w:rPr>
          <w:rFonts w:ascii="Courier New" w:hAnsi="Courier New" w:cs="Courier New"/>
        </w:rPr>
        <w:t>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42    29.58            2             6             2            25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</w:t>
      </w:r>
      <w:r w:rsidRPr="002E2EB6">
        <w:rPr>
          <w:rFonts w:ascii="Courier New" w:hAnsi="Courier New" w:cs="Courier New"/>
        </w:rPr>
        <w:t>.  .  .       1      .70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</w:t>
      </w:r>
      <w:r w:rsidRPr="002E2EB6">
        <w:rPr>
          <w:rFonts w:ascii="Courier New" w:hAnsi="Courier New" w:cs="Courier New"/>
        </w:rPr>
        <w:t>.  .  .  .  .       3     2.11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1      .70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</w:t>
      </w:r>
      <w:r w:rsidRPr="002E2EB6">
        <w:rPr>
          <w:rFonts w:ascii="Courier New" w:hAnsi="Courier New" w:cs="Courier New"/>
        </w:rPr>
        <w:t>.  .  .  .  .  .  .      94    66.20           12            18             6            45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1      .70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</w:t>
      </w:r>
      <w:r w:rsidRPr="002E2EB6">
        <w:rPr>
          <w:rFonts w:ascii="Courier New" w:hAnsi="Courier New" w:cs="Courier New"/>
        </w:rPr>
        <w:t>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</w:t>
      </w:r>
      <w:r w:rsidRPr="002E2EB6">
        <w:rPr>
          <w:rFonts w:ascii="Courier New" w:hAnsi="Courier New" w:cs="Courier New"/>
        </w:rPr>
        <w:t>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108   100.00           14            22     </w:t>
      </w:r>
      <w:r w:rsidRPr="002E2EB6">
        <w:rPr>
          <w:rFonts w:ascii="Courier New" w:hAnsi="Courier New" w:cs="Courier New"/>
        </w:rPr>
        <w:t xml:space="preserve">        5            53            14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1             </w:t>
      </w:r>
      <w:r w:rsidRPr="002E2EB6">
        <w:rPr>
          <w:rFonts w:ascii="Courier New" w:hAnsi="Courier New" w:cs="Courier New"/>
        </w:rPr>
        <w:t>3             4            20             6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46    41.82            7            10             3            17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</w:t>
      </w:r>
      <w:r w:rsidRPr="002E2EB6">
        <w:rPr>
          <w:rFonts w:ascii="Courier New" w:hAnsi="Courier New" w:cs="Courier New"/>
        </w:rPr>
        <w:t xml:space="preserve">  .      25    22.73            3             7             1            13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39    35.45            3             3             4            23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</w:t>
      </w:r>
      <w:r w:rsidRPr="002E2EB6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     2             5             1            20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Justice, Supreme Court, </w:t>
      </w:r>
      <w:r w:rsidRPr="002E2EB6">
        <w:rPr>
          <w:rFonts w:ascii="Courier New" w:hAnsi="Courier New" w:cs="Courier New"/>
        </w:rPr>
        <w:t>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103   100.00           14            21             7            49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</w:t>
      </w:r>
      <w:r w:rsidRPr="002E2EB6">
        <w:rPr>
          <w:rFonts w:ascii="Courier New" w:hAnsi="Courier New" w:cs="Courier New"/>
        </w:rPr>
        <w:t xml:space="preserve">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39                     1             4             2            24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100   100</w:t>
      </w:r>
      <w:r w:rsidRPr="002E2EB6">
        <w:rPr>
          <w:rFonts w:ascii="Courier New" w:hAnsi="Courier New" w:cs="Courier New"/>
        </w:rPr>
        <w:t>.00           13            19             7            49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42</w:t>
      </w:r>
      <w:r w:rsidRPr="002E2EB6">
        <w:rPr>
          <w:rFonts w:ascii="Courier New" w:hAnsi="Courier New" w:cs="Courier New"/>
        </w:rPr>
        <w:t xml:space="preserve">                     2             6             2            24             8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106   100.00           13            21             7            53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36                     2             4             2            20          </w:t>
      </w:r>
      <w:r w:rsidRPr="002E2EB6">
        <w:rPr>
          <w:rFonts w:ascii="Courier New" w:hAnsi="Courier New" w:cs="Courier New"/>
        </w:rPr>
        <w:t xml:space="preserve">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104   100.00           14            21             7            49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</w:t>
      </w:r>
      <w:r w:rsidRPr="002E2EB6">
        <w:rPr>
          <w:rFonts w:ascii="Courier New" w:hAnsi="Courier New" w:cs="Courier New"/>
        </w:rPr>
        <w:t xml:space="preserve">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38                     1             4             2            24             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</w:t>
      </w:r>
      <w:r w:rsidRPr="002E2EB6">
        <w:rPr>
          <w:rFonts w:ascii="Courier New" w:hAnsi="Courier New" w:cs="Courier New"/>
        </w:rPr>
        <w:t>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</w:t>
      </w:r>
      <w:r w:rsidRPr="002E2EB6">
        <w:rPr>
          <w:rFonts w:ascii="Courier New" w:hAnsi="Courier New" w:cs="Courier New"/>
        </w:rPr>
        <w:t>Party                                        REPORT-EL30A PAGE 0011-06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</w:t>
      </w:r>
      <w:r w:rsidRPr="002E2EB6">
        <w:rPr>
          <w:rFonts w:ascii="Courier New" w:hAnsi="Courier New" w:cs="Courier New"/>
        </w:rPr>
        <w:t>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107   100.00           14            21             7            53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</w:t>
      </w:r>
      <w:r w:rsidRPr="002E2EB6">
        <w:rPr>
          <w:rFonts w:ascii="Courier New" w:hAnsi="Courier New" w:cs="Courier New"/>
        </w:rPr>
        <w:t xml:space="preserve">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             1             4             2            20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105   100</w:t>
      </w:r>
      <w:r w:rsidRPr="002E2EB6">
        <w:rPr>
          <w:rFonts w:ascii="Courier New" w:hAnsi="Courier New" w:cs="Courier New"/>
        </w:rPr>
        <w:t>.00           14            21             7            50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37</w:t>
      </w:r>
      <w:r w:rsidRPr="002E2EB6">
        <w:rPr>
          <w:rFonts w:ascii="Courier New" w:hAnsi="Courier New" w:cs="Courier New"/>
        </w:rPr>
        <w:t xml:space="preserve">                     1             4             2            23             7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110   100.00           14            21             7            54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     1             4             2            19          </w:t>
      </w:r>
      <w:r w:rsidRPr="002E2EB6">
        <w:rPr>
          <w:rFonts w:ascii="Courier New" w:hAnsi="Courier New" w:cs="Courier New"/>
        </w:rPr>
        <w:t xml:space="preserve">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112   100.00           14            22             7            54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</w:t>
      </w:r>
      <w:r w:rsidRPr="002E2EB6">
        <w:rPr>
          <w:rFonts w:ascii="Courier New" w:hAnsi="Courier New" w:cs="Courier New"/>
        </w:rPr>
        <w:t xml:space="preserve">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30                     1             3             2            19             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</w:t>
      </w:r>
      <w:r w:rsidRPr="002E2EB6">
        <w:rPr>
          <w:rFonts w:ascii="Courier New" w:hAnsi="Courier New" w:cs="Courier New"/>
        </w:rPr>
        <w:t xml:space="preserve">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</w:t>
      </w:r>
      <w:r w:rsidRPr="002E2EB6">
        <w:rPr>
          <w:rFonts w:ascii="Courier New" w:hAnsi="Courier New" w:cs="Courier New"/>
        </w:rPr>
        <w:t xml:space="preserve">                           REPORT-EL30A PAGE 0011-07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</w:t>
      </w:r>
      <w:r w:rsidRPr="002E2EB6">
        <w:rPr>
          <w:rFonts w:ascii="Courier New" w:hAnsi="Courier New" w:cs="Courier New"/>
        </w:rPr>
        <w:t xml:space="preserve">  .  .  .  .  .     728    72.44           41            81           110           164           332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277    27.56           22            35            42            57           121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</w:t>
      </w:r>
      <w:r w:rsidRPr="002E2EB6">
        <w:rPr>
          <w:rFonts w:ascii="Courier New" w:hAnsi="Courier New" w:cs="Courier New"/>
        </w:rPr>
        <w:t xml:space="preserve">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97                     8            11            15            22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Proposition </w:t>
      </w:r>
      <w:r w:rsidRPr="002E2EB6">
        <w:rPr>
          <w:rFonts w:ascii="Courier New" w:hAnsi="Courier New" w:cs="Courier New"/>
        </w:rPr>
        <w:t>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576    56.36           30            55            91           113           287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446    43.64           36            64            63        </w:t>
      </w:r>
      <w:r w:rsidRPr="002E2EB6">
        <w:rPr>
          <w:rFonts w:ascii="Courier New" w:hAnsi="Courier New" w:cs="Courier New"/>
        </w:rPr>
        <w:t xml:space="preserve">   117           166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80                     5             8            13  </w:t>
      </w:r>
      <w:r w:rsidRPr="002E2EB6">
        <w:rPr>
          <w:rFonts w:ascii="Courier New" w:hAnsi="Courier New" w:cs="Courier New"/>
        </w:rPr>
        <w:t xml:space="preserve">          13            41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820    81.51           53           102           120           185           360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186    18.49     </w:t>
      </w:r>
      <w:r w:rsidRPr="002E2EB6">
        <w:rPr>
          <w:rFonts w:ascii="Courier New" w:hAnsi="Courier New" w:cs="Courier New"/>
        </w:rPr>
        <w:t xml:space="preserve">      14            17            33            40            82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96        </w:t>
      </w:r>
      <w:r w:rsidRPr="002E2EB6">
        <w:rPr>
          <w:rFonts w:ascii="Courier New" w:hAnsi="Courier New" w:cs="Courier New"/>
        </w:rPr>
        <w:t xml:space="preserve">             4             8            14            18            52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963    96.11           64           113           148           216           422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</w:t>
      </w:r>
      <w:r w:rsidRPr="002E2EB6">
        <w:rPr>
          <w:rFonts w:ascii="Courier New" w:hAnsi="Courier New" w:cs="Courier New"/>
        </w:rPr>
        <w:t>.  .  .  .  .  .  .  .      39     3.89            2             5             2             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</w:t>
      </w:r>
      <w:r w:rsidRPr="002E2EB6">
        <w:rPr>
          <w:rFonts w:ascii="Courier New" w:hAnsi="Courier New" w:cs="Courier New"/>
        </w:rPr>
        <w:t>.  .  .  .  .  .  .  .  .  .     100                     5             9            17            18            51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</w:t>
      </w:r>
      <w:r w:rsidRPr="002E2EB6">
        <w:rPr>
          <w:rFonts w:ascii="Courier New" w:hAnsi="Courier New" w:cs="Courier New"/>
        </w:rPr>
        <w:t xml:space="preserve">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0011-08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0011 P</w:t>
      </w:r>
      <w:r w:rsidRPr="002E2EB6">
        <w:rPr>
          <w:rFonts w:ascii="Courier New" w:hAnsi="Courier New" w:cs="Courier New"/>
        </w:rPr>
        <w:t>CT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120    92.31           14            </w:t>
      </w:r>
      <w:r w:rsidRPr="002E2EB6">
        <w:rPr>
          <w:rFonts w:ascii="Courier New" w:hAnsi="Courier New" w:cs="Courier New"/>
        </w:rPr>
        <w:t>23             6            59            18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10     7.69            1             1             3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 0             1             0            10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</w:t>
      </w:r>
      <w:r w:rsidRPr="002E2EB6">
        <w:rPr>
          <w:rFonts w:ascii="Courier New" w:hAnsi="Courier New" w:cs="Courier New"/>
        </w:rPr>
        <w:t xml:space="preserve">  .  .     123    95.35           15            24             8            58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6     4.65            0             0             1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               0             1             0            12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</w:t>
      </w:r>
      <w:r w:rsidRPr="002E2EB6">
        <w:rPr>
          <w:rFonts w:ascii="Courier New" w:hAnsi="Courier New" w:cs="Courier New"/>
        </w:rPr>
        <w:t>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113    87.60           14            21             7            54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16    12.40            1             3             2             </w:t>
      </w:r>
      <w:r w:rsidRPr="002E2EB6">
        <w:rPr>
          <w:rFonts w:ascii="Courier New" w:hAnsi="Courier New" w:cs="Courier New"/>
        </w:rPr>
        <w:t>7             3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               0             1             0       </w:t>
      </w:r>
      <w:r w:rsidRPr="002E2EB6">
        <w:rPr>
          <w:rFonts w:ascii="Courier New" w:hAnsi="Courier New" w:cs="Courier New"/>
        </w:rPr>
        <w:t xml:space="preserve">     12             0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111    86.05           13            20             8            53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18    13.95      </w:t>
      </w:r>
      <w:r w:rsidRPr="002E2EB6">
        <w:rPr>
          <w:rFonts w:ascii="Courier New" w:hAnsi="Courier New" w:cs="Courier New"/>
        </w:rPr>
        <w:t xml:space="preserve">      2             4             1             8             3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   </w:t>
      </w:r>
      <w:r w:rsidRPr="002E2EB6">
        <w:rPr>
          <w:rFonts w:ascii="Courier New" w:hAnsi="Courier New" w:cs="Courier New"/>
        </w:rPr>
        <w:t xml:space="preserve">            0             1             0            12             0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106    79.70           13            19             8            51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</w:t>
      </w:r>
      <w:r w:rsidRPr="002E2EB6">
        <w:rPr>
          <w:rFonts w:ascii="Courier New" w:hAnsi="Courier New" w:cs="Courier New"/>
        </w:rPr>
        <w:t>.  .  .  .  .  .  .  .  .      27    20.30            2             5             1            14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</w:t>
      </w:r>
      <w:r w:rsidRPr="002E2EB6">
        <w:rPr>
          <w:rFonts w:ascii="Courier New" w:hAnsi="Courier New" w:cs="Courier New"/>
        </w:rPr>
        <w:t>es .  .  .  .  .  .  .  .  .  .       9                     0             1             0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115    89.84           15            24             7</w:t>
      </w:r>
      <w:r w:rsidRPr="002E2EB6">
        <w:rPr>
          <w:rFonts w:ascii="Courier New" w:hAnsi="Courier New" w:cs="Courier New"/>
        </w:rPr>
        <w:t xml:space="preserve">            54            15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13    10.16            0             0             2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</w:t>
      </w:r>
      <w:r w:rsidRPr="002E2EB6">
        <w:rPr>
          <w:rFonts w:ascii="Courier New" w:hAnsi="Courier New" w:cs="Courier New"/>
        </w:rPr>
        <w:t xml:space="preserve">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1             0            13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</w:t>
      </w:r>
      <w:r w:rsidRPr="002E2EB6">
        <w:rPr>
          <w:rFonts w:ascii="Courier New" w:hAnsi="Courier New" w:cs="Courier New"/>
        </w:rPr>
        <w:t xml:space="preserve">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                      </w:t>
      </w:r>
      <w:r w:rsidRPr="002E2EB6">
        <w:rPr>
          <w:rFonts w:ascii="Courier New" w:hAnsi="Courier New" w:cs="Courier New"/>
        </w:rPr>
        <w:t xml:space="preserve">                 REPORT-EL30A PAGE 0012-01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977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</w:t>
      </w:r>
      <w:r w:rsidRPr="002E2EB6">
        <w:rPr>
          <w:rFonts w:ascii="Courier New" w:hAnsi="Courier New" w:cs="Courier New"/>
        </w:rPr>
        <w:t xml:space="preserve"> - TOTAL.  .  .  .  .  .  .  .     485                    14            43            52           178           198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453    93.40           12            39            44           163           195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</w:t>
      </w:r>
      <w:r w:rsidRPr="002E2EB6">
        <w:rPr>
          <w:rFonts w:ascii="Courier New" w:hAnsi="Courier New" w:cs="Courier New"/>
        </w:rPr>
        <w:t>S CAST - DEMOCRATIC PARTY .  .  .  .      32     6.60            2             4             8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49.64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</w:t>
      </w:r>
      <w:r w:rsidRPr="002E2EB6">
        <w:rPr>
          <w:rFonts w:ascii="Courier New" w:hAnsi="Courier New" w:cs="Courier New"/>
        </w:rPr>
        <w:t xml:space="preserve">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</w:t>
      </w:r>
      <w:r w:rsidRPr="002E2EB6">
        <w:rPr>
          <w:rFonts w:ascii="Courier New" w:hAnsi="Courier New" w:cs="Courier New"/>
        </w:rPr>
        <w:t xml:space="preserve">                                    REPORT-EL30A PAGE 0012-02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</w:t>
      </w:r>
      <w:r w:rsidRPr="002E2EB6">
        <w:rPr>
          <w:rFonts w:ascii="Courier New" w:hAnsi="Courier New" w:cs="Courier New"/>
        </w:rPr>
        <w:t xml:space="preserve"> .  .  .  .  .  .  .     245    54.32            3            19            19            95           109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10     2.22            1             2             2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</w:t>
      </w:r>
      <w:r w:rsidRPr="002E2EB6">
        <w:rPr>
          <w:rFonts w:ascii="Courier New" w:hAnsi="Courier New" w:cs="Courier New"/>
        </w:rPr>
        <w:t xml:space="preserve"> .  .  .  .  .  .  .  .  .     121    26.83            4             9            12            44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15     3.33            1             2             1             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</w:t>
      </w:r>
      <w:r w:rsidRPr="002E2EB6">
        <w:rPr>
          <w:rFonts w:ascii="Courier New" w:hAnsi="Courier New" w:cs="Courier New"/>
        </w:rPr>
        <w:t xml:space="preserve"> .  .  .  .  .  .  .  .  .  .  .       3      .67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3      .67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</w:t>
      </w:r>
      <w:r w:rsidRPr="002E2EB6">
        <w:rPr>
          <w:rFonts w:ascii="Courier New" w:hAnsi="Courier New" w:cs="Courier New"/>
        </w:rPr>
        <w:t>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39     8.65            1             3             7             8         </w:t>
      </w:r>
      <w:r w:rsidRPr="002E2EB6">
        <w:rPr>
          <w:rFonts w:ascii="Courier New" w:hAnsi="Courier New" w:cs="Courier New"/>
        </w:rPr>
        <w:t xml:space="preserve">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6     1.33            0             1             3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</w:t>
      </w:r>
      <w:r w:rsidRPr="002E2EB6">
        <w:rPr>
          <w:rFonts w:ascii="Courier New" w:hAnsi="Courier New" w:cs="Courier New"/>
        </w:rPr>
        <w:t xml:space="preserve">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3      .67            0             0             0          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6     1.33            0             1             0           </w:t>
      </w:r>
      <w:r w:rsidRPr="002E2EB6">
        <w:rPr>
          <w:rFonts w:ascii="Courier New" w:hAnsi="Courier New" w:cs="Courier New"/>
        </w:rPr>
        <w:t xml:space="preserve">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</w:t>
      </w:r>
      <w:r w:rsidRPr="002E2EB6">
        <w:rPr>
          <w:rFonts w:ascii="Courier New" w:hAnsi="Courier New" w:cs="Courier New"/>
        </w:rPr>
        <w:t xml:space="preserve">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317   100.00           10            28            31           114           134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</w:t>
      </w:r>
      <w:r w:rsidRPr="002E2EB6">
        <w:rPr>
          <w:rFonts w:ascii="Courier New" w:hAnsi="Courier New" w:cs="Courier New"/>
        </w:rPr>
        <w:t xml:space="preserve">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136                     2            11            13            49            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</w:t>
      </w:r>
      <w:r w:rsidRPr="002E2EB6">
        <w:rPr>
          <w:rFonts w:ascii="Courier New" w:hAnsi="Courier New" w:cs="Courier New"/>
        </w:rPr>
        <w:t>es .  .  .  .  .  .  .  .  .  .  .     137    40.53            4            12            10            51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35    10.36            2             3             6             8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</w:t>
      </w:r>
      <w:r w:rsidRPr="002E2EB6">
        <w:rPr>
          <w:rFonts w:ascii="Courier New" w:hAnsi="Courier New" w:cs="Courier New"/>
        </w:rPr>
        <w:t>ston Martinez  .  .  .  .  .  .  .  .  .      19     5.62            0             2             5             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55    16.27            1             2             5            19            2</w:t>
      </w:r>
      <w:r w:rsidRPr="002E2EB6">
        <w:rPr>
          <w:rFonts w:ascii="Courier New" w:hAnsi="Courier New" w:cs="Courier New"/>
        </w:rPr>
        <w:t>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37    10.95            1             4             4            15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22     6.51            0             3             3             7       </w:t>
      </w:r>
      <w:r w:rsidRPr="002E2EB6">
        <w:rPr>
          <w:rFonts w:ascii="Courier New" w:hAnsi="Courier New" w:cs="Courier New"/>
        </w:rPr>
        <w:t xml:space="preserve">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33     9.76            3             3             3             9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</w:t>
      </w:r>
      <w:r w:rsidRPr="002E2EB6">
        <w:rPr>
          <w:rFonts w:ascii="Courier New" w:hAnsi="Courier New" w:cs="Courier New"/>
        </w:rPr>
        <w:t xml:space="preserve">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115                     1            10             8            50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182    51.27     </w:t>
      </w:r>
      <w:r w:rsidRPr="002E2EB6">
        <w:rPr>
          <w:rFonts w:ascii="Courier New" w:hAnsi="Courier New" w:cs="Courier New"/>
        </w:rPr>
        <w:t xml:space="preserve">       4            15            24            63            76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173    48.73            7            16            14            67            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98                     1             8             6            33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</w:t>
      </w:r>
      <w:r w:rsidRPr="002E2EB6">
        <w:rPr>
          <w:rFonts w:ascii="Courier New" w:hAnsi="Courier New" w:cs="Courier New"/>
        </w:rPr>
        <w:t>een .  .  .  .  .  .  .  .  .  .  .     194    58.43            7            18            24            67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138    41.57            3             9            11            50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121                     2            12             9            46            </w:t>
      </w:r>
      <w:r w:rsidRPr="002E2EB6">
        <w:rPr>
          <w:rFonts w:ascii="Courier New" w:hAnsi="Courier New" w:cs="Courier New"/>
        </w:rPr>
        <w:t>52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</w:t>
      </w:r>
      <w:r w:rsidRPr="002E2EB6">
        <w:rPr>
          <w:rFonts w:ascii="Courier New" w:hAnsi="Courier New" w:cs="Courier New"/>
        </w:rPr>
        <w:t>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0012-03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</w:t>
      </w:r>
      <w:r w:rsidRPr="002E2EB6">
        <w:rPr>
          <w:rFonts w:ascii="Courier New" w:hAnsi="Courier New" w:cs="Courier New"/>
        </w:rPr>
        <w:t xml:space="preserve">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177    50.57            8            17            22            61            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173    49</w:t>
      </w:r>
      <w:r w:rsidRPr="002E2EB6">
        <w:rPr>
          <w:rFonts w:ascii="Courier New" w:hAnsi="Courier New" w:cs="Courier New"/>
        </w:rPr>
        <w:t>.43            4            15            15            63            76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103</w:t>
      </w:r>
      <w:r w:rsidRPr="002E2EB6">
        <w:rPr>
          <w:rFonts w:ascii="Courier New" w:hAnsi="Courier New" w:cs="Courier New"/>
        </w:rPr>
        <w:t xml:space="preserve">                     0             7             7            39            50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104    31.80            3             7            13            33         </w:t>
      </w:r>
      <w:r w:rsidRPr="002E2EB6">
        <w:rPr>
          <w:rFonts w:ascii="Courier New" w:hAnsi="Courier New" w:cs="Courier New"/>
        </w:rPr>
        <w:t xml:space="preserve">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128    39.14            4            12            12            50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95    29.05            5            12             9            31   </w:t>
      </w:r>
      <w:r w:rsidRPr="002E2EB6">
        <w:rPr>
          <w:rFonts w:ascii="Courier New" w:hAnsi="Courier New" w:cs="Courier New"/>
        </w:rPr>
        <w:t xml:space="preserve">  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126                     0             8            10           </w:t>
      </w:r>
      <w:r w:rsidRPr="002E2EB6">
        <w:rPr>
          <w:rFonts w:ascii="Courier New" w:hAnsi="Courier New" w:cs="Courier New"/>
        </w:rPr>
        <w:t xml:space="preserve"> 49            59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81    24.55            5            11             8            26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60   </w:t>
      </w:r>
      <w:r w:rsidRPr="002E2EB6">
        <w:rPr>
          <w:rFonts w:ascii="Courier New" w:hAnsi="Courier New" w:cs="Courier New"/>
        </w:rPr>
        <w:t xml:space="preserve"> 18.18            1             8             5            31            15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128    38.79            5             8            13            36            66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</w:t>
      </w:r>
      <w:r w:rsidRPr="002E2EB6">
        <w:rPr>
          <w:rFonts w:ascii="Courier New" w:hAnsi="Courier New" w:cs="Courier New"/>
        </w:rPr>
        <w:t xml:space="preserve"> 61    18.48            1             4             9            22            25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</w:t>
      </w:r>
      <w:r w:rsidRPr="002E2EB6">
        <w:rPr>
          <w:rFonts w:ascii="Courier New" w:hAnsi="Courier New" w:cs="Courier New"/>
        </w:rPr>
        <w:t>.     123                     0             8             9            48            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184    56.97            6            17            20            58</w:t>
      </w:r>
      <w:r w:rsidRPr="002E2EB6">
        <w:rPr>
          <w:rFonts w:ascii="Courier New" w:hAnsi="Courier New" w:cs="Courier New"/>
        </w:rPr>
        <w:t xml:space="preserve">            83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139    43.03            6            13            13            56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</w:t>
      </w:r>
      <w:r w:rsidRPr="002E2EB6">
        <w:rPr>
          <w:rFonts w:ascii="Courier New" w:hAnsi="Courier New" w:cs="Courier New"/>
        </w:rPr>
        <w:t xml:space="preserve">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130                     0             9            11            49            61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296   100.</w:t>
      </w:r>
      <w:r w:rsidRPr="002E2EB6">
        <w:rPr>
          <w:rFonts w:ascii="Courier New" w:hAnsi="Courier New" w:cs="Courier New"/>
        </w:rPr>
        <w:t>00            9            23            32           100           132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157 </w:t>
      </w:r>
      <w:r w:rsidRPr="002E2EB6">
        <w:rPr>
          <w:rFonts w:ascii="Courier New" w:hAnsi="Courier New" w:cs="Courier New"/>
        </w:rPr>
        <w:t xml:space="preserve">                    3            16            12            63            63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325   100.00            9            29            32           110           145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128                     3            10            12            53           </w:t>
      </w:r>
      <w:r w:rsidRPr="002E2EB6">
        <w:rPr>
          <w:rFonts w:ascii="Courier New" w:hAnsi="Courier New" w:cs="Courier New"/>
        </w:rPr>
        <w:t xml:space="preserve">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165    40.64            3            13            20            55            74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241    59.36            9            </w:t>
      </w:r>
      <w:r w:rsidRPr="002E2EB6">
        <w:rPr>
          <w:rFonts w:ascii="Courier New" w:hAnsi="Courier New" w:cs="Courier New"/>
        </w:rPr>
        <w:t>23            22            90            97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47                     0      </w:t>
      </w:r>
      <w:r w:rsidRPr="002E2EB6">
        <w:rPr>
          <w:rFonts w:ascii="Courier New" w:hAnsi="Courier New" w:cs="Courier New"/>
        </w:rPr>
        <w:t xml:space="preserve">       3             2            18            24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</w:t>
      </w:r>
      <w:r w:rsidRPr="002E2EB6">
        <w:rPr>
          <w:rFonts w:ascii="Courier New" w:hAnsi="Courier New" w:cs="Courier New"/>
        </w:rPr>
        <w:t xml:space="preserve">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0012-04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</w:t>
      </w:r>
      <w:r w:rsidRPr="002E2EB6">
        <w:rPr>
          <w:rFonts w:ascii="Courier New" w:hAnsi="Courier New" w:cs="Courier New"/>
        </w:rPr>
        <w:t xml:space="preserve">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286   100.00            8            22            30            95           131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167                     4            17            14            68         </w:t>
      </w:r>
      <w:r w:rsidRPr="002E2EB6">
        <w:rPr>
          <w:rFonts w:ascii="Courier New" w:hAnsi="Courier New" w:cs="Courier New"/>
        </w:rPr>
        <w:t xml:space="preserve">   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326   100.00           10            28            38           110           140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127                     2            11             6            53            55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</w:t>
      </w:r>
      <w:r w:rsidRPr="002E2EB6">
        <w:rPr>
          <w:rFonts w:ascii="Courier New" w:hAnsi="Courier New" w:cs="Courier New"/>
        </w:rPr>
        <w:t xml:space="preserve">  .  .  .  .  .  .  .     321   100.00            9            28            35           110           139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</w:t>
      </w:r>
      <w:r w:rsidRPr="002E2EB6">
        <w:rPr>
          <w:rFonts w:ascii="Courier New" w:hAnsi="Courier New" w:cs="Courier New"/>
        </w:rPr>
        <w:t xml:space="preserve">  .  .  .  .  .  .  .  .  .     132                     3            11             9            53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49    11.40            5             6             2            14</w:t>
      </w:r>
      <w:r w:rsidRPr="002E2EB6">
        <w:rPr>
          <w:rFonts w:ascii="Courier New" w:hAnsi="Courier New" w:cs="Courier New"/>
        </w:rPr>
        <w:t xml:space="preserve">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32     7.44            0             1             2             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68    15.81            1             8            17        </w:t>
      </w:r>
      <w:r w:rsidRPr="002E2EB6">
        <w:rPr>
          <w:rFonts w:ascii="Courier New" w:hAnsi="Courier New" w:cs="Courier New"/>
        </w:rPr>
        <w:t xml:space="preserve">    22            20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16     3.72            0             0             0             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265    61.63            5            20            22  </w:t>
      </w:r>
      <w:r w:rsidRPr="002E2EB6">
        <w:rPr>
          <w:rFonts w:ascii="Courier New" w:hAnsi="Courier New" w:cs="Courier New"/>
        </w:rPr>
        <w:t xml:space="preserve">         102           116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1             4          </w:t>
      </w:r>
      <w:r w:rsidRPr="002E2EB6">
        <w:rPr>
          <w:rFonts w:ascii="Courier New" w:hAnsi="Courier New" w:cs="Courier New"/>
        </w:rPr>
        <w:t xml:space="preserve">   1            12             5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185    47.68            6            18            16            75            70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20</w:t>
      </w:r>
      <w:r w:rsidRPr="002E2EB6">
        <w:rPr>
          <w:rFonts w:ascii="Courier New" w:hAnsi="Courier New" w:cs="Courier New"/>
        </w:rPr>
        <w:t>3    52.32            4            14            22            63           100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</w:t>
      </w:r>
      <w:r w:rsidRPr="002E2EB6">
        <w:rPr>
          <w:rFonts w:ascii="Courier New" w:hAnsi="Courier New" w:cs="Courier New"/>
        </w:rPr>
        <w:t xml:space="preserve">     65                     2             7             6            25            25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Justin Girsh  .  .  .  .  .  .  .  .  .  .     167    51.38            1            10            19            58          </w:t>
      </w:r>
      <w:r w:rsidRPr="002E2EB6">
        <w:rPr>
          <w:rFonts w:ascii="Courier New" w:hAnsi="Courier New" w:cs="Courier New"/>
        </w:rPr>
        <w:t xml:space="preserve">  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Curtis R Jones.  .  .  .  .  .  .  .  .  .     158    48.62            9            19            13            60            57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128                     2            10            12            45            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310   100.00            7      </w:t>
      </w:r>
      <w:r w:rsidRPr="002E2EB6">
        <w:rPr>
          <w:rFonts w:ascii="Courier New" w:hAnsi="Courier New" w:cs="Courier New"/>
        </w:rPr>
        <w:t xml:space="preserve">      26            33           106           138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143                     5</w:t>
      </w:r>
      <w:r w:rsidRPr="002E2EB6">
        <w:rPr>
          <w:rFonts w:ascii="Courier New" w:hAnsi="Courier New" w:cs="Courier New"/>
        </w:rPr>
        <w:t xml:space="preserve">            13            11            57            57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</w:t>
      </w:r>
      <w:r w:rsidRPr="002E2EB6">
        <w:rPr>
          <w:rFonts w:ascii="Courier New" w:hAnsi="Courier New" w:cs="Courier New"/>
        </w:rPr>
        <w:t xml:space="preserve">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0012-05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</w:t>
      </w:r>
      <w:r w:rsidRPr="002E2EB6">
        <w:rPr>
          <w:rFonts w:ascii="Courier New" w:hAnsi="Courier New" w:cs="Courier New"/>
        </w:rPr>
        <w:t xml:space="preserve">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17    53.13            1             2             3          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</w:t>
      </w:r>
      <w:r w:rsidRPr="002E2EB6">
        <w:rPr>
          <w:rFonts w:ascii="Courier New" w:hAnsi="Courier New" w:cs="Courier New"/>
        </w:rPr>
        <w:t xml:space="preserve">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</w:t>
      </w:r>
      <w:r w:rsidRPr="002E2EB6">
        <w:rPr>
          <w:rFonts w:ascii="Courier New" w:hAnsi="Courier New" w:cs="Courier New"/>
        </w:rPr>
        <w:t>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</w:t>
      </w:r>
      <w:r w:rsidRPr="002E2EB6">
        <w:rPr>
          <w:rFonts w:ascii="Courier New" w:hAnsi="Courier New" w:cs="Courier New"/>
        </w:rPr>
        <w:t xml:space="preserve"> Clinton  .  .  .  .  .  .  .  .  .      15    46.88            1             2             5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</w:t>
      </w:r>
      <w:r w:rsidRPr="002E2EB6">
        <w:rPr>
          <w:rFonts w:ascii="Courier New" w:hAnsi="Courier New" w:cs="Courier New"/>
        </w:rPr>
        <w:t>artin J. O'Malley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26   100.00            2   </w:t>
      </w:r>
      <w:r w:rsidRPr="002E2EB6">
        <w:rPr>
          <w:rFonts w:ascii="Courier New" w:hAnsi="Courier New" w:cs="Courier New"/>
        </w:rPr>
        <w:t xml:space="preserve">          4             7            11             2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</w:t>
      </w:r>
      <w:r w:rsidRPr="002E2EB6">
        <w:rPr>
          <w:rFonts w:ascii="Courier New" w:hAnsi="Courier New" w:cs="Courier New"/>
        </w:rPr>
        <w:t xml:space="preserve">  0             0             1             4             1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5    17.24            1             1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</w:t>
      </w:r>
      <w:r w:rsidRPr="002E2EB6">
        <w:rPr>
          <w:rFonts w:ascii="Courier New" w:hAnsi="Courier New" w:cs="Courier New"/>
        </w:rPr>
        <w:t>.  .  .  .  .  .  .       5    17.24            0             0             3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19    65.52            1             3             3            10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</w:t>
      </w:r>
      <w:r w:rsidRPr="002E2EB6">
        <w:rPr>
          <w:rFonts w:ascii="Courier New" w:hAnsi="Courier New" w:cs="Courier New"/>
        </w:rPr>
        <w:t xml:space="preserve">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27   100.00            2             4             7            12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</w:t>
      </w:r>
      <w:r w:rsidRPr="002E2EB6">
        <w:rPr>
          <w:rFonts w:ascii="Courier New" w:hAnsi="Courier New" w:cs="Courier New"/>
        </w:rPr>
        <w:t xml:space="preserve">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1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</w:t>
      </w:r>
      <w:r w:rsidRPr="002E2EB6">
        <w:rPr>
          <w:rFonts w:ascii="Courier New" w:hAnsi="Courier New" w:cs="Courier New"/>
        </w:rPr>
        <w:t xml:space="preserve"> .      26   100.00            2             4             7            11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</w:t>
      </w:r>
      <w:r w:rsidRPr="002E2EB6">
        <w:rPr>
          <w:rFonts w:ascii="Courier New" w:hAnsi="Courier New" w:cs="Courier New"/>
        </w:rPr>
        <w:t xml:space="preserve"> .  .  .       6                     0             0             1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26   100.00            2             4             7            11</w:t>
      </w:r>
      <w:r w:rsidRPr="002E2EB6">
        <w:rPr>
          <w:rFonts w:ascii="Courier New" w:hAnsi="Courier New" w:cs="Courier New"/>
        </w:rPr>
        <w:t xml:space="preserve">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0             1        </w:t>
      </w:r>
      <w:r w:rsidRPr="002E2EB6">
        <w:rPr>
          <w:rFonts w:ascii="Courier New" w:hAnsi="Courier New" w:cs="Courier New"/>
        </w:rPr>
        <w:t xml:space="preserve">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27   100.00            2             4             7            12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</w:t>
      </w:r>
      <w:r w:rsidRPr="002E2EB6">
        <w:rPr>
          <w:rFonts w:ascii="Courier New" w:hAnsi="Courier New" w:cs="Courier New"/>
        </w:rPr>
        <w:t xml:space="preserve">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1             3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</w:t>
      </w:r>
      <w:r w:rsidRPr="002E2EB6">
        <w:rPr>
          <w:rFonts w:ascii="Courier New" w:hAnsi="Courier New" w:cs="Courier New"/>
        </w:rPr>
        <w:t xml:space="preserve">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</w:t>
      </w:r>
      <w:r w:rsidRPr="002E2EB6">
        <w:rPr>
          <w:rFonts w:ascii="Courier New" w:hAnsi="Courier New" w:cs="Courier New"/>
        </w:rPr>
        <w:t xml:space="preserve">     Democratic Party                                        REPORT-EL30A PAGE 0012-06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Judge, CT of Criminal </w:t>
      </w:r>
      <w:r w:rsidRPr="002E2EB6">
        <w:rPr>
          <w:rFonts w:ascii="Courier New" w:hAnsi="Courier New" w:cs="Courier New"/>
        </w:rPr>
        <w:t>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26   100.00            2             4             7            11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</w:t>
      </w:r>
      <w:r w:rsidRPr="002E2EB6">
        <w:rPr>
          <w:rFonts w:ascii="Courier New" w:hAnsi="Courier New" w:cs="Courier New"/>
        </w:rPr>
        <w:t xml:space="preserve">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0             1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</w:t>
      </w:r>
      <w:r w:rsidRPr="002E2EB6">
        <w:rPr>
          <w:rFonts w:ascii="Courier New" w:hAnsi="Courier New" w:cs="Courier New"/>
        </w:rPr>
        <w:t xml:space="preserve"> .      26   100.00            2             4             7            11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</w:t>
      </w:r>
      <w:r w:rsidRPr="002E2EB6">
        <w:rPr>
          <w:rFonts w:ascii="Courier New" w:hAnsi="Courier New" w:cs="Courier New"/>
        </w:rPr>
        <w:t xml:space="preserve"> .  .  .       6                     0             0             1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27   100.00            2             4             7            12</w:t>
      </w:r>
      <w:r w:rsidRPr="002E2EB6">
        <w:rPr>
          <w:rFonts w:ascii="Courier New" w:hAnsi="Courier New" w:cs="Courier New"/>
        </w:rPr>
        <w:t xml:space="preserve">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1        </w:t>
      </w:r>
      <w:r w:rsidRPr="002E2EB6">
        <w:rPr>
          <w:rFonts w:ascii="Courier New" w:hAnsi="Courier New" w:cs="Courier New"/>
        </w:rPr>
        <w:t xml:space="preserve">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26   100.00            2             4             7            11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</w:t>
      </w:r>
      <w:r w:rsidRPr="002E2EB6">
        <w:rPr>
          <w:rFonts w:ascii="Courier New" w:hAnsi="Courier New" w:cs="Courier New"/>
        </w:rPr>
        <w:t xml:space="preserve">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0             1             4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</w:t>
      </w:r>
      <w:r w:rsidRPr="002E2EB6">
        <w:rPr>
          <w:rFonts w:ascii="Courier New" w:hAnsi="Courier New" w:cs="Courier New"/>
        </w:rPr>
        <w:t xml:space="preserve">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</w:t>
      </w:r>
      <w:r w:rsidRPr="002E2EB6">
        <w:rPr>
          <w:rFonts w:ascii="Courier New" w:hAnsi="Courier New" w:cs="Courier New"/>
        </w:rPr>
        <w:t>rty                                        REPORT-EL30A PAGE 0012-07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</w:t>
      </w:r>
      <w:r w:rsidRPr="002E2EB6">
        <w:rPr>
          <w:rFonts w:ascii="Courier New" w:hAnsi="Courier New" w:cs="Courier New"/>
        </w:rPr>
        <w:t>.  .  .  .  .  .  .  .  .  .  .     306    76.12            9            29            27            99           142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96    23.88            2             5            14            34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</w:t>
      </w:r>
      <w:r w:rsidRPr="002E2EB6">
        <w:rPr>
          <w:rFonts w:ascii="Courier New" w:hAnsi="Courier New" w:cs="Courier New"/>
        </w:rPr>
        <w:t>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51                     1             5             3            30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252    60.00            4            21            19            92           116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168    40.00            8            16      </w:t>
      </w:r>
      <w:r w:rsidRPr="002E2EB6">
        <w:rPr>
          <w:rFonts w:ascii="Courier New" w:hAnsi="Courier New" w:cs="Courier New"/>
        </w:rPr>
        <w:t xml:space="preserve">      23            52            69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                    0             2</w:t>
      </w:r>
      <w:r w:rsidRPr="002E2EB6">
        <w:rPr>
          <w:rFonts w:ascii="Courier New" w:hAnsi="Courier New" w:cs="Courier New"/>
        </w:rPr>
        <w:t xml:space="preserve">             2            19            10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346    84.80            8            31            32           122           153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</w:t>
      </w:r>
      <w:r w:rsidRPr="002E2EB6">
        <w:rPr>
          <w:rFonts w:ascii="Courier New" w:hAnsi="Courier New" w:cs="Courier New"/>
        </w:rPr>
        <w:t>62    15.20            3             6            10            20            23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</w:t>
      </w:r>
      <w:r w:rsidRPr="002E2EB6">
        <w:rPr>
          <w:rFonts w:ascii="Courier New" w:hAnsi="Courier New" w:cs="Courier New"/>
        </w:rPr>
        <w:t xml:space="preserve">      45                     1             2             2            21            19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388    94.87           11            35            38           137           167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</w:t>
      </w:r>
      <w:r w:rsidRPr="002E2EB6">
        <w:rPr>
          <w:rFonts w:ascii="Courier New" w:hAnsi="Courier New" w:cs="Courier New"/>
        </w:rPr>
        <w:t xml:space="preserve"> .  .  .  .  .  .  .  .  .  .  .  .  .      21     5.13            0             2             2             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44                     1             2             4            19            18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</w:t>
      </w:r>
      <w:r w:rsidRPr="002E2EB6">
        <w:rPr>
          <w:rFonts w:ascii="Courier New" w:hAnsi="Courier New" w:cs="Courier New"/>
        </w:rPr>
        <w:t xml:space="preserve">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                             REPORT-EL30A PAGE </w:t>
      </w:r>
      <w:r w:rsidRPr="002E2EB6">
        <w:rPr>
          <w:rFonts w:ascii="Courier New" w:hAnsi="Courier New" w:cs="Courier New"/>
        </w:rPr>
        <w:t>0012-08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0012 PCT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30    96.77         </w:t>
      </w:r>
      <w:r w:rsidRPr="002E2EB6">
        <w:rPr>
          <w:rFonts w:ascii="Courier New" w:hAnsi="Courier New" w:cs="Courier New"/>
        </w:rPr>
        <w:t xml:space="preserve">   2             4             8            14             2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3.23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</w:t>
      </w:r>
      <w:r w:rsidRPr="002E2EB6">
        <w:rPr>
          <w:rFonts w:ascii="Courier New" w:hAnsi="Courier New" w:cs="Courier New"/>
        </w:rPr>
        <w:t xml:space="preserve">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</w:t>
      </w:r>
      <w:r w:rsidRPr="002E2EB6">
        <w:rPr>
          <w:rFonts w:ascii="Courier New" w:hAnsi="Courier New" w:cs="Courier New"/>
        </w:rPr>
        <w:t>.  .  .  .  .  .  .  .      30    96.77            2             4             8            14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3.23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</w:t>
      </w:r>
      <w:r w:rsidRPr="002E2EB6">
        <w:rPr>
          <w:rFonts w:ascii="Courier New" w:hAnsi="Courier New" w:cs="Courier New"/>
        </w:rPr>
        <w:t>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28    90.32            2             4             8            13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 9.68            0             0           </w:t>
      </w:r>
      <w:r w:rsidRPr="002E2EB6">
        <w:rPr>
          <w:rFonts w:ascii="Courier New" w:hAnsi="Courier New" w:cs="Courier New"/>
        </w:rPr>
        <w:t xml:space="preserve">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</w:t>
      </w:r>
      <w:r w:rsidRPr="002E2EB6">
        <w:rPr>
          <w:rFonts w:ascii="Courier New" w:hAnsi="Courier New" w:cs="Courier New"/>
        </w:rPr>
        <w:t xml:space="preserve">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28    90.32            2             4             8            12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</w:t>
      </w:r>
      <w:r w:rsidRPr="002E2EB6">
        <w:rPr>
          <w:rFonts w:ascii="Courier New" w:hAnsi="Courier New" w:cs="Courier New"/>
        </w:rPr>
        <w:t>3     9.68            0             0             0             3             0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</w:t>
      </w:r>
      <w:r w:rsidRPr="002E2EB6">
        <w:rPr>
          <w:rFonts w:ascii="Courier New" w:hAnsi="Courier New" w:cs="Courier New"/>
        </w:rPr>
        <w:t xml:space="preserve">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30    93.75            2             4             7            14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</w:t>
      </w:r>
      <w:r w:rsidRPr="002E2EB6">
        <w:rPr>
          <w:rFonts w:ascii="Courier New" w:hAnsi="Courier New" w:cs="Courier New"/>
        </w:rPr>
        <w:t>gainst .  .  .  .  .  .  .  .  .  .  .  .       2     6.25            0             0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25    80.65            2            </w:t>
      </w:r>
      <w:r w:rsidRPr="002E2EB6">
        <w:rPr>
          <w:rFonts w:ascii="Courier New" w:hAnsi="Courier New" w:cs="Courier New"/>
        </w:rPr>
        <w:t xml:space="preserve"> 4             7            10             2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6    19.35            0             0             1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0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</w:t>
      </w:r>
      <w:r w:rsidRPr="002E2EB6">
        <w:rPr>
          <w:rFonts w:ascii="Courier New" w:hAnsi="Courier New" w:cs="Courier New"/>
        </w:rPr>
        <w:t xml:space="preserve">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      </w:t>
      </w:r>
      <w:r w:rsidRPr="002E2EB6">
        <w:rPr>
          <w:rFonts w:ascii="Courier New" w:hAnsi="Courier New" w:cs="Courier New"/>
        </w:rPr>
        <w:t xml:space="preserve">                                 REPORT-EL30A PAGE 0013-01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43</w:t>
      </w:r>
      <w:r w:rsidRPr="002E2EB6">
        <w:rPr>
          <w:rFonts w:ascii="Courier New" w:hAnsi="Courier New" w:cs="Courier New"/>
        </w:rPr>
        <w:t>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197                    15            22            11            60            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185    93.91           13            20            11            55       </w:t>
      </w:r>
      <w:r w:rsidRPr="002E2EB6">
        <w:rPr>
          <w:rFonts w:ascii="Courier New" w:hAnsi="Courier New" w:cs="Courier New"/>
        </w:rPr>
        <w:t xml:space="preserve">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12     6.09            2             2             0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45.18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</w:t>
      </w:r>
      <w:r w:rsidRPr="002E2EB6">
        <w:rPr>
          <w:rFonts w:ascii="Courier New" w:hAnsi="Courier New" w:cs="Courier New"/>
        </w:rPr>
        <w:t>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</w:t>
      </w:r>
      <w:r w:rsidRPr="002E2EB6">
        <w:rPr>
          <w:rFonts w:ascii="Courier New" w:hAnsi="Courier New" w:cs="Courier New"/>
        </w:rPr>
        <w:t>blican Party                                        REPORT-EL30A PAGE 0013-02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</w:t>
      </w:r>
      <w:r w:rsidRPr="002E2EB6">
        <w:rPr>
          <w:rFonts w:ascii="Courier New" w:hAnsi="Courier New" w:cs="Courier New"/>
        </w:rPr>
        <w:t>uz.  .  .  .  .  .  .  .  .  .  .  .      78    43.33            0             3             4            24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4     2.22            0             1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Donald J. Trump  .  .  .  .  .  .  .  .  .      59    32.78            6             7             3            16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 7     3.89            1             1             1             1           </w:t>
      </w:r>
      <w:r w:rsidRPr="002E2EB6">
        <w:rPr>
          <w:rFonts w:ascii="Courier New" w:hAnsi="Courier New" w:cs="Courier New"/>
        </w:rPr>
        <w:t xml:space="preserve">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</w:t>
      </w:r>
      <w:r w:rsidRPr="002E2EB6">
        <w:rPr>
          <w:rFonts w:ascii="Courier New" w:hAnsi="Courier New" w:cs="Courier New"/>
        </w:rPr>
        <w:t>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26    14.44            5             7             1       </w:t>
      </w:r>
      <w:r w:rsidRPr="002E2EB6">
        <w:rPr>
          <w:rFonts w:ascii="Courier New" w:hAnsi="Courier New" w:cs="Courier New"/>
        </w:rPr>
        <w:t xml:space="preserve">      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3     1.67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</w:t>
      </w:r>
      <w:r w:rsidRPr="002E2EB6">
        <w:rPr>
          <w:rFonts w:ascii="Courier New" w:hAnsi="Courier New" w:cs="Courier New"/>
        </w:rPr>
        <w:t xml:space="preserve">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1      .56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2     1.11            0             0         </w:t>
      </w:r>
      <w:r w:rsidRPr="002E2EB6">
        <w:rPr>
          <w:rFonts w:ascii="Courier New" w:hAnsi="Courier New" w:cs="Courier New"/>
        </w:rPr>
        <w:t xml:space="preserve">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1             1   </w:t>
      </w:r>
      <w:r w:rsidRPr="002E2EB6">
        <w:rPr>
          <w:rFonts w:ascii="Courier New" w:hAnsi="Courier New" w:cs="Courier New"/>
        </w:rPr>
        <w:t xml:space="preserve">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141   100.00           11            17             7            43            63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</w:t>
      </w:r>
      <w:r w:rsidRPr="002E2EB6">
        <w:rPr>
          <w:rFonts w:ascii="Courier New" w:hAnsi="Courier New" w:cs="Courier New"/>
        </w:rPr>
        <w:t>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44                     2             3             4            12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</w:t>
      </w:r>
      <w:r w:rsidRPr="002E2EB6">
        <w:rPr>
          <w:rFonts w:ascii="Courier New" w:hAnsi="Courier New" w:cs="Courier New"/>
        </w:rPr>
        <w:t>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64    42.38            4             7             3            18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27    17.88            3             4             0            11   </w:t>
      </w:r>
      <w:r w:rsidRPr="002E2EB6">
        <w:rPr>
          <w:rFonts w:ascii="Courier New" w:hAnsi="Courier New" w:cs="Courier New"/>
        </w:rPr>
        <w:t xml:space="preserve">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12     7.95            1             2             0             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15     9.93            1             1             1           </w:t>
      </w:r>
      <w:r w:rsidRPr="002E2EB6">
        <w:rPr>
          <w:rFonts w:ascii="Courier New" w:hAnsi="Courier New" w:cs="Courier New"/>
        </w:rPr>
        <w:t xml:space="preserve">  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14     9.27            0             0             2             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10     6.62            0             1             1     </w:t>
      </w:r>
      <w:r w:rsidRPr="002E2EB6">
        <w:rPr>
          <w:rFonts w:ascii="Courier New" w:hAnsi="Courier New" w:cs="Courier New"/>
        </w:rPr>
        <w:t xml:space="preserve">        3             5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9     5.96            0             0             0             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</w:t>
      </w:r>
      <w:r w:rsidRPr="002E2EB6">
        <w:rPr>
          <w:rFonts w:ascii="Courier New" w:hAnsi="Courier New" w:cs="Courier New"/>
        </w:rPr>
        <w:t>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4             5             4            11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</w:t>
      </w:r>
      <w:r w:rsidRPr="002E2EB6">
        <w:rPr>
          <w:rFonts w:ascii="Courier New" w:hAnsi="Courier New" w:cs="Courier New"/>
        </w:rPr>
        <w:t>78    48.45            5            10             1            26            36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83    51.55            6             7             7            22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</w:t>
      </w:r>
      <w:r w:rsidRPr="002E2EB6">
        <w:rPr>
          <w:rFonts w:ascii="Courier New" w:hAnsi="Courier New" w:cs="Courier New"/>
        </w:rPr>
        <w:t xml:space="preserve">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24                     2             3             3          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</w:t>
      </w:r>
      <w:r w:rsidRPr="002E2EB6">
        <w:rPr>
          <w:rFonts w:ascii="Courier New" w:hAnsi="Courier New" w:cs="Courier New"/>
        </w:rPr>
        <w:t>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 91    61.49            5            11             3            25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57    38.51            3             3             4            18  </w:t>
      </w:r>
      <w:r w:rsidRPr="002E2EB6">
        <w:rPr>
          <w:rFonts w:ascii="Courier New" w:hAnsi="Courier New" w:cs="Courier New"/>
        </w:rPr>
        <w:t xml:space="preserve">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37                     5             6             4          </w:t>
      </w:r>
      <w:r w:rsidRPr="002E2EB6">
        <w:rPr>
          <w:rFonts w:ascii="Courier New" w:hAnsi="Courier New" w:cs="Courier New"/>
        </w:rPr>
        <w:t xml:space="preserve">  12            10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</w:t>
      </w:r>
      <w:r w:rsidRPr="002E2EB6">
        <w:rPr>
          <w:rFonts w:ascii="Courier New" w:hAnsi="Courier New" w:cs="Courier New"/>
        </w:rPr>
        <w:t xml:space="preserve">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0013-03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</w:t>
      </w:r>
      <w:r w:rsidRPr="002E2EB6">
        <w:rPr>
          <w:rFonts w:ascii="Courier New" w:hAnsi="Courier New" w:cs="Courier New"/>
        </w:rPr>
        <w:t xml:space="preserve">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83    53.21            7            12             4            27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</w:t>
      </w:r>
      <w:r w:rsidRPr="002E2EB6">
        <w:rPr>
          <w:rFonts w:ascii="Courier New" w:hAnsi="Courier New" w:cs="Courier New"/>
        </w:rPr>
        <w:t xml:space="preserve"> .      73    46.79            4             5             3            20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</w:t>
      </w:r>
      <w:r w:rsidRPr="002E2EB6">
        <w:rPr>
          <w:rFonts w:ascii="Courier New" w:hAnsi="Courier New" w:cs="Courier New"/>
        </w:rPr>
        <w:t xml:space="preserve"> .  .  .      29                     2             3             4             8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42    28.77            2             3             1       </w:t>
      </w:r>
      <w:r w:rsidRPr="002E2EB6">
        <w:rPr>
          <w:rFonts w:ascii="Courier New" w:hAnsi="Courier New" w:cs="Courier New"/>
        </w:rPr>
        <w:t xml:space="preserve">     14            22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53    36.30            4             5             2            16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51    34.93            4             7             4 </w:t>
      </w:r>
      <w:r w:rsidRPr="002E2EB6">
        <w:rPr>
          <w:rFonts w:ascii="Courier New" w:hAnsi="Courier New" w:cs="Courier New"/>
        </w:rPr>
        <w:t xml:space="preserve">           14            22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39                     3             5         </w:t>
      </w:r>
      <w:r w:rsidRPr="002E2EB6">
        <w:rPr>
          <w:rFonts w:ascii="Courier New" w:hAnsi="Courier New" w:cs="Courier New"/>
        </w:rPr>
        <w:t xml:space="preserve">    4            11            16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26    17.81            3             3             3            11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</w:t>
      </w:r>
      <w:r w:rsidRPr="002E2EB6">
        <w:rPr>
          <w:rFonts w:ascii="Courier New" w:hAnsi="Courier New" w:cs="Courier New"/>
        </w:rPr>
        <w:t xml:space="preserve"> .  .      15    10.27            0             2             1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76    52.05            4             8             3            24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</w:t>
      </w:r>
      <w:r w:rsidRPr="002E2EB6">
        <w:rPr>
          <w:rFonts w:ascii="Courier New" w:hAnsi="Courier New" w:cs="Courier New"/>
        </w:rPr>
        <w:t xml:space="preserve"> .  .  .  .      29    19.86            2             2             1             2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39                     4             5             3            12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88    63.31            6             9            </w:t>
      </w:r>
      <w:r w:rsidRPr="002E2EB6">
        <w:rPr>
          <w:rFonts w:ascii="Courier New" w:hAnsi="Courier New" w:cs="Courier New"/>
        </w:rPr>
        <w:t xml:space="preserve"> 3            28            42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51    36.69            2             5             4            13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</w:t>
      </w:r>
      <w:r w:rsidRPr="002E2EB6">
        <w:rPr>
          <w:rFonts w:ascii="Courier New" w:hAnsi="Courier New" w:cs="Courier New"/>
        </w:rPr>
        <w:t xml:space="preserve">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46                     5             6             4            14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</w:t>
      </w:r>
      <w:r w:rsidRPr="002E2EB6">
        <w:rPr>
          <w:rFonts w:ascii="Courier New" w:hAnsi="Courier New" w:cs="Courier New"/>
        </w:rPr>
        <w:t>.     143   100.00           11            17             7            41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</w:t>
      </w:r>
      <w:r w:rsidRPr="002E2EB6">
        <w:rPr>
          <w:rFonts w:ascii="Courier New" w:hAnsi="Courier New" w:cs="Courier New"/>
        </w:rPr>
        <w:t>.  .  .      42                     2             3             4            14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148   100.00           12            18             7            43 </w:t>
      </w:r>
      <w:r w:rsidRPr="002E2EB6">
        <w:rPr>
          <w:rFonts w:ascii="Courier New" w:hAnsi="Courier New" w:cs="Courier New"/>
        </w:rPr>
        <w:t xml:space="preserve">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37                     1             2             4         </w:t>
      </w:r>
      <w:r w:rsidRPr="002E2EB6">
        <w:rPr>
          <w:rFonts w:ascii="Courier New" w:hAnsi="Courier New" w:cs="Courier New"/>
        </w:rPr>
        <w:t xml:space="preserve">   12            18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 71    41.28            3             5             3            21            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101    58.72         </w:t>
      </w:r>
      <w:r w:rsidRPr="002E2EB6">
        <w:rPr>
          <w:rFonts w:ascii="Courier New" w:hAnsi="Courier New" w:cs="Courier New"/>
        </w:rPr>
        <w:t xml:space="preserve">  10            14             6            30            41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      </w:t>
      </w:r>
      <w:r w:rsidRPr="002E2EB6">
        <w:rPr>
          <w:rFonts w:ascii="Courier New" w:hAnsi="Courier New" w:cs="Courier New"/>
        </w:rPr>
        <w:t xml:space="preserve">         0             1             2             4             6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0013-04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</w:t>
      </w:r>
      <w:r w:rsidRPr="002E2EB6">
        <w:rPr>
          <w:rFonts w:ascii="Courier New" w:hAnsi="Courier New" w:cs="Courier New"/>
        </w:rPr>
        <w:t>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132   100.00            8            14             6            3</w:t>
      </w:r>
      <w:r w:rsidRPr="002E2EB6">
        <w:rPr>
          <w:rFonts w:ascii="Courier New" w:hAnsi="Courier New" w:cs="Courier New"/>
        </w:rPr>
        <w:t>9            65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5             6             5       </w:t>
      </w:r>
      <w:r w:rsidRPr="002E2EB6">
        <w:rPr>
          <w:rFonts w:ascii="Courier New" w:hAnsi="Courier New" w:cs="Courier New"/>
        </w:rPr>
        <w:t xml:space="preserve">     16            21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141   100.00            9            15             7            42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44                     4             5             4            13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</w:t>
      </w:r>
      <w:r w:rsidRPr="002E2EB6">
        <w:rPr>
          <w:rFonts w:ascii="Courier New" w:hAnsi="Courier New" w:cs="Courier New"/>
        </w:rPr>
        <w:t>id Holmes.  .  .  .  .  .  .  .  .  .     143   100.00           11            17             7            41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42                     2             3             4            14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50    28.57            2             4            </w:t>
      </w:r>
      <w:r w:rsidRPr="002E2EB6">
        <w:rPr>
          <w:rFonts w:ascii="Courier New" w:hAnsi="Courier New" w:cs="Courier New"/>
        </w:rPr>
        <w:t xml:space="preserve"> 7            16            21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 9     5.14            0             0             0             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53    30.29            6             6      </w:t>
      </w:r>
      <w:r w:rsidRPr="002E2EB6">
        <w:rPr>
          <w:rFonts w:ascii="Courier New" w:hAnsi="Courier New" w:cs="Courier New"/>
        </w:rPr>
        <w:t xml:space="preserve">       0            15            26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30    17.14            0             1             1             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33    18.86            4             8</w:t>
      </w:r>
      <w:r w:rsidRPr="002E2EB6">
        <w:rPr>
          <w:rFonts w:ascii="Courier New" w:hAnsi="Courier New" w:cs="Courier New"/>
        </w:rPr>
        <w:t xml:space="preserve">             2            10             9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1        </w:t>
      </w:r>
      <w:r w:rsidRPr="002E2EB6">
        <w:rPr>
          <w:rFonts w:ascii="Courier New" w:hAnsi="Courier New" w:cs="Courier New"/>
        </w:rPr>
        <w:t xml:space="preserve">     1             1             4             3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74    44.05            8             8             4            24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</w:t>
      </w:r>
      <w:r w:rsidRPr="002E2EB6">
        <w:rPr>
          <w:rFonts w:ascii="Courier New" w:hAnsi="Courier New" w:cs="Courier New"/>
        </w:rPr>
        <w:t xml:space="preserve">  .  .  .      94    55.95            4            11             5            26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 17                     1             1             2             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153    85.00           11            18             7          </w:t>
      </w:r>
      <w:r w:rsidRPr="002E2EB6">
        <w:rPr>
          <w:rFonts w:ascii="Courier New" w:hAnsi="Courier New" w:cs="Courier New"/>
        </w:rPr>
        <w:t xml:space="preserve">  47            70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Stuckly.  .  .  .  .  .  .  .  .  .       5     2.78            0             0             0             0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 3     1.67            0             0             0    </w:t>
      </w:r>
      <w:r w:rsidRPr="002E2EB6">
        <w:rPr>
          <w:rFonts w:ascii="Courier New" w:hAnsi="Courier New" w:cs="Courier New"/>
        </w:rPr>
        <w:t xml:space="preserve">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David Bow  .  .  .  .  .  .  .  .  .  .  .      19    10.56            1             1             3             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</w:t>
      </w:r>
      <w:r w:rsidRPr="002E2EB6">
        <w:rPr>
          <w:rFonts w:ascii="Courier New" w:hAnsi="Courier New" w:cs="Courier New"/>
        </w:rPr>
        <w:t xml:space="preserve">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1             1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Armstrong  .  .  .  .  .  .  .  .  .     1</w:t>
      </w:r>
      <w:r w:rsidRPr="002E2EB6">
        <w:rPr>
          <w:rFonts w:ascii="Courier New" w:hAnsi="Courier New" w:cs="Courier New"/>
        </w:rPr>
        <w:t>02    56.98            5             9             6            34            48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.  .  .  .  .  .  .  .  .  .      49    27.37            7             8             1            11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Nanny .  .  .  .  .  .  .  .  .  .</w:t>
      </w:r>
      <w:r w:rsidRPr="002E2EB6">
        <w:rPr>
          <w:rFonts w:ascii="Courier New" w:hAnsi="Courier New" w:cs="Courier New"/>
        </w:rPr>
        <w:t xml:space="preserve">      28    15.64            1             3             2             7            15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</w:t>
      </w:r>
      <w:r w:rsidRPr="002E2EB6">
        <w:rPr>
          <w:rFonts w:ascii="Courier New" w:hAnsi="Courier New" w:cs="Courier New"/>
        </w:rPr>
        <w:t xml:space="preserve">  .  .       6                     0             0             2             3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</w:t>
      </w:r>
      <w:r w:rsidRPr="002E2EB6">
        <w:rPr>
          <w:rFonts w:ascii="Courier New" w:hAnsi="Courier New" w:cs="Courier New"/>
        </w:rPr>
        <w:t xml:space="preserve">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0013-05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</w:t>
      </w:r>
      <w:r w:rsidRPr="002E2EB6">
        <w:rPr>
          <w:rFonts w:ascii="Courier New" w:hAnsi="Courier New" w:cs="Courier New"/>
        </w:rPr>
        <w:t xml:space="preserve">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153   100.00           11            18             8        </w:t>
      </w:r>
      <w:r w:rsidRPr="002E2EB6">
        <w:rPr>
          <w:rFonts w:ascii="Courier New" w:hAnsi="Courier New" w:cs="Courier New"/>
        </w:rPr>
        <w:t xml:space="preserve">    45            71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     2             2             3  </w:t>
      </w:r>
      <w:r w:rsidRPr="002E2EB6">
        <w:rPr>
          <w:rFonts w:ascii="Courier New" w:hAnsi="Courier New" w:cs="Courier New"/>
        </w:rPr>
        <w:t xml:space="preserve">          10            15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</w:t>
      </w:r>
      <w:r w:rsidRPr="002E2EB6">
        <w:rPr>
          <w:rFonts w:ascii="Courier New" w:hAnsi="Courier New" w:cs="Courier New"/>
        </w:rPr>
        <w:t xml:space="preserve">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0013-06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</w:t>
      </w:r>
      <w:r w:rsidRPr="002E2EB6">
        <w:rPr>
          <w:rFonts w:ascii="Courier New" w:hAnsi="Courier New" w:cs="Courier New"/>
        </w:rPr>
        <w:t>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 3    25.00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</w:t>
      </w:r>
      <w:r w:rsidRPr="002E2EB6">
        <w:rPr>
          <w:rFonts w:ascii="Courier New" w:hAnsi="Courier New" w:cs="Courier New"/>
        </w:rPr>
        <w:t>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</w:t>
      </w:r>
      <w:r w:rsidRPr="002E2EB6">
        <w:rPr>
          <w:rFonts w:ascii="Courier New" w:hAnsi="Courier New" w:cs="Courier New"/>
        </w:rPr>
        <w:t xml:space="preserve"> .  .       9    75.00            2             2             0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</w:t>
      </w:r>
      <w:r w:rsidRPr="002E2EB6">
        <w:rPr>
          <w:rFonts w:ascii="Courier New" w:hAnsi="Courier New" w:cs="Courier New"/>
        </w:rPr>
        <w:t xml:space="preserve">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10   100.00            2             2             0     </w:t>
      </w:r>
      <w:r w:rsidRPr="002E2EB6">
        <w:rPr>
          <w:rFonts w:ascii="Courier New" w:hAnsi="Courier New" w:cs="Courier New"/>
        </w:rPr>
        <w:t xml:space="preserve">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</w:t>
      </w:r>
      <w:r w:rsidRPr="002E2EB6">
        <w:rPr>
          <w:rFonts w:ascii="Courier New" w:hAnsi="Courier New" w:cs="Courier New"/>
        </w:rPr>
        <w:t>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5    45.45            1             1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1   </w:t>
      </w:r>
      <w:r w:rsidRPr="002E2EB6">
        <w:rPr>
          <w:rFonts w:ascii="Courier New" w:hAnsi="Courier New" w:cs="Courier New"/>
        </w:rPr>
        <w:t xml:space="preserve">  9.09            0             0             0             0             1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5    45.45            1             1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</w:t>
      </w:r>
      <w:r w:rsidRPr="002E2EB6">
        <w:rPr>
          <w:rFonts w:ascii="Courier New" w:hAnsi="Courier New" w:cs="Courier New"/>
        </w:rPr>
        <w:t xml:space="preserve">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 </w:t>
      </w:r>
      <w:r w:rsidRPr="002E2EB6">
        <w:rPr>
          <w:rFonts w:ascii="Courier New" w:hAnsi="Courier New" w:cs="Courier New"/>
        </w:rPr>
        <w:t>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11   100.00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11   100.00           </w:t>
      </w:r>
      <w:r w:rsidRPr="002E2EB6">
        <w:rPr>
          <w:rFonts w:ascii="Courier New" w:hAnsi="Courier New" w:cs="Courier New"/>
        </w:rPr>
        <w:t xml:space="preserve">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</w:t>
      </w:r>
      <w:r w:rsidRPr="002E2EB6">
        <w:rPr>
          <w:rFonts w:ascii="Courier New" w:hAnsi="Courier New" w:cs="Courier New"/>
        </w:rPr>
        <w:t xml:space="preserve">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11   100.00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</w:t>
      </w:r>
      <w:r w:rsidRPr="002E2EB6">
        <w:rPr>
          <w:rFonts w:ascii="Courier New" w:hAnsi="Courier New" w:cs="Courier New"/>
        </w:rPr>
        <w:t xml:space="preserve">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</w:t>
      </w:r>
      <w:r w:rsidRPr="002E2EB6">
        <w:rPr>
          <w:rFonts w:ascii="Courier New" w:hAnsi="Courier New" w:cs="Courier New"/>
        </w:rPr>
        <w:t>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11   100.00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</w:t>
      </w:r>
      <w:r w:rsidRPr="002E2EB6">
        <w:rPr>
          <w:rFonts w:ascii="Courier New" w:hAnsi="Courier New" w:cs="Courier New"/>
        </w:rPr>
        <w:t xml:space="preserve">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</w:t>
      </w:r>
      <w:r w:rsidRPr="002E2EB6">
        <w:rPr>
          <w:rFonts w:ascii="Courier New" w:hAnsi="Courier New" w:cs="Courier New"/>
        </w:rPr>
        <w:t xml:space="preserve">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</w:t>
      </w:r>
      <w:r w:rsidRPr="002E2EB6">
        <w:rPr>
          <w:rFonts w:ascii="Courier New" w:hAnsi="Courier New" w:cs="Courier New"/>
        </w:rPr>
        <w:t xml:space="preserve">                               REPORT-EL30A PAGE 0013-07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</w:t>
      </w:r>
      <w:r w:rsidRPr="002E2EB6">
        <w:rPr>
          <w:rFonts w:ascii="Courier New" w:hAnsi="Courier New" w:cs="Courier New"/>
        </w:rPr>
        <w:t>sy Johnson .  .  .  .  .  .  .  .  .  .      11   100.00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11   100.00           </w:t>
      </w:r>
      <w:r w:rsidRPr="002E2EB6">
        <w:rPr>
          <w:rFonts w:ascii="Courier New" w:hAnsi="Courier New" w:cs="Courier New"/>
        </w:rPr>
        <w:t xml:space="preserve">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</w:t>
      </w:r>
      <w:r w:rsidRPr="002E2EB6">
        <w:rPr>
          <w:rFonts w:ascii="Courier New" w:hAnsi="Courier New" w:cs="Courier New"/>
        </w:rPr>
        <w:t xml:space="preserve">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11   100.00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</w:t>
      </w:r>
      <w:r w:rsidRPr="002E2EB6">
        <w:rPr>
          <w:rFonts w:ascii="Courier New" w:hAnsi="Courier New" w:cs="Courier New"/>
        </w:rPr>
        <w:t xml:space="preserve">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</w:t>
      </w:r>
      <w:r w:rsidRPr="002E2EB6">
        <w:rPr>
          <w:rFonts w:ascii="Courier New" w:hAnsi="Courier New" w:cs="Courier New"/>
        </w:rPr>
        <w:t>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11   100.00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</w:t>
      </w:r>
      <w:r w:rsidRPr="002E2EB6">
        <w:rPr>
          <w:rFonts w:ascii="Courier New" w:hAnsi="Courier New" w:cs="Courier New"/>
        </w:rPr>
        <w:t xml:space="preserve">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</w:t>
      </w:r>
      <w:r w:rsidRPr="002E2EB6">
        <w:rPr>
          <w:rFonts w:ascii="Courier New" w:hAnsi="Courier New" w:cs="Courier New"/>
        </w:rPr>
        <w:t xml:space="preserve">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       </w:t>
      </w:r>
      <w:r w:rsidRPr="002E2EB6">
        <w:rPr>
          <w:rFonts w:ascii="Courier New" w:hAnsi="Courier New" w:cs="Courier New"/>
        </w:rPr>
        <w:t xml:space="preserve">             REPORT-EL30A PAGE 0013-08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</w:t>
      </w:r>
      <w:r w:rsidRPr="002E2EB6">
        <w:rPr>
          <w:rFonts w:ascii="Courier New" w:hAnsi="Courier New" w:cs="Courier New"/>
        </w:rPr>
        <w:t>.     114    67.06            7            13             7            32            55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56    32.94            4             5             2            16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</w:t>
      </w:r>
      <w:r w:rsidRPr="002E2EB6">
        <w:rPr>
          <w:rFonts w:ascii="Courier New" w:hAnsi="Courier New" w:cs="Courier New"/>
        </w:rPr>
        <w:t>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2             2             2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102    58.62            4             9             7            31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72    41.38            8            10             3            18        </w:t>
      </w:r>
      <w:r w:rsidRPr="002E2EB6">
        <w:rPr>
          <w:rFonts w:ascii="Courier New" w:hAnsi="Courier New" w:cs="Courier New"/>
        </w:rPr>
        <w:t xml:space="preserve">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   1             1             1             6  </w:t>
      </w:r>
      <w:r w:rsidRPr="002E2EB6">
        <w:rPr>
          <w:rFonts w:ascii="Courier New" w:hAnsi="Courier New" w:cs="Courier New"/>
        </w:rPr>
        <w:t xml:space="preserve">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141    81.03           10            15             6            40            70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33    18.97            2      </w:t>
      </w:r>
      <w:r w:rsidRPr="002E2EB6">
        <w:rPr>
          <w:rFonts w:ascii="Courier New" w:hAnsi="Courier New" w:cs="Courier New"/>
        </w:rPr>
        <w:t xml:space="preserve">       4             4            10            13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   1</w:t>
      </w:r>
      <w:r w:rsidRPr="002E2EB6">
        <w:rPr>
          <w:rFonts w:ascii="Courier New" w:hAnsi="Courier New" w:cs="Courier New"/>
        </w:rPr>
        <w:t xml:space="preserve">             1             1             5             3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161    95.83           11            18             7            46            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</w:t>
      </w:r>
      <w:r w:rsidRPr="002E2EB6">
        <w:rPr>
          <w:rFonts w:ascii="Courier New" w:hAnsi="Courier New" w:cs="Courier New"/>
        </w:rPr>
        <w:t xml:space="preserve"> .  .  .       7     4.17            0             0             1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17                     2             2             3             6             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</w:t>
      </w:r>
      <w:r w:rsidRPr="002E2EB6">
        <w:rPr>
          <w:rFonts w:ascii="Courier New" w:hAnsi="Courier New" w:cs="Courier New"/>
        </w:rPr>
        <w:t xml:space="preserve">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0013-09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0013 PCT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</w:t>
      </w:r>
      <w:r w:rsidRPr="002E2EB6">
        <w:rPr>
          <w:rFonts w:ascii="Courier New" w:hAnsi="Courier New" w:cs="Courier New"/>
        </w:rPr>
        <w:t xml:space="preserve">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11    91.67            2             2            </w:t>
      </w:r>
      <w:r w:rsidRPr="002E2EB6">
        <w:rPr>
          <w:rFonts w:ascii="Courier New" w:hAnsi="Courier New" w:cs="Courier New"/>
        </w:rPr>
        <w:t xml:space="preserve">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8.33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</w:t>
      </w:r>
      <w:r w:rsidRPr="002E2EB6">
        <w:rPr>
          <w:rFonts w:ascii="Courier New" w:hAnsi="Courier New" w:cs="Courier New"/>
        </w:rPr>
        <w:t xml:space="preserve">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11</w:t>
      </w:r>
      <w:r w:rsidRPr="002E2EB6">
        <w:rPr>
          <w:rFonts w:ascii="Courier New" w:hAnsi="Courier New" w:cs="Courier New"/>
        </w:rPr>
        <w:t xml:space="preserve">    91.67            2             2             0             4             3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8.33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</w:t>
      </w:r>
      <w:r w:rsidRPr="002E2EB6">
        <w:rPr>
          <w:rFonts w:ascii="Courier New" w:hAnsi="Courier New" w:cs="Courier New"/>
        </w:rPr>
        <w:t>r  .  .  .  .  .  .  .  .  .  .  .  .  .      11    91.67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8.33            0             0             0             1             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11    91.67            2             2             0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8.33            0       </w:t>
      </w:r>
      <w:r w:rsidRPr="002E2EB6">
        <w:rPr>
          <w:rFonts w:ascii="Courier New" w:hAnsi="Courier New" w:cs="Courier New"/>
        </w:rPr>
        <w:t xml:space="preserve">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</w:t>
      </w:r>
      <w:r w:rsidRPr="002E2EB6">
        <w:rPr>
          <w:rFonts w:ascii="Courier New" w:hAnsi="Courier New" w:cs="Courier New"/>
        </w:rPr>
        <w:t xml:space="preserve">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9    75.00            2             2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</w:t>
      </w:r>
      <w:r w:rsidRPr="002E2EB6">
        <w:rPr>
          <w:rFonts w:ascii="Courier New" w:hAnsi="Courier New" w:cs="Courier New"/>
        </w:rPr>
        <w:t xml:space="preserve"> .  .  .  .       3    25.00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9    75.00            2             2             0             3</w:t>
      </w:r>
      <w:r w:rsidRPr="002E2EB6">
        <w:rPr>
          <w:rFonts w:ascii="Courier New" w:hAnsi="Courier New" w:cs="Courier New"/>
        </w:rPr>
        <w:t xml:space="preserve">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25.00           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</w:t>
      </w:r>
      <w:r w:rsidRPr="002E2EB6">
        <w:rPr>
          <w:rFonts w:ascii="Courier New" w:hAnsi="Courier New" w:cs="Courier New"/>
        </w:rPr>
        <w:t xml:space="preserve">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</w:t>
      </w:r>
      <w:r w:rsidRPr="002E2EB6">
        <w:rPr>
          <w:rFonts w:ascii="Courier New" w:hAnsi="Courier New" w:cs="Courier New"/>
        </w:rPr>
        <w:t>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                                    </w:t>
      </w:r>
      <w:r w:rsidRPr="002E2EB6">
        <w:rPr>
          <w:rFonts w:ascii="Courier New" w:hAnsi="Courier New" w:cs="Courier New"/>
        </w:rPr>
        <w:t xml:space="preserve">   REPORT-EL30A PAGE 0014-01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392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</w:t>
      </w:r>
      <w:r w:rsidRPr="002E2EB6">
        <w:rPr>
          <w:rFonts w:ascii="Courier New" w:hAnsi="Courier New" w:cs="Courier New"/>
        </w:rPr>
        <w:t>.  .  .  .  .  .     196                     6            15            15           135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190    96.94            6            14            15           130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</w:t>
      </w:r>
      <w:r w:rsidRPr="002E2EB6">
        <w:rPr>
          <w:rFonts w:ascii="Courier New" w:hAnsi="Courier New" w:cs="Courier New"/>
        </w:rPr>
        <w:t>RATIC PARTY .  .  .  .       6     3.06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50.00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</w:t>
      </w:r>
      <w:r w:rsidRPr="002E2EB6">
        <w:rPr>
          <w:rFonts w:ascii="Courier New" w:hAnsi="Courier New" w:cs="Courier New"/>
        </w:rPr>
        <w:t xml:space="preserve">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</w:t>
      </w:r>
      <w:r w:rsidRPr="002E2EB6">
        <w:rPr>
          <w:rFonts w:ascii="Courier New" w:hAnsi="Courier New" w:cs="Courier New"/>
        </w:rPr>
        <w:t xml:space="preserve">                      REPORT-EL30A PAGE 0014-02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</w:t>
      </w:r>
      <w:r w:rsidRPr="002E2EB6">
        <w:rPr>
          <w:rFonts w:ascii="Courier New" w:hAnsi="Courier New" w:cs="Courier New"/>
        </w:rPr>
        <w:t xml:space="preserve">  .  .      83    45.36            1             5            10            57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2     1.09            0             0             1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</w:t>
      </w:r>
      <w:r w:rsidRPr="002E2EB6">
        <w:rPr>
          <w:rFonts w:ascii="Courier New" w:hAnsi="Courier New" w:cs="Courier New"/>
        </w:rPr>
        <w:t xml:space="preserve">  .  .  .  .      69    37.70            2             3             3            49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 8     4.37            0             1             1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</w:t>
      </w:r>
      <w:r w:rsidRPr="002E2EB6">
        <w:rPr>
          <w:rFonts w:ascii="Courier New" w:hAnsi="Courier New" w:cs="Courier New"/>
        </w:rPr>
        <w:t xml:space="preserve">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</w:t>
      </w:r>
      <w:r w:rsidRPr="002E2EB6">
        <w:rPr>
          <w:rFonts w:ascii="Courier New" w:hAnsi="Courier New" w:cs="Courier New"/>
        </w:rPr>
        <w:t xml:space="preserve">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</w:t>
      </w:r>
      <w:r w:rsidRPr="002E2EB6">
        <w:rPr>
          <w:rFonts w:ascii="Courier New" w:hAnsi="Courier New" w:cs="Courier New"/>
        </w:rPr>
        <w:t>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14     7.65            2             3             0            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</w:t>
      </w:r>
      <w:r w:rsidRPr="002E2EB6">
        <w:rPr>
          <w:rFonts w:ascii="Courier New" w:hAnsi="Courier New" w:cs="Courier New"/>
        </w:rPr>
        <w:t>. Kasich.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Chris Christie.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7     3.83            0             1             0             6           </w:t>
      </w:r>
      <w:r w:rsidRPr="002E2EB6">
        <w:rPr>
          <w:rFonts w:ascii="Courier New" w:hAnsi="Courier New" w:cs="Courier New"/>
        </w:rPr>
        <w:t xml:space="preserve">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1             1             0             5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120   100.00            4             9            12            80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</w:t>
      </w:r>
      <w:r w:rsidRPr="002E2EB6">
        <w:rPr>
          <w:rFonts w:ascii="Courier New" w:hAnsi="Courier New" w:cs="Courier New"/>
        </w:rPr>
        <w:t xml:space="preserve">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70                     2             5             3            50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</w:t>
      </w:r>
      <w:r w:rsidRPr="002E2EB6">
        <w:rPr>
          <w:rFonts w:ascii="Courier New" w:hAnsi="Courier New" w:cs="Courier New"/>
        </w:rPr>
        <w:t xml:space="preserve"> .  .  .  .  .  .  .      61    44.53            2             6             3            47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23    16.79            2             4             1            13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</w:t>
      </w:r>
      <w:r w:rsidRPr="002E2EB6">
        <w:rPr>
          <w:rFonts w:ascii="Courier New" w:hAnsi="Courier New" w:cs="Courier New"/>
        </w:rPr>
        <w:t xml:space="preserve"> .  .  .  .  .  .  .  .  .       9     6.57            0             0             1             4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20    14.60            0             0             5            14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</w:t>
      </w:r>
      <w:r w:rsidRPr="002E2EB6">
        <w:rPr>
          <w:rFonts w:ascii="Courier New" w:hAnsi="Courier New" w:cs="Courier New"/>
        </w:rPr>
        <w:t xml:space="preserve"> .  .  .  .  .  .  .  .  .  .  .       9     6.57            0             1             1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13     9.49            1             2             2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</w:t>
      </w:r>
      <w:r w:rsidRPr="002E2EB6">
        <w:rPr>
          <w:rFonts w:ascii="Courier New" w:hAnsi="Courier New" w:cs="Courier New"/>
        </w:rPr>
        <w:t xml:space="preserve"> Greytok  .  .  .  .  .  .  .  .  .  .       2     1.46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1             1             2            39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61    42.66            2      </w:t>
      </w:r>
      <w:r w:rsidRPr="002E2EB6">
        <w:rPr>
          <w:rFonts w:ascii="Courier New" w:hAnsi="Courier New" w:cs="Courier New"/>
        </w:rPr>
        <w:t xml:space="preserve">       6             2            42             9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82    57.34            3             7            12            52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</w:t>
      </w:r>
      <w:r w:rsidRPr="002E2EB6">
        <w:rPr>
          <w:rFonts w:ascii="Courier New" w:hAnsi="Courier New" w:cs="Courier New"/>
        </w:rPr>
        <w:t xml:space="preserve">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47                     1             1             1            36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</w:t>
      </w:r>
      <w:r w:rsidRPr="002E2EB6">
        <w:rPr>
          <w:rFonts w:ascii="Courier New" w:hAnsi="Courier New" w:cs="Courier New"/>
        </w:rPr>
        <w:t xml:space="preserve">  .  .  .  .  .  .  .      80    60.61            3             8             7            55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52    39.39            2             5             6            32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58                     1             1             2            43            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</w:t>
      </w:r>
      <w:r w:rsidRPr="002E2EB6">
        <w:rPr>
          <w:rFonts w:ascii="Courier New" w:hAnsi="Courier New" w:cs="Courier New"/>
        </w:rPr>
        <w:t>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</w:t>
      </w:r>
      <w:r w:rsidRPr="002E2EB6">
        <w:rPr>
          <w:rFonts w:ascii="Courier New" w:hAnsi="Courier New" w:cs="Courier New"/>
        </w:rPr>
        <w:t>/19/17 11:36 AM                         Republican Party                                        REPORT-EL30A PAGE 0014-03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</w:t>
      </w:r>
      <w:r w:rsidRPr="002E2EB6">
        <w:rPr>
          <w:rFonts w:ascii="Courier New" w:hAnsi="Courier New" w:cs="Courier New"/>
        </w:rPr>
        <w:t xml:space="preserve">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68    54.40            1             5             9            47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 57    45.60           </w:t>
      </w:r>
      <w:r w:rsidRPr="002E2EB6">
        <w:rPr>
          <w:rFonts w:ascii="Courier New" w:hAnsi="Courier New" w:cs="Courier New"/>
        </w:rPr>
        <w:t xml:space="preserve"> 3             5             4            37             8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65              </w:t>
      </w:r>
      <w:r w:rsidRPr="002E2EB6">
        <w:rPr>
          <w:rFonts w:ascii="Courier New" w:hAnsi="Courier New" w:cs="Courier New"/>
        </w:rPr>
        <w:t xml:space="preserve">       2             4             2            46            11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41    35.04            1             4             5            26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</w:t>
      </w:r>
      <w:r w:rsidRPr="002E2EB6">
        <w:rPr>
          <w:rFonts w:ascii="Courier New" w:hAnsi="Courier New" w:cs="Courier New"/>
        </w:rPr>
        <w:t>eless.  .  .  .  .  .  .  .  .  .  .      28    23.93            0             0             2            24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48    41.03            2             6             6            27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73                     3             4             2            53           </w:t>
      </w:r>
      <w:r w:rsidRPr="002E2EB6">
        <w:rPr>
          <w:rFonts w:ascii="Courier New" w:hAnsi="Courier New" w:cs="Courier New"/>
        </w:rPr>
        <w:t xml:space="preserve">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31    24.60            2             5             1            19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14    11.11        </w:t>
      </w:r>
      <w:r w:rsidRPr="002E2EB6">
        <w:rPr>
          <w:rFonts w:ascii="Courier New" w:hAnsi="Courier New" w:cs="Courier New"/>
        </w:rPr>
        <w:t xml:space="preserve">    0             1             2            10             1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58    46.03            2             6             4            38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23    18.25  </w:t>
      </w:r>
      <w:r w:rsidRPr="002E2EB6">
        <w:rPr>
          <w:rFonts w:ascii="Courier New" w:hAnsi="Courier New" w:cs="Courier New"/>
        </w:rPr>
        <w:t xml:space="preserve">          1             1             8            12             1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</w:t>
      </w:r>
      <w:r w:rsidRPr="002E2EB6">
        <w:rPr>
          <w:rFonts w:ascii="Courier New" w:hAnsi="Courier New" w:cs="Courier New"/>
        </w:rPr>
        <w:t xml:space="preserve">                1             1             0            51            11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68    54.84            2             7             9            42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56    45.16            3             6             4            37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66                     1             1             2            51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114   100.00            </w:t>
      </w:r>
      <w:r w:rsidRPr="002E2EB6">
        <w:rPr>
          <w:rFonts w:ascii="Courier New" w:hAnsi="Courier New" w:cs="Courier New"/>
        </w:rPr>
        <w:t>3             9            12            76            14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76               </w:t>
      </w:r>
      <w:r w:rsidRPr="002E2EB6">
        <w:rPr>
          <w:rFonts w:ascii="Courier New" w:hAnsi="Courier New" w:cs="Courier New"/>
        </w:rPr>
        <w:t xml:space="preserve">      3             5             3            54            11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123   100.00            3             8            12            84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67                     3             6             3            46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</w:t>
      </w:r>
      <w:r w:rsidRPr="002E2EB6">
        <w:rPr>
          <w:rFonts w:ascii="Courier New" w:hAnsi="Courier New" w:cs="Courier New"/>
        </w:rPr>
        <w:t xml:space="preserve">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 76    47.50            3             8             3            53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 84    52.50            0             3            </w:t>
      </w:r>
      <w:r w:rsidRPr="002E2EB6">
        <w:rPr>
          <w:rFonts w:ascii="Courier New" w:hAnsi="Courier New" w:cs="Courier New"/>
        </w:rPr>
        <w:t>11            57            13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30                     3             3      </w:t>
      </w:r>
      <w:r w:rsidRPr="002E2EB6">
        <w:rPr>
          <w:rFonts w:ascii="Courier New" w:hAnsi="Courier New" w:cs="Courier New"/>
        </w:rPr>
        <w:t xml:space="preserve">       1            20             3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</w:t>
      </w:r>
      <w:r w:rsidRPr="002E2EB6">
        <w:rPr>
          <w:rFonts w:ascii="Courier New" w:hAnsi="Courier New" w:cs="Courier New"/>
        </w:rPr>
        <w:t xml:space="preserve">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0014-04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</w:t>
      </w:r>
      <w:r w:rsidRPr="002E2EB6">
        <w:rPr>
          <w:rFonts w:ascii="Courier New" w:hAnsi="Courier New" w:cs="Courier New"/>
        </w:rPr>
        <w:t>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105   100.00            3             6            12            70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</w:t>
      </w:r>
      <w:r w:rsidRPr="002E2EB6">
        <w:rPr>
          <w:rFonts w:ascii="Courier New" w:hAnsi="Courier New" w:cs="Courier New"/>
        </w:rPr>
        <w:t>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85                     3             8             3            60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</w:t>
      </w:r>
      <w:r w:rsidRPr="002E2EB6">
        <w:rPr>
          <w:rFonts w:ascii="Courier New" w:hAnsi="Courier New" w:cs="Courier New"/>
        </w:rPr>
        <w:t>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131   100.00            5             9            13            86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</w:t>
      </w:r>
      <w:r w:rsidRPr="002E2EB6">
        <w:rPr>
          <w:rFonts w:ascii="Courier New" w:hAnsi="Courier New" w:cs="Courier New"/>
        </w:rPr>
        <w:t xml:space="preserve">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59                     1             5             2            44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</w:t>
      </w:r>
      <w:r w:rsidRPr="002E2EB6">
        <w:rPr>
          <w:rFonts w:ascii="Courier New" w:hAnsi="Courier New" w:cs="Courier New"/>
        </w:rPr>
        <w:t>.  .  .     114   100.00            3             6            13            77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</w:t>
      </w:r>
      <w:r w:rsidRPr="002E2EB6">
        <w:rPr>
          <w:rFonts w:ascii="Courier New" w:hAnsi="Courier New" w:cs="Courier New"/>
        </w:rPr>
        <w:t>.  .  .  .  .      76                     3             8             2            53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85    47.49            0             3            10            66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20    11.17            5             6             0             8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42    23.46            1             3             4            27        </w:t>
      </w:r>
      <w:r w:rsidRPr="002E2EB6">
        <w:rPr>
          <w:rFonts w:ascii="Courier New" w:hAnsi="Courier New" w:cs="Courier New"/>
        </w:rPr>
        <w:t xml:space="preserve">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21    11.73            0             1             1            13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11     6.15            0             1             0             7  </w:t>
      </w:r>
      <w:r w:rsidRPr="002E2EB6">
        <w:rPr>
          <w:rFonts w:ascii="Courier New" w:hAnsi="Courier New" w:cs="Courier New"/>
        </w:rPr>
        <w:t xml:space="preserve">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   0             0             0          </w:t>
      </w:r>
      <w:r w:rsidRPr="002E2EB6">
        <w:rPr>
          <w:rFonts w:ascii="Courier New" w:hAnsi="Courier New" w:cs="Courier New"/>
        </w:rPr>
        <w:t xml:space="preserve">   9             2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54    36.00            1             3             6            35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96    64.00    </w:t>
      </w:r>
      <w:r w:rsidRPr="002E2EB6">
        <w:rPr>
          <w:rFonts w:ascii="Courier New" w:hAnsi="Courier New" w:cs="Courier New"/>
        </w:rPr>
        <w:t xml:space="preserve">        2             7             9            68            10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40       </w:t>
      </w:r>
      <w:r w:rsidRPr="002E2EB6">
        <w:rPr>
          <w:rFonts w:ascii="Courier New" w:hAnsi="Courier New" w:cs="Courier New"/>
        </w:rPr>
        <w:t xml:space="preserve">              3             4             0            27             6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114    61.62            4             8             7            83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St</w:t>
      </w:r>
      <w:r w:rsidRPr="002E2EB6">
        <w:rPr>
          <w:rFonts w:ascii="Courier New" w:hAnsi="Courier New" w:cs="Courier New"/>
        </w:rPr>
        <w:t>uckly.  .  .  .  .  .  .  .  .  .      13     7.03            1             1             1             9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 3     1.62            0             0             0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Dav</w:t>
      </w:r>
      <w:r w:rsidRPr="002E2EB6">
        <w:rPr>
          <w:rFonts w:ascii="Courier New" w:hAnsi="Courier New" w:cs="Courier New"/>
        </w:rPr>
        <w:t>id Bow  .  .  .  .  .  .  .  .  .  .  .      55    29.73            1             5             7            34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Armstrong  .  .  .  .  .  .  .  .  .     133    75.57            2      </w:t>
      </w:r>
      <w:r w:rsidRPr="002E2EB6">
        <w:rPr>
          <w:rFonts w:ascii="Courier New" w:hAnsi="Courier New" w:cs="Courier New"/>
        </w:rPr>
        <w:t xml:space="preserve">       8            11            97            15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.  .  .  .  .  .  .  .  .  .      21    11.93            2             3             1            14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Nanny .  .  .  .  .  .  .  .  .  .      22    12.50            0</w:t>
      </w:r>
      <w:r w:rsidRPr="002E2EB6">
        <w:rPr>
          <w:rFonts w:ascii="Courier New" w:hAnsi="Courier New" w:cs="Courier New"/>
        </w:rPr>
        <w:t xml:space="preserve">             1             3            13             5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</w:t>
      </w:r>
      <w:r w:rsidRPr="002E2EB6">
        <w:rPr>
          <w:rFonts w:ascii="Courier New" w:hAnsi="Courier New" w:cs="Courier New"/>
        </w:rPr>
        <w:t xml:space="preserve">     2             2             0             6             4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</w:t>
      </w:r>
      <w:r w:rsidRPr="002E2EB6">
        <w:rPr>
          <w:rFonts w:ascii="Courier New" w:hAnsi="Courier New" w:cs="Courier New"/>
        </w:rPr>
        <w:t xml:space="preserve">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0014-05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</w:t>
      </w:r>
      <w:r w:rsidRPr="002E2EB6">
        <w:rPr>
          <w:rFonts w:ascii="Courier New" w:hAnsi="Courier New" w:cs="Courier New"/>
        </w:rPr>
        <w:t xml:space="preserve">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123   100.00            4             8            14            81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</w:t>
      </w:r>
      <w:r w:rsidRPr="002E2EB6">
        <w:rPr>
          <w:rFonts w:ascii="Courier New" w:hAnsi="Courier New" w:cs="Courier New"/>
        </w:rPr>
        <w:t xml:space="preserve">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67                     2             6             1            49             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</w:t>
      </w:r>
      <w:r w:rsidRPr="002E2EB6">
        <w:rPr>
          <w:rFonts w:ascii="Courier New" w:hAnsi="Courier New" w:cs="Courier New"/>
        </w:rPr>
        <w:t>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</w:t>
      </w:r>
      <w:r w:rsidRPr="002E2EB6">
        <w:rPr>
          <w:rFonts w:ascii="Courier New" w:hAnsi="Courier New" w:cs="Courier New"/>
        </w:rPr>
        <w:t xml:space="preserve"> DATE:09/19/17 11:36 AM                         Democratic Party                                        REPORT-EL30A PAGE 0014-06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</w:t>
      </w:r>
      <w:r w:rsidRPr="002E2EB6">
        <w:rPr>
          <w:rFonts w:ascii="Courier New" w:hAnsi="Courier New" w:cs="Courier New"/>
        </w:rPr>
        <w:t>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 1    16.67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</w:t>
      </w:r>
      <w:r w:rsidRPr="002E2EB6">
        <w:rPr>
          <w:rFonts w:ascii="Courier New" w:hAnsi="Courier New" w:cs="Courier New"/>
        </w:rPr>
        <w:t xml:space="preserve">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</w:t>
      </w:r>
      <w:r w:rsidRPr="002E2EB6">
        <w:rPr>
          <w:rFonts w:ascii="Courier New" w:hAnsi="Courier New" w:cs="Courier New"/>
        </w:rPr>
        <w:t xml:space="preserve">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 5    83.33        </w:t>
      </w:r>
      <w:r w:rsidRPr="002E2EB6">
        <w:rPr>
          <w:rFonts w:ascii="Courier New" w:hAnsi="Courier New" w:cs="Courier New"/>
        </w:rPr>
        <w:t xml:space="preserve">    0             1             0             4             0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</w:t>
      </w:r>
      <w:r w:rsidRPr="002E2EB6">
        <w:rPr>
          <w:rFonts w:ascii="Courier New" w:hAnsi="Courier New" w:cs="Courier New"/>
        </w:rPr>
        <w:t xml:space="preserve">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 5   100.00            0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</w:t>
      </w:r>
      <w:r w:rsidRPr="002E2EB6">
        <w:rPr>
          <w:rFonts w:ascii="Courier New" w:hAnsi="Courier New" w:cs="Courier New"/>
        </w:rPr>
        <w:t>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5    83.33            0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1    16.67            0           </w:t>
      </w:r>
      <w:r w:rsidRPr="002E2EB6">
        <w:rPr>
          <w:rFonts w:ascii="Courier New" w:hAnsi="Courier New" w:cs="Courier New"/>
        </w:rPr>
        <w:t xml:space="preserve">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</w:t>
      </w:r>
      <w:r w:rsidRPr="002E2EB6">
        <w:rPr>
          <w:rFonts w:ascii="Courier New" w:hAnsi="Courier New" w:cs="Courier New"/>
        </w:rPr>
        <w:t xml:space="preserve">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</w:t>
      </w:r>
      <w:r w:rsidRPr="002E2EB6">
        <w:rPr>
          <w:rFonts w:ascii="Courier New" w:hAnsi="Courier New" w:cs="Courier New"/>
        </w:rPr>
        <w:t>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</w:t>
      </w:r>
      <w:r w:rsidRPr="002E2EB6">
        <w:rPr>
          <w:rFonts w:ascii="Courier New" w:hAnsi="Courier New" w:cs="Courier New"/>
        </w:rPr>
        <w:t>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 6   100.00            0             1             0</w:t>
      </w:r>
      <w:r w:rsidRPr="002E2EB6">
        <w:rPr>
          <w:rFonts w:ascii="Courier New" w:hAnsi="Courier New" w:cs="Courier New"/>
        </w:rPr>
        <w:t xml:space="preserve">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</w:t>
      </w:r>
      <w:r w:rsidRPr="002E2EB6">
        <w:rPr>
          <w:rFonts w:ascii="Courier New" w:hAnsi="Courier New" w:cs="Courier New"/>
        </w:rPr>
        <w:t xml:space="preserve">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</w:t>
      </w:r>
      <w:r w:rsidRPr="002E2EB6">
        <w:rPr>
          <w:rFonts w:ascii="Courier New" w:hAnsi="Courier New" w:cs="Courier New"/>
        </w:rPr>
        <w:t xml:space="preserve">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</w:t>
      </w:r>
      <w:r w:rsidRPr="002E2EB6">
        <w:rPr>
          <w:rFonts w:ascii="Courier New" w:hAnsi="Courier New" w:cs="Courier New"/>
        </w:rPr>
        <w:t>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                            </w:t>
      </w:r>
      <w:r w:rsidRPr="002E2EB6">
        <w:rPr>
          <w:rFonts w:ascii="Courier New" w:hAnsi="Courier New" w:cs="Courier New"/>
        </w:rPr>
        <w:t xml:space="preserve"> REPORT-EL30A PAGE 0014-07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</w:t>
      </w:r>
      <w:r w:rsidRPr="002E2EB6">
        <w:rPr>
          <w:rFonts w:ascii="Courier New" w:hAnsi="Courier New" w:cs="Courier New"/>
        </w:rPr>
        <w:t xml:space="preserve">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 6   100.00            0             1             0</w:t>
      </w:r>
      <w:r w:rsidRPr="002E2EB6">
        <w:rPr>
          <w:rFonts w:ascii="Courier New" w:hAnsi="Courier New" w:cs="Courier New"/>
        </w:rPr>
        <w:t xml:space="preserve">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</w:t>
      </w:r>
      <w:r w:rsidRPr="002E2EB6">
        <w:rPr>
          <w:rFonts w:ascii="Courier New" w:hAnsi="Courier New" w:cs="Courier New"/>
        </w:rPr>
        <w:t xml:space="preserve">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</w:t>
      </w:r>
      <w:r w:rsidRPr="002E2EB6">
        <w:rPr>
          <w:rFonts w:ascii="Courier New" w:hAnsi="Courier New" w:cs="Courier New"/>
        </w:rPr>
        <w:t>mas Hanson .  .  .  .  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</w:t>
      </w:r>
      <w:r w:rsidRPr="002E2EB6">
        <w:rPr>
          <w:rFonts w:ascii="Courier New" w:hAnsi="Courier New" w:cs="Courier New"/>
        </w:rPr>
        <w:t xml:space="preserve">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</w:t>
      </w:r>
      <w:r w:rsidRPr="002E2EB6">
        <w:rPr>
          <w:rFonts w:ascii="Courier New" w:hAnsi="Courier New" w:cs="Courier New"/>
        </w:rPr>
        <w:t xml:space="preserve"> 0014-08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105    66.88            </w:t>
      </w:r>
      <w:r w:rsidRPr="002E2EB6">
        <w:rPr>
          <w:rFonts w:ascii="Courier New" w:hAnsi="Courier New" w:cs="Courier New"/>
        </w:rPr>
        <w:t>4            11             8            68            14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52    33.12            2             3             4            36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</w:t>
      </w:r>
      <w:r w:rsidRPr="002E2EB6">
        <w:rPr>
          <w:rFonts w:ascii="Courier New" w:hAnsi="Courier New" w:cs="Courier New"/>
        </w:rPr>
        <w:t xml:space="preserve">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                    0             0             3            26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</w:t>
      </w:r>
      <w:r w:rsidRPr="002E2EB6">
        <w:rPr>
          <w:rFonts w:ascii="Courier New" w:hAnsi="Courier New" w:cs="Courier New"/>
        </w:rPr>
        <w:t xml:space="preserve">  .  .  .  .  .      96    59.26            4             9             9            63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66    40.74            2             5             5            43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</w:t>
      </w:r>
      <w:r w:rsidRPr="002E2EB6">
        <w:rPr>
          <w:rFonts w:ascii="Courier New" w:hAnsi="Courier New" w:cs="Courier New"/>
        </w:rPr>
        <w:t xml:space="preserve">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28                     0             0             1            24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Proposition </w:t>
      </w:r>
      <w:r w:rsidRPr="002E2EB6">
        <w:rPr>
          <w:rFonts w:ascii="Courier New" w:hAnsi="Courier New" w:cs="Courier New"/>
        </w:rPr>
        <w:t>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124    78.98            4            12            10            82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33    21.02            2             2             4        </w:t>
      </w:r>
      <w:r w:rsidRPr="002E2EB6">
        <w:rPr>
          <w:rFonts w:ascii="Courier New" w:hAnsi="Courier New" w:cs="Courier New"/>
        </w:rPr>
        <w:t xml:space="preserve">    20             5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                    0             0             1  </w:t>
      </w:r>
      <w:r w:rsidRPr="002E2EB6">
        <w:rPr>
          <w:rFonts w:ascii="Courier New" w:hAnsi="Courier New" w:cs="Courier New"/>
        </w:rPr>
        <w:t xml:space="preserve">          28             4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145    93.55            6            14            14            90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10     6.45     </w:t>
      </w:r>
      <w:r w:rsidRPr="002E2EB6">
        <w:rPr>
          <w:rFonts w:ascii="Courier New" w:hAnsi="Courier New" w:cs="Courier New"/>
        </w:rPr>
        <w:t xml:space="preserve">       0             0             0            10             0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</w:t>
      </w:r>
      <w:r w:rsidRPr="002E2EB6">
        <w:rPr>
          <w:rFonts w:ascii="Courier New" w:hAnsi="Courier New" w:cs="Courier New"/>
        </w:rPr>
        <w:t xml:space="preserve">             0             0             1            30             4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</w:t>
      </w:r>
      <w:r w:rsidRPr="002E2EB6">
        <w:rPr>
          <w:rFonts w:ascii="Courier New" w:hAnsi="Courier New" w:cs="Courier New"/>
        </w:rPr>
        <w:t>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0014-09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0014 PCT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</w:t>
      </w:r>
      <w:r w:rsidRPr="002E2EB6">
        <w:rPr>
          <w:rFonts w:ascii="Courier New" w:hAnsi="Courier New" w:cs="Courier New"/>
        </w:rPr>
        <w:t xml:space="preserve">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6   100.00            0        </w:t>
      </w:r>
      <w:r w:rsidRPr="002E2EB6">
        <w:rPr>
          <w:rFonts w:ascii="Courier New" w:hAnsi="Courier New" w:cs="Courier New"/>
        </w:rPr>
        <w:t xml:space="preserve">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</w:t>
      </w:r>
      <w:r w:rsidRPr="002E2EB6">
        <w:rPr>
          <w:rFonts w:ascii="Courier New" w:hAnsi="Courier New" w:cs="Courier New"/>
        </w:rPr>
        <w:t>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</w:t>
      </w:r>
      <w:r w:rsidRPr="002E2EB6">
        <w:rPr>
          <w:rFonts w:ascii="Courier New" w:hAnsi="Courier New" w:cs="Courier New"/>
        </w:rPr>
        <w:t>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4    66.67            0             0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33.33            0             1             0         </w:t>
      </w:r>
      <w:r w:rsidRPr="002E2EB6">
        <w:rPr>
          <w:rFonts w:ascii="Courier New" w:hAnsi="Courier New" w:cs="Courier New"/>
        </w:rPr>
        <w:t xml:space="preserve">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</w:t>
      </w:r>
      <w:r w:rsidRPr="002E2EB6">
        <w:rPr>
          <w:rFonts w:ascii="Courier New" w:hAnsi="Courier New" w:cs="Courier New"/>
        </w:rPr>
        <w:t xml:space="preserve">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5    83.33            0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16.67  </w:t>
      </w:r>
      <w:r w:rsidRPr="002E2EB6">
        <w:rPr>
          <w:rFonts w:ascii="Courier New" w:hAnsi="Courier New" w:cs="Courier New"/>
        </w:rPr>
        <w:t xml:space="preserve">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</w:t>
      </w:r>
      <w:r w:rsidRPr="002E2EB6">
        <w:rPr>
          <w:rFonts w:ascii="Courier New" w:hAnsi="Courier New" w:cs="Courier New"/>
        </w:rPr>
        <w:t xml:space="preserve">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6   100.00            0             1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</w:t>
      </w:r>
      <w:r w:rsidRPr="002E2EB6">
        <w:rPr>
          <w:rFonts w:ascii="Courier New" w:hAnsi="Courier New" w:cs="Courier New"/>
        </w:rPr>
        <w:t xml:space="preserve">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</w:t>
      </w:r>
      <w:r w:rsidRPr="002E2EB6">
        <w:rPr>
          <w:rFonts w:ascii="Courier New" w:hAnsi="Courier New" w:cs="Courier New"/>
        </w:rPr>
        <w:t xml:space="preserve"> Votes .  .  .  .  .  .  .  .  .  .       0                     0             0             0             0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</w:t>
      </w:r>
      <w:r w:rsidRPr="002E2EB6">
        <w:rPr>
          <w:rFonts w:ascii="Courier New" w:hAnsi="Courier New" w:cs="Courier New"/>
        </w:rPr>
        <w:t xml:space="preserve">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0015-01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191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 79      </w:t>
      </w:r>
      <w:r w:rsidRPr="002E2EB6">
        <w:rPr>
          <w:rFonts w:ascii="Courier New" w:hAnsi="Courier New" w:cs="Courier New"/>
        </w:rPr>
        <w:t xml:space="preserve">               2             7            13            36            21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 73    92.41            1             6            13            32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 6</w:t>
      </w:r>
      <w:r w:rsidRPr="002E2EB6">
        <w:rPr>
          <w:rFonts w:ascii="Courier New" w:hAnsi="Courier New" w:cs="Courier New"/>
        </w:rPr>
        <w:t xml:space="preserve">     7.59            1             1             0             4             0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41.36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</w:t>
      </w:r>
      <w:r w:rsidRPr="002E2EB6">
        <w:rPr>
          <w:rFonts w:ascii="Courier New" w:hAnsi="Courier New" w:cs="Courier New"/>
        </w:rPr>
        <w:t>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</w:t>
      </w:r>
      <w:r w:rsidRPr="002E2EB6">
        <w:rPr>
          <w:rFonts w:ascii="Courier New" w:hAnsi="Courier New" w:cs="Courier New"/>
        </w:rPr>
        <w:t>L30A PAGE 0015-02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 37    50.68       </w:t>
      </w:r>
      <w:r w:rsidRPr="002E2EB6">
        <w:rPr>
          <w:rFonts w:ascii="Courier New" w:hAnsi="Courier New" w:cs="Courier New"/>
        </w:rPr>
        <w:t xml:space="preserve">     1             5             6            17             8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29    39.73 </w:t>
      </w:r>
      <w:r w:rsidRPr="002E2EB6">
        <w:rPr>
          <w:rFonts w:ascii="Courier New" w:hAnsi="Courier New" w:cs="Courier New"/>
        </w:rPr>
        <w:t xml:space="preserve">           0             1             5            14             9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 1     1.37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</w:t>
      </w:r>
      <w:r w:rsidRPr="002E2EB6">
        <w:rPr>
          <w:rFonts w:ascii="Courier New" w:hAnsi="Courier New" w:cs="Courier New"/>
        </w:rPr>
        <w:t xml:space="preserve">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</w:t>
      </w:r>
      <w:r w:rsidRPr="002E2EB6">
        <w:rPr>
          <w:rFonts w:ascii="Courier New" w:hAnsi="Courier New" w:cs="Courier New"/>
        </w:rPr>
        <w:t xml:space="preserve">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</w:t>
      </w:r>
      <w:r w:rsidRPr="002E2EB6">
        <w:rPr>
          <w:rFonts w:ascii="Courier New" w:hAnsi="Courier New" w:cs="Courier New"/>
        </w:rPr>
        <w:t xml:space="preserve">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 3     4.11            0             0             0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</w:t>
      </w:r>
      <w:r w:rsidRPr="002E2EB6">
        <w:rPr>
          <w:rFonts w:ascii="Courier New" w:hAnsi="Courier New" w:cs="Courier New"/>
        </w:rPr>
        <w:t xml:space="preserve">  .  .       1     1.37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</w:t>
      </w:r>
      <w:r w:rsidRPr="002E2EB6">
        <w:rPr>
          <w:rFonts w:ascii="Courier New" w:hAnsi="Courier New" w:cs="Courier New"/>
        </w:rPr>
        <w:t xml:space="preserve">  .  .  .  .       1     1.37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1     1.37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</w:t>
      </w:r>
      <w:r w:rsidRPr="002E2EB6">
        <w:rPr>
          <w:rFonts w:ascii="Courier New" w:hAnsi="Courier New" w:cs="Courier New"/>
        </w:rPr>
        <w:t xml:space="preserve">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</w:t>
      </w:r>
      <w:r w:rsidRPr="002E2EB6">
        <w:rPr>
          <w:rFonts w:ascii="Courier New" w:hAnsi="Courier New" w:cs="Courier New"/>
        </w:rPr>
        <w:t>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 48   100.00            1             5             8            23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</w:t>
      </w:r>
      <w:r w:rsidRPr="002E2EB6">
        <w:rPr>
          <w:rFonts w:ascii="Courier New" w:hAnsi="Courier New" w:cs="Courier New"/>
        </w:rPr>
        <w:t xml:space="preserve">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0             1             5             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23  </w:t>
      </w:r>
      <w:r w:rsidRPr="002E2EB6">
        <w:rPr>
          <w:rFonts w:ascii="Courier New" w:hAnsi="Courier New" w:cs="Courier New"/>
        </w:rPr>
        <w:t xml:space="preserve">  44.23            0             3             3            11             6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 6    11.54            0             0             3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</w:t>
      </w:r>
      <w:r w:rsidRPr="002E2EB6">
        <w:rPr>
          <w:rFonts w:ascii="Courier New" w:hAnsi="Courier New" w:cs="Courier New"/>
        </w:rPr>
        <w:t xml:space="preserve">   7    13.46            0             2             0             2             3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10    19.23            1             1             1             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</w:t>
      </w:r>
      <w:r w:rsidRPr="002E2EB6">
        <w:rPr>
          <w:rFonts w:ascii="Courier New" w:hAnsi="Courier New" w:cs="Courier New"/>
        </w:rPr>
        <w:t xml:space="preserve"> .       2     3.85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 3     5.77            0             0             1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</w:t>
      </w:r>
      <w:r w:rsidRPr="002E2EB6">
        <w:rPr>
          <w:rFonts w:ascii="Courier New" w:hAnsi="Courier New" w:cs="Courier New"/>
        </w:rPr>
        <w:t xml:space="preserve"> .  .  .       1     1.92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21                     0             0             5             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32    58.18            0             3             5        </w:t>
      </w:r>
      <w:r w:rsidRPr="002E2EB6">
        <w:rPr>
          <w:rFonts w:ascii="Courier New" w:hAnsi="Courier New" w:cs="Courier New"/>
        </w:rPr>
        <w:t xml:space="preserve">    18             6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23    41.82            1             3             3             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</w:t>
      </w:r>
      <w:r w:rsidRPr="002E2EB6">
        <w:rPr>
          <w:rFonts w:ascii="Courier New" w:hAnsi="Courier New" w:cs="Courier New"/>
        </w:rPr>
        <w:t xml:space="preserve">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18                     0             0             5             6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 26 </w:t>
      </w:r>
      <w:r w:rsidRPr="002E2EB6">
        <w:rPr>
          <w:rFonts w:ascii="Courier New" w:hAnsi="Courier New" w:cs="Courier New"/>
        </w:rPr>
        <w:t xml:space="preserve">   52.00            1             4             5             8             8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24    48.00            0             2             3            14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0             0             5            10             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</w:t>
      </w:r>
      <w:r w:rsidRPr="002E2EB6">
        <w:rPr>
          <w:rFonts w:ascii="Courier New" w:hAnsi="Courier New" w:cs="Courier New"/>
        </w:rPr>
        <w:t xml:space="preserve">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</w:t>
      </w:r>
      <w:r w:rsidRPr="002E2EB6">
        <w:rPr>
          <w:rFonts w:ascii="Courier New" w:hAnsi="Courier New" w:cs="Courier New"/>
        </w:rPr>
        <w:t xml:space="preserve">          Republican Party                                        REPORT-EL30A PAGE 0015-03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Justice, Supreme </w:t>
      </w:r>
      <w:r w:rsidRPr="002E2EB6">
        <w:rPr>
          <w:rFonts w:ascii="Courier New" w:hAnsi="Courier New" w:cs="Courier New"/>
        </w:rPr>
        <w:t>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20    40.00            0             1             4            11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 30    60.00            1             5             4</w:t>
      </w:r>
      <w:r w:rsidRPr="002E2EB6">
        <w:rPr>
          <w:rFonts w:ascii="Courier New" w:hAnsi="Courier New" w:cs="Courier New"/>
        </w:rPr>
        <w:t xml:space="preserve">            12             8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0             0        </w:t>
      </w:r>
      <w:r w:rsidRPr="002E2EB6">
        <w:rPr>
          <w:rFonts w:ascii="Courier New" w:hAnsi="Courier New" w:cs="Courier New"/>
        </w:rPr>
        <w:t xml:space="preserve">     5             9             9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15    31.25            0             1             2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</w:t>
      </w:r>
      <w:r w:rsidRPr="002E2EB6">
        <w:rPr>
          <w:rFonts w:ascii="Courier New" w:hAnsi="Courier New" w:cs="Courier New"/>
        </w:rPr>
        <w:t xml:space="preserve">  .  .      18    37.50            0             3             2             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15    31.25            1             1             4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0             1             5            11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</w:t>
      </w:r>
      <w:r w:rsidRPr="002E2EB6">
        <w:rPr>
          <w:rFonts w:ascii="Courier New" w:hAnsi="Courier New" w:cs="Courier New"/>
        </w:rPr>
        <w:t xml:space="preserve">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13    24.53            1             3             1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11    20.75            0             2           </w:t>
      </w:r>
      <w:r w:rsidRPr="002E2EB6">
        <w:rPr>
          <w:rFonts w:ascii="Courier New" w:hAnsi="Courier New" w:cs="Courier New"/>
        </w:rPr>
        <w:t xml:space="preserve">  2             5             2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13    24.53            0             0             1             4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16    30.19            0             1     </w:t>
      </w:r>
      <w:r w:rsidRPr="002E2EB6">
        <w:rPr>
          <w:rFonts w:ascii="Courier New" w:hAnsi="Courier New" w:cs="Courier New"/>
        </w:rPr>
        <w:t xml:space="preserve">        5             9             1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0             </w:t>
      </w:r>
      <w:r w:rsidRPr="002E2EB6">
        <w:rPr>
          <w:rFonts w:ascii="Courier New" w:hAnsi="Courier New" w:cs="Courier New"/>
        </w:rPr>
        <w:t>0             4             8             8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26    52.00            0             4             6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</w:t>
      </w:r>
      <w:r w:rsidRPr="002E2EB6">
        <w:rPr>
          <w:rFonts w:ascii="Courier New" w:hAnsi="Courier New" w:cs="Courier New"/>
        </w:rPr>
        <w:t xml:space="preserve">  .  .  .  .  .      24    48.00            1             2             2            11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</w:t>
      </w:r>
      <w:r w:rsidRPr="002E2EB6">
        <w:rPr>
          <w:rFonts w:ascii="Courier New" w:hAnsi="Courier New" w:cs="Courier New"/>
        </w:rPr>
        <w:t xml:space="preserve">  .  .  .  .  .  .  .      23                     0             0             5            10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 46   100.00            1             5             7 </w:t>
      </w:r>
      <w:r w:rsidRPr="002E2EB6">
        <w:rPr>
          <w:rFonts w:ascii="Courier New" w:hAnsi="Courier New" w:cs="Courier New"/>
        </w:rPr>
        <w:t xml:space="preserve">           19            14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0             1         </w:t>
      </w:r>
      <w:r w:rsidRPr="002E2EB6">
        <w:rPr>
          <w:rFonts w:ascii="Courier New" w:hAnsi="Courier New" w:cs="Courier New"/>
        </w:rPr>
        <w:t xml:space="preserve">    6            13             7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 46   100.00            1             5             8            19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0             1             5            13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</w:t>
      </w:r>
      <w:r w:rsidRPr="002E2EB6">
        <w:rPr>
          <w:rFonts w:ascii="Courier New" w:hAnsi="Courier New" w:cs="Courier New"/>
        </w:rPr>
        <w:t>mas McNutt .  .  .  .  .  .  .  .  .  .      44    66.67            1             5             7            19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 22    33.33            0             1             4            10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       2             3        </w:t>
      </w:r>
      <w:r w:rsidRPr="002E2EB6">
        <w:rPr>
          <w:rFonts w:ascii="Courier New" w:hAnsi="Courier New" w:cs="Courier New"/>
        </w:rPr>
        <w:t xml:space="preserve">     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</w:t>
      </w:r>
      <w:r w:rsidRPr="002E2EB6">
        <w:rPr>
          <w:rFonts w:ascii="Courier New" w:hAnsi="Courier New" w:cs="Courier New"/>
        </w:rPr>
        <w:t xml:space="preserve">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0015-04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</w:t>
      </w:r>
      <w:r w:rsidRPr="002E2EB6">
        <w:rPr>
          <w:rFonts w:ascii="Courier New" w:hAnsi="Courier New" w:cs="Courier New"/>
        </w:rPr>
        <w:t xml:space="preserve">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 43   100.00            1             5             6            19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</w:t>
      </w:r>
      <w:r w:rsidRPr="002E2EB6">
        <w:rPr>
          <w:rFonts w:ascii="Courier New" w:hAnsi="Courier New" w:cs="Courier New"/>
        </w:rPr>
        <w:t xml:space="preserve">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30                     0             1             7            13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District Attorney, 66th Judicial </w:t>
      </w:r>
      <w:r w:rsidRPr="002E2EB6">
        <w:rPr>
          <w:rFonts w:ascii="Courier New" w:hAnsi="Courier New" w:cs="Courier New"/>
        </w:rPr>
        <w:t>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 47   100.00            1             5             5            23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</w:t>
      </w:r>
      <w:r w:rsidRPr="002E2EB6">
        <w:rPr>
          <w:rFonts w:ascii="Courier New" w:hAnsi="Courier New" w:cs="Courier New"/>
        </w:rPr>
        <w:t xml:space="preserve">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0             1             8             9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 48   100.00      </w:t>
      </w:r>
      <w:r w:rsidRPr="002E2EB6">
        <w:rPr>
          <w:rFonts w:ascii="Courier New" w:hAnsi="Courier New" w:cs="Courier New"/>
        </w:rPr>
        <w:t xml:space="preserve">      1             6             6            23            12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</w:t>
      </w:r>
      <w:r w:rsidRPr="002E2EB6">
        <w:rPr>
          <w:rFonts w:ascii="Courier New" w:hAnsi="Courier New" w:cs="Courier New"/>
        </w:rPr>
        <w:t xml:space="preserve">            0             0             7             9             9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20    32.26            1             1             3             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</w:t>
      </w:r>
      <w:r w:rsidRPr="002E2EB6">
        <w:rPr>
          <w:rFonts w:ascii="Courier New" w:hAnsi="Courier New" w:cs="Courier New"/>
        </w:rPr>
        <w:t xml:space="preserve">  .  .  .  .  .       2     3.23            0  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25    40.32            0             5             4            13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</w:t>
      </w:r>
      <w:r w:rsidRPr="002E2EB6">
        <w:rPr>
          <w:rFonts w:ascii="Courier New" w:hAnsi="Courier New" w:cs="Courier New"/>
        </w:rPr>
        <w:t xml:space="preserve">  .  .  .  .  .  .  .       6     9.68            0             0             1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 9    14.52            0             0             1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11                     0             0             4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</w:t>
      </w:r>
      <w:r w:rsidRPr="002E2EB6">
        <w:rPr>
          <w:rFonts w:ascii="Courier New" w:hAnsi="Courier New" w:cs="Courier New"/>
        </w:rPr>
        <w:t>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30    53.57            1             2             4            14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26    46.43            0             4       </w:t>
      </w:r>
      <w:r w:rsidRPr="002E2EB6">
        <w:rPr>
          <w:rFonts w:ascii="Courier New" w:hAnsi="Courier New" w:cs="Courier New"/>
        </w:rPr>
        <w:t xml:space="preserve">      5            12             5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17                     0             0 </w:t>
      </w:r>
      <w:r w:rsidRPr="002E2EB6">
        <w:rPr>
          <w:rFonts w:ascii="Courier New" w:hAnsi="Courier New" w:cs="Courier New"/>
        </w:rPr>
        <w:t xml:space="preserve">            4             6             7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Collin Yeaman .  .  .  .  .  .  .  .  .  .      28    52.83            1             4             3            15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George Willoughby.  .  .  .  .  .  . </w:t>
      </w:r>
      <w:r w:rsidRPr="002E2EB6">
        <w:rPr>
          <w:rFonts w:ascii="Courier New" w:hAnsi="Courier New" w:cs="Courier New"/>
        </w:rPr>
        <w:t xml:space="preserve"> .  .      25    47.17            0             2             5            10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</w:t>
      </w:r>
      <w:r w:rsidRPr="002E2EB6">
        <w:rPr>
          <w:rFonts w:ascii="Courier New" w:hAnsi="Courier New" w:cs="Courier New"/>
        </w:rPr>
        <w:t xml:space="preserve"> .  .  .  .      20                     0             0             5             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 47   100.00            1             6             6            22        </w:t>
      </w:r>
      <w:r w:rsidRPr="002E2EB6">
        <w:rPr>
          <w:rFonts w:ascii="Courier New" w:hAnsi="Courier New" w:cs="Courier New"/>
        </w:rPr>
        <w:t xml:space="preserve">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0             0             7            10  </w:t>
      </w:r>
      <w:r w:rsidRPr="002E2EB6">
        <w:rPr>
          <w:rFonts w:ascii="Courier New" w:hAnsi="Courier New" w:cs="Courier New"/>
        </w:rPr>
        <w:t xml:space="preserve">           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</w:t>
      </w:r>
      <w:r w:rsidRPr="002E2EB6">
        <w:rPr>
          <w:rFonts w:ascii="Courier New" w:hAnsi="Courier New" w:cs="Courier New"/>
        </w:rPr>
        <w:t>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0015-05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</w:t>
      </w:r>
      <w:r w:rsidRPr="002E2EB6">
        <w:rPr>
          <w:rFonts w:ascii="Courier New" w:hAnsi="Courier New" w:cs="Courier New"/>
        </w:rPr>
        <w:t>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</w:t>
      </w:r>
      <w:r w:rsidRPr="002E2EB6">
        <w:rPr>
          <w:rFonts w:ascii="Courier New" w:hAnsi="Courier New" w:cs="Courier New"/>
        </w:rPr>
        <w:t xml:space="preserve">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</w:t>
      </w:r>
      <w:r w:rsidRPr="002E2EB6">
        <w:rPr>
          <w:rFonts w:ascii="Courier New" w:hAnsi="Courier New" w:cs="Courier New"/>
        </w:rPr>
        <w:t xml:space="preserve">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 6 </w:t>
      </w:r>
      <w:r w:rsidRPr="002E2EB6">
        <w:rPr>
          <w:rFonts w:ascii="Courier New" w:hAnsi="Courier New" w:cs="Courier New"/>
        </w:rPr>
        <w:t xml:space="preserve">  100.00            1             1             0             4             0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</w:t>
      </w:r>
      <w:r w:rsidRPr="002E2EB6">
        <w:rPr>
          <w:rFonts w:ascii="Courier New" w:hAnsi="Courier New" w:cs="Courier New"/>
        </w:rPr>
        <w:t xml:space="preserve">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 2   100.00            0             0             0             2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1             1             0             </w:t>
      </w:r>
      <w:r w:rsidRPr="002E2EB6">
        <w:rPr>
          <w:rFonts w:ascii="Courier New" w:hAnsi="Courier New" w:cs="Courier New"/>
        </w:rPr>
        <w:t>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1    33.33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1    33.33        </w:t>
      </w:r>
      <w:r w:rsidRPr="002E2EB6">
        <w:rPr>
          <w:rFonts w:ascii="Courier New" w:hAnsi="Courier New" w:cs="Courier New"/>
        </w:rPr>
        <w:t xml:space="preserve">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1    33.33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</w:t>
      </w:r>
      <w:r w:rsidRPr="002E2EB6">
        <w:rPr>
          <w:rFonts w:ascii="Courier New" w:hAnsi="Courier New" w:cs="Courier New"/>
        </w:rPr>
        <w:t>rgren  .  .  .  .  .  .  .  .  .       3   100.00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</w:t>
      </w:r>
      <w:r w:rsidRPr="002E2EB6">
        <w:rPr>
          <w:rFonts w:ascii="Courier New" w:hAnsi="Courier New" w:cs="Courier New"/>
        </w:rPr>
        <w:t>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 3   100.00            0            </w:t>
      </w:r>
      <w:r w:rsidRPr="002E2EB6">
        <w:rPr>
          <w:rFonts w:ascii="Courier New" w:hAnsi="Courier New" w:cs="Courier New"/>
        </w:rPr>
        <w:t xml:space="preserve">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</w:t>
      </w:r>
      <w:r w:rsidRPr="002E2EB6">
        <w:rPr>
          <w:rFonts w:ascii="Courier New" w:hAnsi="Courier New" w:cs="Courier New"/>
        </w:rPr>
        <w:t xml:space="preserve">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 3   100.00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</w:t>
      </w:r>
      <w:r w:rsidRPr="002E2EB6">
        <w:rPr>
          <w:rFonts w:ascii="Courier New" w:hAnsi="Courier New" w:cs="Courier New"/>
        </w:rPr>
        <w:t>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 2   100.00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</w:t>
      </w:r>
      <w:r w:rsidRPr="002E2EB6">
        <w:rPr>
          <w:rFonts w:ascii="Courier New" w:hAnsi="Courier New" w:cs="Courier New"/>
        </w:rPr>
        <w:t xml:space="preserve">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1             1             0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</w:t>
      </w:r>
      <w:r w:rsidRPr="002E2EB6">
        <w:rPr>
          <w:rFonts w:ascii="Courier New" w:hAnsi="Courier New" w:cs="Courier New"/>
        </w:rPr>
        <w:t xml:space="preserve">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            </w:t>
      </w:r>
      <w:r w:rsidRPr="002E2EB6">
        <w:rPr>
          <w:rFonts w:ascii="Courier New" w:hAnsi="Courier New" w:cs="Courier New"/>
        </w:rPr>
        <w:t xml:space="preserve">                 REPORT-EL30A PAGE 0015-06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</w:t>
      </w:r>
      <w:r w:rsidRPr="002E2EB6">
        <w:rPr>
          <w:rFonts w:ascii="Courier New" w:hAnsi="Courier New" w:cs="Courier New"/>
        </w:rPr>
        <w:t>.  .  .  .  .  .  .  .  .       2   100.00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</w:t>
      </w:r>
      <w:r w:rsidRPr="002E2EB6">
        <w:rPr>
          <w:rFonts w:ascii="Courier New" w:hAnsi="Courier New" w:cs="Courier New"/>
        </w:rPr>
        <w:t>es .  .  .  .  .  .  .  .  .  .       4                     1 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 2   100.00            0            </w:t>
      </w:r>
      <w:r w:rsidRPr="002E2EB6">
        <w:rPr>
          <w:rFonts w:ascii="Courier New" w:hAnsi="Courier New" w:cs="Courier New"/>
        </w:rPr>
        <w:t xml:space="preserve">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1      </w:t>
      </w:r>
      <w:r w:rsidRPr="002E2EB6">
        <w:rPr>
          <w:rFonts w:ascii="Courier New" w:hAnsi="Courier New" w:cs="Courier New"/>
        </w:rPr>
        <w:t xml:space="preserve">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 3   100.00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</w:t>
      </w:r>
      <w:r w:rsidRPr="002E2EB6">
        <w:rPr>
          <w:rFonts w:ascii="Courier New" w:hAnsi="Courier New" w:cs="Courier New"/>
        </w:rPr>
        <w:t>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 5   100.00            1             1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</w:t>
      </w:r>
      <w:r w:rsidRPr="002E2EB6">
        <w:rPr>
          <w:rFonts w:ascii="Courier New" w:hAnsi="Courier New" w:cs="Courier New"/>
        </w:rPr>
        <w:t xml:space="preserve">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</w:t>
      </w:r>
      <w:r w:rsidRPr="002E2EB6">
        <w:rPr>
          <w:rFonts w:ascii="Courier New" w:hAnsi="Courier New" w:cs="Courier New"/>
        </w:rPr>
        <w:t>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</w:t>
      </w:r>
      <w:r w:rsidRPr="002E2EB6">
        <w:rPr>
          <w:rFonts w:ascii="Courier New" w:hAnsi="Courier New" w:cs="Courier New"/>
        </w:rPr>
        <w:t>EPORT-EL30A PAGE 0015-07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44    7</w:t>
      </w:r>
      <w:r w:rsidRPr="002E2EB6">
        <w:rPr>
          <w:rFonts w:ascii="Courier New" w:hAnsi="Courier New" w:cs="Courier New"/>
        </w:rPr>
        <w:t>2.13            1             6             9            17            11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17    27.87            0             0             3             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</w:t>
      </w:r>
      <w:r w:rsidRPr="002E2EB6">
        <w:rPr>
          <w:rFonts w:ascii="Courier New" w:hAnsi="Courier New" w:cs="Courier New"/>
        </w:rPr>
        <w:t>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 0             0             1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</w:t>
      </w:r>
      <w:r w:rsidRPr="002E2EB6">
        <w:rPr>
          <w:rFonts w:ascii="Courier New" w:hAnsi="Courier New" w:cs="Courier New"/>
        </w:rPr>
        <w:t>.  .  .  .  .  .  .  .  .  .  .      38    60.32            0             4             5            19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25    39.68            1             2             7             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</w:t>
      </w:r>
      <w:r w:rsidRPr="002E2EB6">
        <w:rPr>
          <w:rFonts w:ascii="Courier New" w:hAnsi="Courier New" w:cs="Courier New"/>
        </w:rPr>
        <w:t>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0             0             1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55    84.62            1             6            11            22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10    15.38            0             0      </w:t>
      </w:r>
      <w:r w:rsidRPr="002E2EB6">
        <w:rPr>
          <w:rFonts w:ascii="Courier New" w:hAnsi="Courier New" w:cs="Courier New"/>
        </w:rPr>
        <w:t xml:space="preserve">       1             4             5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8                     0             0</w:t>
      </w:r>
      <w:r w:rsidRPr="002E2EB6">
        <w:rPr>
          <w:rFonts w:ascii="Courier New" w:hAnsi="Courier New" w:cs="Courier New"/>
        </w:rPr>
        <w:t xml:space="preserve">             1             6             1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60    95.24            1             6            10            25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</w:t>
      </w:r>
      <w:r w:rsidRPr="002E2EB6">
        <w:rPr>
          <w:rFonts w:ascii="Courier New" w:hAnsi="Courier New" w:cs="Courier New"/>
        </w:rPr>
        <w:t xml:space="preserve"> 3     4.76            0             0             2             1             0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</w:t>
      </w:r>
      <w:r w:rsidRPr="002E2EB6">
        <w:rPr>
          <w:rFonts w:ascii="Courier New" w:hAnsi="Courier New" w:cs="Courier New"/>
        </w:rPr>
        <w:t xml:space="preserve">      10                     0             0             1             6             3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</w:t>
      </w:r>
      <w:r w:rsidRPr="002E2EB6">
        <w:rPr>
          <w:rFonts w:ascii="Courier New" w:hAnsi="Courier New" w:cs="Courier New"/>
        </w:rPr>
        <w:t xml:space="preserve">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0015-08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0015 PCT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</w:t>
      </w:r>
      <w:r w:rsidRPr="002E2EB6">
        <w:rPr>
          <w:rFonts w:ascii="Courier New" w:hAnsi="Courier New" w:cs="Courier New"/>
        </w:rPr>
        <w:t xml:space="preserve">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1    33.33            0             0             0            </w:t>
      </w:r>
      <w:r w:rsidRPr="002E2EB6">
        <w:rPr>
          <w:rFonts w:ascii="Courier New" w:hAnsi="Courier New" w:cs="Courier New"/>
        </w:rPr>
        <w:t xml:space="preserve">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66.67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</w:t>
      </w:r>
      <w:r w:rsidRPr="002E2EB6">
        <w:rPr>
          <w:rFonts w:ascii="Courier New" w:hAnsi="Courier New" w:cs="Courier New"/>
        </w:rPr>
        <w:t xml:space="preserve">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2    66.67     </w:t>
      </w:r>
      <w:r w:rsidRPr="002E2EB6">
        <w:rPr>
          <w:rFonts w:ascii="Courier New" w:hAnsi="Courier New" w:cs="Courier New"/>
        </w:rPr>
        <w:t xml:space="preserve">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33.33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</w:t>
      </w:r>
      <w:r w:rsidRPr="002E2EB6">
        <w:rPr>
          <w:rFonts w:ascii="Courier New" w:hAnsi="Courier New" w:cs="Courier New"/>
        </w:rPr>
        <w:t xml:space="preserve"> .  .  .  .  .  .  .  .  .       2    66.67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33.33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</w:t>
      </w:r>
      <w:r w:rsidRPr="002E2EB6">
        <w:rPr>
          <w:rFonts w:ascii="Courier New" w:hAnsi="Courier New" w:cs="Courier New"/>
        </w:rPr>
        <w:t>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</w:t>
      </w:r>
      <w:r w:rsidRPr="002E2EB6">
        <w:rPr>
          <w:rFonts w:ascii="Courier New" w:hAnsi="Courier New" w:cs="Courier New"/>
        </w:rPr>
        <w:t>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2   100.00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</w:t>
      </w:r>
      <w:r w:rsidRPr="002E2EB6">
        <w:rPr>
          <w:rFonts w:ascii="Courier New" w:hAnsi="Courier New" w:cs="Courier New"/>
        </w:rPr>
        <w:t xml:space="preserve">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1             1 </w:t>
      </w:r>
      <w:r w:rsidRPr="002E2EB6">
        <w:rPr>
          <w:rFonts w:ascii="Courier New" w:hAnsi="Courier New" w:cs="Courier New"/>
        </w:rPr>
        <w:t xml:space="preserve">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3   100.00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</w:t>
      </w:r>
      <w:r w:rsidRPr="002E2EB6">
        <w:rPr>
          <w:rFonts w:ascii="Courier New" w:hAnsi="Courier New" w:cs="Courier New"/>
        </w:rPr>
        <w:t xml:space="preserve">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 2    66.67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33.33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1             1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</w:t>
      </w:r>
      <w:r w:rsidRPr="002E2EB6">
        <w:rPr>
          <w:rFonts w:ascii="Courier New" w:hAnsi="Courier New" w:cs="Courier New"/>
        </w:rPr>
        <w:t>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</w:t>
      </w:r>
      <w:r w:rsidRPr="002E2EB6">
        <w:rPr>
          <w:rFonts w:ascii="Courier New" w:hAnsi="Courier New" w:cs="Courier New"/>
        </w:rPr>
        <w:t>A PAGE 0016-01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389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</w:t>
      </w:r>
      <w:r w:rsidRPr="002E2EB6">
        <w:rPr>
          <w:rFonts w:ascii="Courier New" w:hAnsi="Courier New" w:cs="Courier New"/>
        </w:rPr>
        <w:t xml:space="preserve"> .     148                     1             9            17            61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134    90.54            1             9            14            50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</w:t>
      </w:r>
      <w:r w:rsidRPr="002E2EB6">
        <w:rPr>
          <w:rFonts w:ascii="Courier New" w:hAnsi="Courier New" w:cs="Courier New"/>
        </w:rPr>
        <w:t xml:space="preserve"> .  .  .      14     9.46            0             0             3            11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38.05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</w:t>
      </w:r>
      <w:r w:rsidRPr="002E2EB6">
        <w:rPr>
          <w:rFonts w:ascii="Courier New" w:hAnsi="Courier New" w:cs="Courier New"/>
        </w:rPr>
        <w:t xml:space="preserve">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            </w:t>
      </w:r>
      <w:r w:rsidRPr="002E2EB6">
        <w:rPr>
          <w:rFonts w:ascii="Courier New" w:hAnsi="Courier New" w:cs="Courier New"/>
        </w:rPr>
        <w:t xml:space="preserve">        REPORT-EL30A PAGE 0016-02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 66</w:t>
      </w:r>
      <w:r w:rsidRPr="002E2EB6">
        <w:rPr>
          <w:rFonts w:ascii="Courier New" w:hAnsi="Courier New" w:cs="Courier New"/>
        </w:rPr>
        <w:t xml:space="preserve">    49.62            0             6             8            25            27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1      .75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</w:t>
      </w:r>
      <w:r w:rsidRPr="002E2EB6">
        <w:rPr>
          <w:rFonts w:ascii="Courier New" w:hAnsi="Courier New" w:cs="Courier New"/>
        </w:rPr>
        <w:t xml:space="preserve">    42    31.58            0             0             3            17            22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 9     6.77            0             0             0             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</w:t>
      </w:r>
      <w:r w:rsidRPr="002E2EB6">
        <w:rPr>
          <w:rFonts w:ascii="Courier New" w:hAnsi="Courier New" w:cs="Courier New"/>
        </w:rPr>
        <w:t>.  .       1      .75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</w:t>
      </w:r>
      <w:r w:rsidRPr="002E2EB6">
        <w:rPr>
          <w:rFonts w:ascii="Courier New" w:hAnsi="Courier New" w:cs="Courier New"/>
        </w:rPr>
        <w:t>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</w:t>
      </w:r>
      <w:r w:rsidRPr="002E2EB6">
        <w:rPr>
          <w:rFonts w:ascii="Courier New" w:hAnsi="Courier New" w:cs="Courier New"/>
        </w:rPr>
        <w:t>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12     9.02            1             3             2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</w:t>
      </w:r>
      <w:r w:rsidRPr="002E2EB6">
        <w:rPr>
          <w:rFonts w:ascii="Courier New" w:hAnsi="Courier New" w:cs="Courier New"/>
        </w:rPr>
        <w:t>.  .  .  .  .  .  .  .       1      .75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1      .75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</w:t>
      </w:r>
      <w:r w:rsidRPr="002E2EB6">
        <w:rPr>
          <w:rFonts w:ascii="Courier New" w:hAnsi="Courier New" w:cs="Courier New"/>
        </w:rPr>
        <w:t>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 89   100.00            1             8             8            37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45                     0             1             6            13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</w:t>
      </w:r>
      <w:r w:rsidRPr="002E2EB6">
        <w:rPr>
          <w:rFonts w:ascii="Courier New" w:hAnsi="Courier New" w:cs="Courier New"/>
        </w:rPr>
        <w:t xml:space="preserve">  .  .      44    42.72            0             2             4            13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10     9.71            0             0             0             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</w:t>
      </w:r>
      <w:r w:rsidRPr="002E2EB6">
        <w:rPr>
          <w:rFonts w:ascii="Courier New" w:hAnsi="Courier New" w:cs="Courier New"/>
        </w:rPr>
        <w:t xml:space="preserve">  .  .  .  .      12    11.65            0             3             1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13    12.62            0             2             2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</w:t>
      </w:r>
      <w:r w:rsidRPr="002E2EB6">
        <w:rPr>
          <w:rFonts w:ascii="Courier New" w:hAnsi="Courier New" w:cs="Courier New"/>
        </w:rPr>
        <w:t xml:space="preserve">  .  .  .  .  .  .      14    13.59            1             1             1            10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 6     5.83            0             1             2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</w:t>
      </w:r>
      <w:r w:rsidRPr="002E2EB6">
        <w:rPr>
          <w:rFonts w:ascii="Courier New" w:hAnsi="Courier New" w:cs="Courier New"/>
        </w:rPr>
        <w:t xml:space="preserve">  .  .  .  .  .  .  .  .       4     3.88            0             0 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</w:t>
      </w:r>
      <w:r w:rsidRPr="002E2EB6">
        <w:rPr>
          <w:rFonts w:ascii="Courier New" w:hAnsi="Courier New" w:cs="Courier New"/>
        </w:rPr>
        <w:t>s .  .  .  .  .  .  .  .  .  .      31                     0             0             4             8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57    53.27            0             4      </w:t>
      </w:r>
      <w:r w:rsidRPr="002E2EB6">
        <w:rPr>
          <w:rFonts w:ascii="Courier New" w:hAnsi="Courier New" w:cs="Courier New"/>
        </w:rPr>
        <w:t xml:space="preserve">       9            20            24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50    46.73            1             5             4            23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</w:t>
      </w:r>
      <w:r w:rsidRPr="002E2EB6">
        <w:rPr>
          <w:rFonts w:ascii="Courier New" w:hAnsi="Courier New" w:cs="Courier New"/>
        </w:rPr>
        <w:t xml:space="preserve">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0             0             1             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</w:t>
      </w:r>
      <w:r w:rsidRPr="002E2EB6">
        <w:rPr>
          <w:rFonts w:ascii="Courier New" w:hAnsi="Courier New" w:cs="Courier New"/>
        </w:rPr>
        <w:t>.  .  .      64    66.67            1             4             7            21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32    33.33            0             4             3            16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</w:t>
      </w:r>
      <w:r w:rsidRPr="002E2EB6">
        <w:rPr>
          <w:rFonts w:ascii="Courier New" w:hAnsi="Courier New" w:cs="Courier New"/>
        </w:rPr>
        <w:t>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38                     0             1             4            13            20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</w:t>
      </w:r>
      <w:r w:rsidRPr="002E2EB6">
        <w:rPr>
          <w:rFonts w:ascii="Courier New" w:hAnsi="Courier New" w:cs="Courier New"/>
        </w:rPr>
        <w:t xml:space="preserve">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</w:t>
      </w:r>
      <w:r w:rsidRPr="002E2EB6">
        <w:rPr>
          <w:rFonts w:ascii="Courier New" w:hAnsi="Courier New" w:cs="Courier New"/>
        </w:rPr>
        <w:t>M                         Republican Party                                        REPORT-EL30A PAGE 0016-03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</w:t>
      </w:r>
      <w:r w:rsidRPr="002E2EB6">
        <w:rPr>
          <w:rFonts w:ascii="Courier New" w:hAnsi="Courier New" w:cs="Courier New"/>
        </w:rPr>
        <w:t>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 58    58.59            1             3             6            26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 41    41.41            0            </w:t>
      </w:r>
      <w:r w:rsidRPr="002E2EB6">
        <w:rPr>
          <w:rFonts w:ascii="Courier New" w:hAnsi="Courier New" w:cs="Courier New"/>
        </w:rPr>
        <w:t xml:space="preserve"> 5             5            16            15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             0      </w:t>
      </w:r>
      <w:r w:rsidRPr="002E2EB6">
        <w:rPr>
          <w:rFonts w:ascii="Courier New" w:hAnsi="Courier New" w:cs="Courier New"/>
        </w:rPr>
        <w:t xml:space="preserve">       1             3             8            23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38    40.43            1             4             3            15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</w:t>
      </w:r>
      <w:r w:rsidRPr="002E2EB6">
        <w:rPr>
          <w:rFonts w:ascii="Courier New" w:hAnsi="Courier New" w:cs="Courier New"/>
        </w:rPr>
        <w:t>.  .  .  .  .  .  .  .      29    30.85            0             2             4            12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27    28.72            0             2             2            13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40                     0             1             5            10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</w:t>
      </w:r>
      <w:r w:rsidRPr="002E2EB6">
        <w:rPr>
          <w:rFonts w:ascii="Courier New" w:hAnsi="Courier New" w:cs="Courier New"/>
        </w:rPr>
        <w:t>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14    14.58            0             1             1             3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26    27.08            1         </w:t>
      </w:r>
      <w:r w:rsidRPr="002E2EB6">
        <w:rPr>
          <w:rFonts w:ascii="Courier New" w:hAnsi="Courier New" w:cs="Courier New"/>
        </w:rPr>
        <w:t xml:space="preserve">    2             5            10             8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37    38.54            0             3             3            22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19    19.79            0   </w:t>
      </w:r>
      <w:r w:rsidRPr="002E2EB6">
        <w:rPr>
          <w:rFonts w:ascii="Courier New" w:hAnsi="Courier New" w:cs="Courier New"/>
        </w:rPr>
        <w:t xml:space="preserve">          2             0             5            12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38                   </w:t>
      </w:r>
      <w:r w:rsidRPr="002E2EB6">
        <w:rPr>
          <w:rFonts w:ascii="Courier New" w:hAnsi="Courier New" w:cs="Courier New"/>
        </w:rPr>
        <w:t xml:space="preserve">  0             1             5            10            22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57    62.64            1             6             4            27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</w:t>
      </w:r>
      <w:r w:rsidRPr="002E2EB6">
        <w:rPr>
          <w:rFonts w:ascii="Courier New" w:hAnsi="Courier New" w:cs="Courier New"/>
        </w:rPr>
        <w:t>Keasler  .  .  .  .  .  .  .  .      34    37.36            0             2             3            13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</w:t>
      </w:r>
      <w:r w:rsidRPr="002E2EB6">
        <w:rPr>
          <w:rFonts w:ascii="Courier New" w:hAnsi="Courier New" w:cs="Courier New"/>
        </w:rPr>
        <w:t>er Votes .  .  .  .  .  .  .  .  .  .      43                     0             1             7            10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 76   100.00            1             </w:t>
      </w:r>
      <w:r w:rsidRPr="002E2EB6">
        <w:rPr>
          <w:rFonts w:ascii="Courier New" w:hAnsi="Courier New" w:cs="Courier New"/>
        </w:rPr>
        <w:t>7             5            33            30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58                     0       </w:t>
      </w:r>
      <w:r w:rsidRPr="002E2EB6">
        <w:rPr>
          <w:rFonts w:ascii="Courier New" w:hAnsi="Courier New" w:cs="Courier New"/>
        </w:rPr>
        <w:t xml:space="preserve">      2             9            17            30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 85   100.00            1             9             6            37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</w:t>
      </w:r>
      <w:r w:rsidRPr="002E2EB6">
        <w:rPr>
          <w:rFonts w:ascii="Courier New" w:hAnsi="Courier New" w:cs="Courier New"/>
        </w:rPr>
        <w:t xml:space="preserve">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49                     0             0             8            13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</w:t>
      </w:r>
      <w:r w:rsidRPr="002E2EB6">
        <w:rPr>
          <w:rFonts w:ascii="Courier New" w:hAnsi="Courier New" w:cs="Courier New"/>
        </w:rPr>
        <w:t>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 59    52.68            1             5             5            22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 53    47.32            0             4             8            </w:t>
      </w:r>
      <w:r w:rsidRPr="002E2EB6">
        <w:rPr>
          <w:rFonts w:ascii="Courier New" w:hAnsi="Courier New" w:cs="Courier New"/>
        </w:rPr>
        <w:t>22            19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0             0             1      </w:t>
      </w:r>
      <w:r w:rsidRPr="002E2EB6">
        <w:rPr>
          <w:rFonts w:ascii="Courier New" w:hAnsi="Courier New" w:cs="Courier New"/>
        </w:rPr>
        <w:t xml:space="preserve">       6            15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</w:t>
      </w:r>
      <w:r w:rsidRPr="002E2EB6">
        <w:rPr>
          <w:rFonts w:ascii="Courier New" w:hAnsi="Courier New" w:cs="Courier New"/>
        </w:rPr>
        <w:t xml:space="preserve">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0016-04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</w:t>
      </w:r>
      <w:r w:rsidRPr="002E2EB6">
        <w:rPr>
          <w:rFonts w:ascii="Courier New" w:hAnsi="Courier New" w:cs="Courier New"/>
        </w:rPr>
        <w:t>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 81   100.00            1             7             5            35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</w:t>
      </w:r>
      <w:r w:rsidRPr="002E2EB6">
        <w:rPr>
          <w:rFonts w:ascii="Courier New" w:hAnsi="Courier New" w:cs="Courier New"/>
        </w:rPr>
        <w:t>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0             2             9            15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</w:t>
      </w:r>
      <w:r w:rsidRPr="002E2EB6">
        <w:rPr>
          <w:rFonts w:ascii="Courier New" w:hAnsi="Courier New" w:cs="Courier New"/>
        </w:rPr>
        <w:t>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 82   100.00            1             8             6            36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</w:t>
      </w:r>
      <w:r w:rsidRPr="002E2EB6">
        <w:rPr>
          <w:rFonts w:ascii="Courier New" w:hAnsi="Courier New" w:cs="Courier New"/>
        </w:rPr>
        <w:t xml:space="preserve">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52                     0             1             8            14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 7</w:t>
      </w:r>
      <w:r w:rsidRPr="002E2EB6">
        <w:rPr>
          <w:rFonts w:ascii="Courier New" w:hAnsi="Courier New" w:cs="Courier New"/>
        </w:rPr>
        <w:t>9   100.00            0             6             7            33            33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</w:t>
      </w:r>
      <w:r w:rsidRPr="002E2EB6">
        <w:rPr>
          <w:rFonts w:ascii="Courier New" w:hAnsi="Courier New" w:cs="Courier New"/>
        </w:rPr>
        <w:t xml:space="preserve">     55                     1             3             7            17            27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 62    52.54            1             2             6            23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</w:t>
      </w:r>
      <w:r w:rsidRPr="002E2EB6">
        <w:rPr>
          <w:rFonts w:ascii="Courier New" w:hAnsi="Courier New" w:cs="Courier New"/>
        </w:rPr>
        <w:t>.  .  .  .  .  .  .  .  .  .  .      11     9.32            0             0             0             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22    18.64            0             5             3             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</w:t>
      </w:r>
      <w:r w:rsidRPr="002E2EB6">
        <w:rPr>
          <w:rFonts w:ascii="Courier New" w:hAnsi="Courier New" w:cs="Courier New"/>
        </w:rPr>
        <w:t>R Cox .  .  .  .  .  .  .  .  .  .  .       5     4.24            0             0             2          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18    15.25            0             2             0            10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0             3             2          </w:t>
      </w:r>
      <w:r w:rsidRPr="002E2EB6">
        <w:rPr>
          <w:rFonts w:ascii="Courier New" w:hAnsi="Courier New" w:cs="Courier New"/>
        </w:rPr>
        <w:t xml:space="preserve">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37    37.00            0             0             5            13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63    63.00            1     </w:t>
      </w:r>
      <w:r w:rsidRPr="002E2EB6">
        <w:rPr>
          <w:rFonts w:ascii="Courier New" w:hAnsi="Courier New" w:cs="Courier New"/>
        </w:rPr>
        <w:t xml:space="preserve">        9             4            30            19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</w:t>
      </w:r>
      <w:r w:rsidRPr="002E2EB6">
        <w:rPr>
          <w:rFonts w:ascii="Courier New" w:hAnsi="Courier New" w:cs="Courier New"/>
        </w:rPr>
        <w:t>0             0             5             7            22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Constable, Precinct No.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Collin Yeaman .  .  .  .  .  .  .  .  .  .      50    52.08            0             5             6            19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George Willoughby.  .</w:t>
      </w:r>
      <w:r w:rsidRPr="002E2EB6">
        <w:rPr>
          <w:rFonts w:ascii="Courier New" w:hAnsi="Courier New" w:cs="Courier New"/>
        </w:rPr>
        <w:t xml:space="preserve">  .  .  .  .  .  .  .      46    47.92            1             4             3            20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</w:t>
      </w:r>
      <w:r w:rsidRPr="002E2EB6">
        <w:rPr>
          <w:rFonts w:ascii="Courier New" w:hAnsi="Courier New" w:cs="Courier New"/>
        </w:rPr>
        <w:t xml:space="preserve">  .  .  .  .  .  .  .  .  .      38                     0             0             5            11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 84   100.00            1             8             6      </w:t>
      </w:r>
      <w:r w:rsidRPr="002E2EB6">
        <w:rPr>
          <w:rFonts w:ascii="Courier New" w:hAnsi="Courier New" w:cs="Courier New"/>
        </w:rPr>
        <w:t xml:space="preserve">      36            33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50                     0             1             8</w:t>
      </w:r>
      <w:r w:rsidRPr="002E2EB6">
        <w:rPr>
          <w:rFonts w:ascii="Courier New" w:hAnsi="Courier New" w:cs="Courier New"/>
        </w:rPr>
        <w:t xml:space="preserve">            14            27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</w:t>
      </w:r>
      <w:r w:rsidRPr="002E2EB6">
        <w:rPr>
          <w:rFonts w:ascii="Courier New" w:hAnsi="Courier New" w:cs="Courier New"/>
        </w:rPr>
        <w:t xml:space="preserve">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0016-05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</w:t>
      </w:r>
      <w:r w:rsidRPr="002E2EB6">
        <w:rPr>
          <w:rFonts w:ascii="Courier New" w:hAnsi="Courier New" w:cs="Courier New"/>
        </w:rPr>
        <w:t>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 8    57.14            0             0             1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</w:t>
      </w:r>
      <w:r w:rsidRPr="002E2EB6">
        <w:rPr>
          <w:rFonts w:ascii="Courier New" w:hAnsi="Courier New" w:cs="Courier New"/>
        </w:rPr>
        <w:t xml:space="preserve">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</w:t>
      </w:r>
      <w:r w:rsidRPr="002E2EB6">
        <w:rPr>
          <w:rFonts w:ascii="Courier New" w:hAnsi="Courier New" w:cs="Courier New"/>
        </w:rPr>
        <w:t>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</w:t>
      </w:r>
      <w:r w:rsidRPr="002E2EB6">
        <w:rPr>
          <w:rFonts w:ascii="Courier New" w:hAnsi="Courier New" w:cs="Courier New"/>
        </w:rPr>
        <w:t>.  .  .       6    42.86            0             0             2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</w:t>
      </w:r>
      <w:r w:rsidRPr="002E2EB6">
        <w:rPr>
          <w:rFonts w:ascii="Courier New" w:hAnsi="Courier New" w:cs="Courier New"/>
        </w:rPr>
        <w:t>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</w:t>
      </w:r>
      <w:r w:rsidRPr="002E2EB6">
        <w:rPr>
          <w:rFonts w:ascii="Courier New" w:hAnsi="Courier New" w:cs="Courier New"/>
        </w:rPr>
        <w:t>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10   100.00            0             0             3   </w:t>
      </w:r>
      <w:r w:rsidRPr="002E2EB6">
        <w:rPr>
          <w:rFonts w:ascii="Courier New" w:hAnsi="Courier New" w:cs="Courier New"/>
        </w:rPr>
        <w:t xml:space="preserve">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</w:t>
      </w:r>
      <w:r w:rsidRPr="002E2EB6">
        <w:rPr>
          <w:rFonts w:ascii="Courier New" w:hAnsi="Courier New" w:cs="Courier New"/>
        </w:rPr>
        <w:t xml:space="preserve">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3    23.08            0             0             3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6 </w:t>
      </w:r>
      <w:r w:rsidRPr="002E2EB6">
        <w:rPr>
          <w:rFonts w:ascii="Courier New" w:hAnsi="Courier New" w:cs="Courier New"/>
        </w:rPr>
        <w:t xml:space="preserve">   46.15            0             0             0             6             0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4    30.77            0             0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</w:t>
      </w:r>
      <w:r w:rsidRPr="002E2EB6">
        <w:rPr>
          <w:rFonts w:ascii="Courier New" w:hAnsi="Courier New" w:cs="Courier New"/>
        </w:rPr>
        <w:t xml:space="preserve">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10   100.00            0             0             3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10   100.00         </w:t>
      </w:r>
      <w:r w:rsidRPr="002E2EB6">
        <w:rPr>
          <w:rFonts w:ascii="Courier New" w:hAnsi="Courier New" w:cs="Courier New"/>
        </w:rPr>
        <w:t xml:space="preserve">   0             0             3             7             0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</w:t>
      </w:r>
      <w:r w:rsidRPr="002E2EB6">
        <w:rPr>
          <w:rFonts w:ascii="Courier New" w:hAnsi="Courier New" w:cs="Courier New"/>
        </w:rPr>
        <w:t xml:space="preserve">         0             0             0             4             0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11   100.00            0             0             3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</w:t>
      </w:r>
      <w:r w:rsidRPr="002E2EB6">
        <w:rPr>
          <w:rFonts w:ascii="Courier New" w:hAnsi="Courier New" w:cs="Courier New"/>
        </w:rPr>
        <w:t>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</w:t>
      </w:r>
      <w:r w:rsidRPr="002E2EB6">
        <w:rPr>
          <w:rFonts w:ascii="Courier New" w:hAnsi="Courier New" w:cs="Courier New"/>
        </w:rPr>
        <w:t>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 9   100.00            0             0             3             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</w:t>
      </w:r>
      <w:r w:rsidRPr="002E2EB6">
        <w:rPr>
          <w:rFonts w:ascii="Courier New" w:hAnsi="Courier New" w:cs="Courier New"/>
        </w:rPr>
        <w:t xml:space="preserve">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0             5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</w:t>
      </w:r>
      <w:r w:rsidRPr="002E2EB6">
        <w:rPr>
          <w:rFonts w:ascii="Courier New" w:hAnsi="Courier New" w:cs="Courier New"/>
        </w:rPr>
        <w:t xml:space="preserve">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</w:t>
      </w:r>
      <w:r w:rsidRPr="002E2EB6">
        <w:rPr>
          <w:rFonts w:ascii="Courier New" w:hAnsi="Courier New" w:cs="Courier New"/>
        </w:rPr>
        <w:t xml:space="preserve">                                 REPORT-EL30A PAGE 0016-06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</w:t>
      </w:r>
      <w:r w:rsidRPr="002E2EB6">
        <w:rPr>
          <w:rFonts w:ascii="Courier New" w:hAnsi="Courier New" w:cs="Courier New"/>
        </w:rPr>
        <w:t>etsy Johnson .  .  .  .  .  .  .  .  .  .      11   100.00            0             0             3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10   100.00         </w:t>
      </w:r>
      <w:r w:rsidRPr="002E2EB6">
        <w:rPr>
          <w:rFonts w:ascii="Courier New" w:hAnsi="Courier New" w:cs="Courier New"/>
        </w:rPr>
        <w:t xml:space="preserve">   0             0             3             7             0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</w:t>
      </w:r>
      <w:r w:rsidRPr="002E2EB6">
        <w:rPr>
          <w:rFonts w:ascii="Courier New" w:hAnsi="Courier New" w:cs="Courier New"/>
        </w:rPr>
        <w:t xml:space="preserve">         0             0             0             4             0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11   100.00            0             0             3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</w:t>
      </w:r>
      <w:r w:rsidRPr="002E2EB6">
        <w:rPr>
          <w:rFonts w:ascii="Courier New" w:hAnsi="Courier New" w:cs="Courier New"/>
        </w:rPr>
        <w:t>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</w:t>
      </w:r>
      <w:r w:rsidRPr="002E2EB6">
        <w:rPr>
          <w:rFonts w:ascii="Courier New" w:hAnsi="Courier New" w:cs="Courier New"/>
        </w:rPr>
        <w:t>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11   100.00            0             0             3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</w:t>
      </w:r>
      <w:r w:rsidRPr="002E2EB6">
        <w:rPr>
          <w:rFonts w:ascii="Courier New" w:hAnsi="Courier New" w:cs="Courier New"/>
        </w:rPr>
        <w:t xml:space="preserve">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</w:t>
      </w:r>
      <w:r w:rsidRPr="002E2EB6">
        <w:rPr>
          <w:rFonts w:ascii="Courier New" w:hAnsi="Courier New" w:cs="Courier New"/>
        </w:rPr>
        <w:t xml:space="preserve">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     </w:t>
      </w:r>
      <w:r w:rsidRPr="002E2EB6">
        <w:rPr>
          <w:rFonts w:ascii="Courier New" w:hAnsi="Courier New" w:cs="Courier New"/>
        </w:rPr>
        <w:t xml:space="preserve">               REPORT-EL30A PAGE 0016-07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</w:t>
      </w:r>
      <w:r w:rsidRPr="002E2EB6">
        <w:rPr>
          <w:rFonts w:ascii="Courier New" w:hAnsi="Courier New" w:cs="Courier New"/>
        </w:rPr>
        <w:t xml:space="preserve">  .      97    80.83            1             6            10            36            44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23    19.17            0             2             4             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</w:t>
      </w:r>
      <w:r w:rsidRPr="002E2EB6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1             0         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</w:t>
      </w:r>
      <w:r w:rsidRPr="002E2EB6">
        <w:rPr>
          <w:rFonts w:ascii="Courier New" w:hAnsi="Courier New" w:cs="Courier New"/>
        </w:rPr>
        <w:t xml:space="preserve">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77    61.11            0             3             8            28     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49    38.89            1             5             6            20      </w:t>
      </w:r>
      <w:r w:rsidRPr="002E2EB6">
        <w:rPr>
          <w:rFonts w:ascii="Courier New" w:hAnsi="Courier New" w:cs="Courier New"/>
        </w:rPr>
        <w:t xml:space="preserve">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8                     0             1             0             2</w:t>
      </w:r>
      <w:r w:rsidRPr="002E2EB6">
        <w:rPr>
          <w:rFonts w:ascii="Courier New" w:hAnsi="Courier New" w:cs="Courier New"/>
        </w:rPr>
        <w:t xml:space="preserve">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88    72.73            0             4            10            30            44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33    27.27            1    </w:t>
      </w:r>
      <w:r w:rsidRPr="002E2EB6">
        <w:rPr>
          <w:rFonts w:ascii="Courier New" w:hAnsi="Courier New" w:cs="Courier New"/>
        </w:rPr>
        <w:t xml:space="preserve">         4             3            15            10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              </w:t>
      </w:r>
      <w:r w:rsidRPr="002E2EB6">
        <w:rPr>
          <w:rFonts w:ascii="Courier New" w:hAnsi="Courier New" w:cs="Courier New"/>
        </w:rPr>
        <w:t xml:space="preserve"> 0             1             1             5             6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115    93.50            0             7            13            43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</w:t>
      </w:r>
      <w:r w:rsidRPr="002E2EB6">
        <w:rPr>
          <w:rFonts w:ascii="Courier New" w:hAnsi="Courier New" w:cs="Courier New"/>
        </w:rPr>
        <w:t>.  .  .  .       8     6.50            1             1        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</w:t>
      </w:r>
      <w:r w:rsidRPr="002E2EB6">
        <w:rPr>
          <w:rFonts w:ascii="Courier New" w:hAnsi="Courier New" w:cs="Courier New"/>
        </w:rPr>
        <w:t>.  .  .  .  .  .      11                     0             1             1             3             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</w:t>
      </w:r>
      <w:r w:rsidRPr="002E2EB6">
        <w:rPr>
          <w:rFonts w:ascii="Courier New" w:hAnsi="Courier New" w:cs="Courier New"/>
        </w:rPr>
        <w:t xml:space="preserve">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0016-08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0016 PCT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</w:t>
      </w:r>
      <w:r w:rsidRPr="002E2EB6">
        <w:rPr>
          <w:rFonts w:ascii="Courier New" w:hAnsi="Courier New" w:cs="Courier New"/>
        </w:rPr>
        <w:t xml:space="preserve">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13   100.00            0             0          </w:t>
      </w:r>
      <w:r w:rsidRPr="002E2EB6">
        <w:rPr>
          <w:rFonts w:ascii="Courier New" w:hAnsi="Courier New" w:cs="Courier New"/>
        </w:rPr>
        <w:t xml:space="preserve">   3            10             0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</w:t>
      </w:r>
      <w:r w:rsidRPr="002E2EB6">
        <w:rPr>
          <w:rFonts w:ascii="Courier New" w:hAnsi="Courier New" w:cs="Courier New"/>
        </w:rPr>
        <w:t xml:space="preserve">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</w:t>
      </w:r>
      <w:r w:rsidRPr="002E2EB6">
        <w:rPr>
          <w:rFonts w:ascii="Courier New" w:hAnsi="Courier New" w:cs="Courier New"/>
        </w:rPr>
        <w:t>12    92.31            0             0             2            10             0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7.69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</w:t>
      </w:r>
      <w:r w:rsidRPr="002E2EB6">
        <w:rPr>
          <w:rFonts w:ascii="Courier New" w:hAnsi="Courier New" w:cs="Courier New"/>
        </w:rPr>
        <w:t xml:space="preserve">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For  .  .  .  .  .  .  .  .  .  .  .  .  .      13   100.00            0             0             3            10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</w:t>
      </w:r>
      <w:r w:rsidRPr="002E2EB6">
        <w:rPr>
          <w:rFonts w:ascii="Courier New" w:hAnsi="Courier New" w:cs="Courier New"/>
        </w:rPr>
        <w:t xml:space="preserve">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12    92.31            0             0             2            10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7.69            0     </w:t>
      </w:r>
      <w:r w:rsidRPr="002E2EB6">
        <w:rPr>
          <w:rFonts w:ascii="Courier New" w:hAnsi="Courier New" w:cs="Courier New"/>
        </w:rPr>
        <w:t xml:space="preserve">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</w:t>
      </w:r>
      <w:r w:rsidRPr="002E2EB6">
        <w:rPr>
          <w:rFonts w:ascii="Courier New" w:hAnsi="Courier New" w:cs="Courier New"/>
        </w:rPr>
        <w:t>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10    76.92            0             0             1            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</w:t>
      </w:r>
      <w:r w:rsidRPr="002E2EB6">
        <w:rPr>
          <w:rFonts w:ascii="Courier New" w:hAnsi="Courier New" w:cs="Courier New"/>
        </w:rPr>
        <w:t>.  .  .  .  .       3    23.08            0             0             2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</w:t>
      </w:r>
      <w:r w:rsidRPr="002E2EB6">
        <w:rPr>
          <w:rFonts w:ascii="Courier New" w:hAnsi="Courier New" w:cs="Courier New"/>
        </w:rPr>
        <w:t>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12    92.31            0             0             3            </w:t>
      </w:r>
      <w:r w:rsidRPr="002E2EB6">
        <w:rPr>
          <w:rFonts w:ascii="Courier New" w:hAnsi="Courier New" w:cs="Courier New"/>
        </w:rPr>
        <w:t xml:space="preserve">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7.69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</w:t>
      </w:r>
      <w:r w:rsidRPr="002E2EB6">
        <w:rPr>
          <w:rFonts w:ascii="Courier New" w:hAnsi="Courier New" w:cs="Courier New"/>
        </w:rPr>
        <w:t xml:space="preserve">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   </w:t>
      </w:r>
      <w:r w:rsidRPr="002E2EB6">
        <w:rPr>
          <w:rFonts w:ascii="Courier New" w:hAnsi="Courier New" w:cs="Courier New"/>
        </w:rPr>
        <w:t xml:space="preserve">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STATISTICS                                         </w:t>
      </w:r>
      <w:r w:rsidRPr="002E2EB6">
        <w:rPr>
          <w:rFonts w:ascii="Courier New" w:hAnsi="Courier New" w:cs="Courier New"/>
        </w:rPr>
        <w:t xml:space="preserve">     REPORT-EL30A PAGE 0017-01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964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</w:t>
      </w:r>
      <w:r w:rsidRPr="002E2EB6">
        <w:rPr>
          <w:rFonts w:ascii="Courier New" w:hAnsi="Courier New" w:cs="Courier New"/>
        </w:rPr>
        <w:t xml:space="preserve">  .  .  .  .  .  .     416                    19            43            24           265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380    91.35           19            40            22           239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</w:t>
      </w:r>
      <w:r w:rsidRPr="002E2EB6">
        <w:rPr>
          <w:rFonts w:ascii="Courier New" w:hAnsi="Courier New" w:cs="Courier New"/>
        </w:rPr>
        <w:t>OCRATIC PARTY .  .  .  .      36     8.65            0             3             2            26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43.15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</w:t>
      </w:r>
      <w:r w:rsidRPr="002E2EB6">
        <w:rPr>
          <w:rFonts w:ascii="Courier New" w:hAnsi="Courier New" w:cs="Courier New"/>
        </w:rPr>
        <w:t xml:space="preserve">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</w:t>
      </w:r>
      <w:r w:rsidRPr="002E2EB6">
        <w:rPr>
          <w:rFonts w:ascii="Courier New" w:hAnsi="Courier New" w:cs="Courier New"/>
        </w:rPr>
        <w:t xml:space="preserve">                        REPORT-EL30A PAGE 0017-02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</w:t>
      </w:r>
      <w:r w:rsidRPr="002E2EB6">
        <w:rPr>
          <w:rFonts w:ascii="Courier New" w:hAnsi="Courier New" w:cs="Courier New"/>
        </w:rPr>
        <w:t xml:space="preserve"> .  .  .     198    53.23            8            21            12           126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9     2.42            2             2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</w:t>
      </w:r>
      <w:r w:rsidRPr="002E2EB6">
        <w:rPr>
          <w:rFonts w:ascii="Courier New" w:hAnsi="Courier New" w:cs="Courier New"/>
        </w:rPr>
        <w:t xml:space="preserve"> .  .  .  .  .     117    31.45            3             7             9            76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15     4.03            0             1             0            12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</w:t>
      </w:r>
      <w:r w:rsidRPr="002E2EB6">
        <w:rPr>
          <w:rFonts w:ascii="Courier New" w:hAnsi="Courier New" w:cs="Courier New"/>
        </w:rPr>
        <w:t xml:space="preserve"> .  .  .  .  .  .  .       2      .54            0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</w:t>
      </w:r>
      <w:r w:rsidRPr="002E2EB6">
        <w:rPr>
          <w:rFonts w:ascii="Courier New" w:hAnsi="Courier New" w:cs="Courier New"/>
        </w:rPr>
        <w:t xml:space="preserve">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</w:t>
      </w:r>
      <w:r w:rsidRPr="002E2EB6">
        <w:rPr>
          <w:rFonts w:ascii="Courier New" w:hAnsi="Courier New" w:cs="Courier New"/>
        </w:rPr>
        <w:t>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19     5.11            3             3             1            11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</w:t>
      </w:r>
      <w:r w:rsidRPr="002E2EB6">
        <w:rPr>
          <w:rFonts w:ascii="Courier New" w:hAnsi="Courier New" w:cs="Courier New"/>
        </w:rPr>
        <w:t xml:space="preserve"> R. Kasich.  .  .  .  .  .  .  .  .  .       9     2.42            1             2             0             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3      .81            1             1             0             1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8                     1             2             0             3   </w:t>
      </w:r>
      <w:r w:rsidRPr="002E2EB6">
        <w:rPr>
          <w:rFonts w:ascii="Courier New" w:hAnsi="Courier New" w:cs="Courier New"/>
        </w:rPr>
        <w:t xml:space="preserve">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299   100.00           18            35            20           183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</w:t>
      </w:r>
      <w:r w:rsidRPr="002E2EB6">
        <w:rPr>
          <w:rFonts w:ascii="Courier New" w:hAnsi="Courier New" w:cs="Courier New"/>
        </w:rPr>
        <w:t xml:space="preserve">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81                     1             5             2            56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</w:t>
      </w:r>
      <w:r w:rsidRPr="002E2EB6">
        <w:rPr>
          <w:rFonts w:ascii="Courier New" w:hAnsi="Courier New" w:cs="Courier New"/>
        </w:rPr>
        <w:t>.  .  .  .  .  .  .  .     111    38.01            4            12            12            64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34    11.64            3             4             1            17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</w:t>
      </w:r>
      <w:r w:rsidRPr="002E2EB6">
        <w:rPr>
          <w:rFonts w:ascii="Courier New" w:hAnsi="Courier New" w:cs="Courier New"/>
        </w:rPr>
        <w:t>z  .  .  .  .  .  .  .  .  .      22     7.53            2             2             2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45    15.41            1             5             5            29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</w:t>
      </w:r>
      <w:r w:rsidRPr="002E2EB6">
        <w:rPr>
          <w:rFonts w:ascii="Courier New" w:hAnsi="Courier New" w:cs="Courier New"/>
        </w:rPr>
        <w:t>.  .  .  .  .  .  .  .  .  .  .  .      40    13.70            4             6             0            24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24     8.22            2             3             0            17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</w:t>
      </w:r>
      <w:r w:rsidRPr="002E2EB6">
        <w:rPr>
          <w:rFonts w:ascii="Courier New" w:hAnsi="Courier New" w:cs="Courier New"/>
        </w:rPr>
        <w:t>hn Greytok  .  .  .  .  .  .  .  .  .  .      16     5.48            2             2             0            11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88                     1             6             2            66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188    61.64            7    </w:t>
      </w:r>
      <w:r w:rsidRPr="002E2EB6">
        <w:rPr>
          <w:rFonts w:ascii="Courier New" w:hAnsi="Courier New" w:cs="Courier New"/>
        </w:rPr>
        <w:t xml:space="preserve">        18            16           110            37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117    38.36            9            17             4            75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</w:t>
      </w:r>
      <w:r w:rsidRPr="002E2EB6">
        <w:rPr>
          <w:rFonts w:ascii="Courier New" w:hAnsi="Courier New" w:cs="Courier New"/>
        </w:rPr>
        <w:t xml:space="preserve">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75                     3             5             2            54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</w:t>
      </w:r>
      <w:r w:rsidRPr="002E2EB6">
        <w:rPr>
          <w:rFonts w:ascii="Courier New" w:hAnsi="Courier New" w:cs="Courier New"/>
        </w:rPr>
        <w:t xml:space="preserve"> .  .  .  .  .  .  .  .     156    55.52            7            19            14            89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125    44.48            8            13             6            77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</w:t>
      </w:r>
      <w:r w:rsidRPr="002E2EB6">
        <w:rPr>
          <w:rFonts w:ascii="Courier New" w:hAnsi="Courier New" w:cs="Courier New"/>
        </w:rPr>
        <w:t xml:space="preserve">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99                     4             8             2            73            12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</w:t>
      </w:r>
      <w:r w:rsidRPr="002E2EB6">
        <w:rPr>
          <w:rFonts w:ascii="Courier New" w:hAnsi="Courier New" w:cs="Courier New"/>
        </w:rPr>
        <w:t>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</w:t>
      </w:r>
      <w:r w:rsidRPr="002E2EB6">
        <w:rPr>
          <w:rFonts w:ascii="Courier New" w:hAnsi="Courier New" w:cs="Courier New"/>
        </w:rPr>
        <w:t>09/19/17 11:36 AM                         Republican Party                                        REPORT-EL30A PAGE 0017-03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</w:t>
      </w:r>
      <w:r w:rsidRPr="002E2EB6">
        <w:rPr>
          <w:rFonts w:ascii="Courier New" w:hAnsi="Courier New" w:cs="Courier New"/>
        </w:rPr>
        <w:t xml:space="preserve">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193    61.86            8            21            11           117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119    38.14         </w:t>
      </w:r>
      <w:r w:rsidRPr="002E2EB6">
        <w:rPr>
          <w:rFonts w:ascii="Courier New" w:hAnsi="Courier New" w:cs="Courier New"/>
        </w:rPr>
        <w:t xml:space="preserve">  11            17             9            69            13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68            </w:t>
      </w:r>
      <w:r w:rsidRPr="002E2EB6">
        <w:rPr>
          <w:rFonts w:ascii="Courier New" w:hAnsi="Courier New" w:cs="Courier New"/>
        </w:rPr>
        <w:t xml:space="preserve">         0             2             2            53            11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109    39.78            1            10            10            64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</w:t>
      </w:r>
      <w:r w:rsidRPr="002E2EB6">
        <w:rPr>
          <w:rFonts w:ascii="Courier New" w:hAnsi="Courier New" w:cs="Courier New"/>
        </w:rPr>
        <w:t>Wheless.  .  .  .  .  .  .  .  .  .  .      74    27.01            5             8             6            45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91    33.21            9            13             4            55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106                     4             9             2            75         </w:t>
      </w:r>
      <w:r w:rsidRPr="002E2EB6">
        <w:rPr>
          <w:rFonts w:ascii="Courier New" w:hAnsi="Courier New" w:cs="Courier New"/>
        </w:rPr>
        <w:t xml:space="preserve">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57    19.72            3             9             5            30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60    20.76      </w:t>
      </w:r>
      <w:r w:rsidRPr="002E2EB6">
        <w:rPr>
          <w:rFonts w:ascii="Courier New" w:hAnsi="Courier New" w:cs="Courier New"/>
        </w:rPr>
        <w:t xml:space="preserve">      6             6             5            35             8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119    41.18            5            13             6            76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53    18.34</w:t>
      </w:r>
      <w:r w:rsidRPr="002E2EB6">
        <w:rPr>
          <w:rFonts w:ascii="Courier New" w:hAnsi="Courier New" w:cs="Courier New"/>
        </w:rPr>
        <w:t xml:space="preserve">            2             5             3            35             8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91   </w:t>
      </w:r>
      <w:r w:rsidRPr="002E2EB6">
        <w:rPr>
          <w:rFonts w:ascii="Courier New" w:hAnsi="Courier New" w:cs="Courier New"/>
        </w:rPr>
        <w:t xml:space="preserve">                  3             7             3            63            15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169    63.06            8            20            11            99            </w:t>
      </w:r>
      <w:r w:rsidRPr="002E2EB6">
        <w:rPr>
          <w:rFonts w:ascii="Courier New" w:hAnsi="Courier New" w:cs="Courier New"/>
        </w:rPr>
        <w:t>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99    36.94            6            10             8            62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</w:t>
      </w:r>
      <w:r w:rsidRPr="002E2EB6">
        <w:rPr>
          <w:rFonts w:ascii="Courier New" w:hAnsi="Courier New" w:cs="Courier New"/>
        </w:rPr>
        <w:t xml:space="preserve">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112                     5            10             3            78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256   100.00          </w:t>
      </w:r>
      <w:r w:rsidRPr="002E2EB6">
        <w:rPr>
          <w:rFonts w:ascii="Courier New" w:hAnsi="Courier New" w:cs="Courier New"/>
        </w:rPr>
        <w:t xml:space="preserve"> 14            27            19           155            41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124             </w:t>
      </w:r>
      <w:r w:rsidRPr="002E2EB6">
        <w:rPr>
          <w:rFonts w:ascii="Courier New" w:hAnsi="Courier New" w:cs="Courier New"/>
        </w:rPr>
        <w:t xml:space="preserve">        5            13             3            84            19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288   100.00           17            32            19           175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</w:t>
      </w:r>
      <w:r w:rsidRPr="002E2EB6">
        <w:rPr>
          <w:rFonts w:ascii="Courier New" w:hAnsi="Courier New" w:cs="Courier New"/>
        </w:rPr>
        <w:t>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92                     2             8             3            64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</w:t>
      </w:r>
      <w:r w:rsidRPr="002E2EB6">
        <w:rPr>
          <w:rFonts w:ascii="Courier New" w:hAnsi="Courier New" w:cs="Courier New"/>
        </w:rPr>
        <w:t>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140    40.35            7            12            12            82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207    59.65           12            28          </w:t>
      </w:r>
      <w:r w:rsidRPr="002E2EB6">
        <w:rPr>
          <w:rFonts w:ascii="Courier New" w:hAnsi="Courier New" w:cs="Courier New"/>
        </w:rPr>
        <w:t xml:space="preserve">   9           134            24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                    0             0    </w:t>
      </w:r>
      <w:r w:rsidRPr="002E2EB6">
        <w:rPr>
          <w:rFonts w:ascii="Courier New" w:hAnsi="Courier New" w:cs="Courier New"/>
        </w:rPr>
        <w:t xml:space="preserve">         1            23             9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</w:t>
      </w:r>
      <w:r w:rsidRPr="002E2EB6">
        <w:rPr>
          <w:rFonts w:ascii="Courier New" w:hAnsi="Courier New" w:cs="Courier New"/>
        </w:rPr>
        <w:t xml:space="preserve">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0017-04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</w:t>
      </w:r>
      <w:r w:rsidRPr="002E2EB6">
        <w:rPr>
          <w:rFonts w:ascii="Courier New" w:hAnsi="Courier New" w:cs="Courier New"/>
        </w:rPr>
        <w:t>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258   100.00           15            28            18           158            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</w:t>
      </w:r>
      <w:r w:rsidRPr="002E2EB6">
        <w:rPr>
          <w:rFonts w:ascii="Courier New" w:hAnsi="Courier New" w:cs="Courier New"/>
        </w:rPr>
        <w:t>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122                     4            12             4            81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</w:t>
      </w:r>
      <w:r w:rsidRPr="002E2EB6">
        <w:rPr>
          <w:rFonts w:ascii="Courier New" w:hAnsi="Courier New" w:cs="Courier New"/>
        </w:rPr>
        <w:t>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283   100.00           16            34            18           172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</w:t>
      </w:r>
      <w:r w:rsidRPr="002E2EB6">
        <w:rPr>
          <w:rFonts w:ascii="Courier New" w:hAnsi="Courier New" w:cs="Courier New"/>
        </w:rPr>
        <w:t xml:space="preserve">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97                     3             6             4            67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</w:t>
      </w:r>
      <w:r w:rsidRPr="002E2EB6">
        <w:rPr>
          <w:rFonts w:ascii="Courier New" w:hAnsi="Courier New" w:cs="Courier New"/>
        </w:rPr>
        <w:t xml:space="preserve">  .  .  .     259   100.00           14            29            18           155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</w:t>
      </w:r>
      <w:r w:rsidRPr="002E2EB6">
        <w:rPr>
          <w:rFonts w:ascii="Courier New" w:hAnsi="Courier New" w:cs="Courier New"/>
        </w:rPr>
        <w:t xml:space="preserve">  .  .  .  .  .     121                     5            11             4            84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122    36.20            6            13             7            76            </w:t>
      </w:r>
      <w:r w:rsidRPr="002E2EB6">
        <w:rPr>
          <w:rFonts w:ascii="Courier New" w:hAnsi="Courier New" w:cs="Courier New"/>
        </w:rPr>
        <w:t>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29     8.61            0             5             0            17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109    32.34            4             7            11            68      </w:t>
      </w:r>
      <w:r w:rsidRPr="002E2EB6">
        <w:rPr>
          <w:rFonts w:ascii="Courier New" w:hAnsi="Courier New" w:cs="Courier New"/>
        </w:rPr>
        <w:t xml:space="preserve">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34    10.09            5             6             1            17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43    12.76            3             5             3            26</w:t>
      </w:r>
      <w:r w:rsidRPr="002E2EB6">
        <w:rPr>
          <w:rFonts w:ascii="Courier New" w:hAnsi="Courier New" w:cs="Courier New"/>
        </w:rPr>
        <w:t xml:space="preserve">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43                     1             4             0        </w:t>
      </w:r>
      <w:r w:rsidRPr="002E2EB6">
        <w:rPr>
          <w:rFonts w:ascii="Courier New" w:hAnsi="Courier New" w:cs="Courier New"/>
        </w:rPr>
        <w:t xml:space="preserve">    35             3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174    54.55            8            20            11           101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145    45.45  </w:t>
      </w:r>
      <w:r w:rsidRPr="002E2EB6">
        <w:rPr>
          <w:rFonts w:ascii="Courier New" w:hAnsi="Courier New" w:cs="Courier New"/>
        </w:rPr>
        <w:t xml:space="preserve">         11            17             9            88            20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61     </w:t>
      </w:r>
      <w:r w:rsidRPr="002E2EB6">
        <w:rPr>
          <w:rFonts w:ascii="Courier New" w:hAnsi="Courier New" w:cs="Courier New"/>
        </w:rPr>
        <w:t xml:space="preserve">                0             3             2            50             6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Andrew Montgomery.  .  .  .  .  .  .  .  .     168    51.38           10            15            15            98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O' </w:t>
      </w:r>
      <w:r w:rsidRPr="002E2EB6">
        <w:rPr>
          <w:rFonts w:ascii="Courier New" w:hAnsi="Courier New" w:cs="Courier New"/>
        </w:rPr>
        <w:t>Neil, Jr  .  .  .  .  .  .  .  .  .     159    48.62            8            22             7            94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 53                     1             3             0            47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Bill Wilkins  .  .  .  .  .  .  .  .  .  .     210    70.47            8          </w:t>
      </w:r>
      <w:r w:rsidRPr="002E2EB6">
        <w:rPr>
          <w:rFonts w:ascii="Courier New" w:hAnsi="Courier New" w:cs="Courier New"/>
        </w:rPr>
        <w:t xml:space="preserve">  19            11           131            41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Daniel Roberson  .  .  .  .  .  .  .  .  .      88    29.53            8            14             9            46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</w:t>
      </w:r>
      <w:r w:rsidRPr="002E2EB6">
        <w:rPr>
          <w:rFonts w:ascii="Courier New" w:hAnsi="Courier New" w:cs="Courier New"/>
        </w:rPr>
        <w:t xml:space="preserve">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82                     3             7             2            62             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</w:t>
      </w:r>
      <w:r w:rsidRPr="002E2EB6">
        <w:rPr>
          <w:rFonts w:ascii="Courier New" w:hAnsi="Courier New" w:cs="Courier New"/>
        </w:rPr>
        <w:t xml:space="preserve">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</w:t>
      </w:r>
      <w:r w:rsidRPr="002E2EB6">
        <w:rPr>
          <w:rFonts w:ascii="Courier New" w:hAnsi="Courier New" w:cs="Courier New"/>
        </w:rPr>
        <w:t xml:space="preserve">                                   REPORT-EL30A PAGE 0017-05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</w:t>
      </w:r>
      <w:r w:rsidRPr="002E2EB6">
        <w:rPr>
          <w:rFonts w:ascii="Courier New" w:hAnsi="Courier New" w:cs="Courier New"/>
        </w:rPr>
        <w:t>.  .  .  .  .  .  .  .  .     267   100.00           16            31            19           160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</w:t>
      </w:r>
      <w:r w:rsidRPr="002E2EB6">
        <w:rPr>
          <w:rFonts w:ascii="Courier New" w:hAnsi="Courier New" w:cs="Courier New"/>
        </w:rPr>
        <w:t>es .  .  .  .  .  .  .  .  .  .     113                     3             9             3            79            19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</w:t>
      </w:r>
      <w:r w:rsidRPr="002E2EB6">
        <w:rPr>
          <w:rFonts w:ascii="Courier New" w:hAnsi="Courier New" w:cs="Courier New"/>
        </w:rPr>
        <w:t xml:space="preserve">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0017-06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</w:t>
      </w:r>
      <w:r w:rsidRPr="002E2EB6">
        <w:rPr>
          <w:rFonts w:ascii="Courier New" w:hAnsi="Courier New" w:cs="Courier New"/>
        </w:rPr>
        <w:t>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13    37.14            0             3   </w:t>
      </w:r>
      <w:r w:rsidRPr="002E2EB6">
        <w:rPr>
          <w:rFonts w:ascii="Courier New" w:hAnsi="Courier New" w:cs="Courier New"/>
        </w:rPr>
        <w:t xml:space="preserve">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1     2.86            0           </w:t>
      </w:r>
      <w:r w:rsidRPr="002E2EB6">
        <w:rPr>
          <w:rFonts w:ascii="Courier New" w:hAnsi="Courier New" w:cs="Courier New"/>
        </w:rPr>
        <w:t xml:space="preserve">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</w:t>
      </w:r>
      <w:r w:rsidRPr="002E2EB6">
        <w:rPr>
          <w:rFonts w:ascii="Courier New" w:hAnsi="Courier New" w:cs="Courier New"/>
        </w:rPr>
        <w:t xml:space="preserve">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20    57.14            0             0             2            15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</w:t>
      </w:r>
      <w:r w:rsidRPr="002E2EB6">
        <w:rPr>
          <w:rFonts w:ascii="Courier New" w:hAnsi="Courier New" w:cs="Courier New"/>
        </w:rPr>
        <w:t>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1     2.86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</w:t>
      </w:r>
      <w:r w:rsidRPr="002E2EB6">
        <w:rPr>
          <w:rFonts w:ascii="Courier New" w:hAnsi="Courier New" w:cs="Courier New"/>
        </w:rPr>
        <w:t xml:space="preserve">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</w:t>
      </w:r>
      <w:r w:rsidRPr="002E2EB6">
        <w:rPr>
          <w:rFonts w:ascii="Courier New" w:hAnsi="Courier New" w:cs="Courier New"/>
        </w:rPr>
        <w:t>.  .  .  .  .  .  .  .  .  .      26   100.00            0             3             2            17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</w:t>
      </w:r>
      <w:r w:rsidRPr="002E2EB6">
        <w:rPr>
          <w:rFonts w:ascii="Courier New" w:hAnsi="Courier New" w:cs="Courier New"/>
        </w:rPr>
        <w:t>Votes .  .  .  .  .  .  .  .  .  .      10                     0             0             0             9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8    27.59            0             0       </w:t>
      </w:r>
      <w:r w:rsidRPr="002E2EB6">
        <w:rPr>
          <w:rFonts w:ascii="Courier New" w:hAnsi="Courier New" w:cs="Courier New"/>
        </w:rPr>
        <w:t xml:space="preserve">      0             7             1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6    20.69            0             2             1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15    51.72            0             1 </w:t>
      </w:r>
      <w:r w:rsidRPr="002E2EB6">
        <w:rPr>
          <w:rFonts w:ascii="Courier New" w:hAnsi="Courier New" w:cs="Courier New"/>
        </w:rPr>
        <w:t xml:space="preserve">            1             9             4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</w:t>
      </w:r>
      <w:r w:rsidRPr="002E2EB6">
        <w:rPr>
          <w:rFonts w:ascii="Courier New" w:hAnsi="Courier New" w:cs="Courier New"/>
        </w:rPr>
        <w:t xml:space="preserve">    0             0             7             0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27   100.00            0             3             2            17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                   0             0             0            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</w:t>
      </w:r>
      <w:r w:rsidRPr="002E2EB6">
        <w:rPr>
          <w:rFonts w:ascii="Courier New" w:hAnsi="Courier New" w:cs="Courier New"/>
        </w:rPr>
        <w:t>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29   100.00            0             3             2            19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       0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28   </w:t>
      </w:r>
      <w:r w:rsidRPr="002E2EB6">
        <w:rPr>
          <w:rFonts w:ascii="Courier New" w:hAnsi="Courier New" w:cs="Courier New"/>
        </w:rPr>
        <w:t>100.00            0             3             2            18             5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</w:t>
      </w:r>
      <w:r w:rsidRPr="002E2EB6">
        <w:rPr>
          <w:rFonts w:ascii="Courier New" w:hAnsi="Courier New" w:cs="Courier New"/>
        </w:rPr>
        <w:t xml:space="preserve">  8                     0             0             0             8             0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27   100.00            0             3             2            17      </w:t>
      </w:r>
      <w:r w:rsidRPr="002E2EB6">
        <w:rPr>
          <w:rFonts w:ascii="Courier New" w:hAnsi="Courier New" w:cs="Courier New"/>
        </w:rPr>
        <w:t xml:space="preserve">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                   0             0             0             9</w:t>
      </w:r>
      <w:r w:rsidRPr="002E2EB6">
        <w:rPr>
          <w:rFonts w:ascii="Courier New" w:hAnsi="Courier New" w:cs="Courier New"/>
        </w:rPr>
        <w:t xml:space="preserve">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</w:t>
      </w:r>
      <w:r w:rsidRPr="002E2EB6">
        <w:rPr>
          <w:rFonts w:ascii="Courier New" w:hAnsi="Courier New" w:cs="Courier New"/>
        </w:rPr>
        <w:t>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0017-07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</w:t>
      </w:r>
      <w:r w:rsidRPr="002E2EB6">
        <w:rPr>
          <w:rFonts w:ascii="Courier New" w:hAnsi="Courier New" w:cs="Courier New"/>
        </w:rPr>
        <w:t xml:space="preserve">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29   100.00            0             3             2            19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</w:t>
      </w:r>
      <w:r w:rsidRPr="002E2EB6">
        <w:rPr>
          <w:rFonts w:ascii="Courier New" w:hAnsi="Courier New" w:cs="Courier New"/>
        </w:rPr>
        <w:t xml:space="preserve">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       0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</w:t>
      </w:r>
      <w:r w:rsidRPr="002E2EB6">
        <w:rPr>
          <w:rFonts w:ascii="Courier New" w:hAnsi="Courier New" w:cs="Courier New"/>
        </w:rPr>
        <w:t>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29   100.00            0             3             2            19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       0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28   </w:t>
      </w:r>
      <w:r w:rsidRPr="002E2EB6">
        <w:rPr>
          <w:rFonts w:ascii="Courier New" w:hAnsi="Courier New" w:cs="Courier New"/>
        </w:rPr>
        <w:t>100.00            0             3             2            18             5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</w:t>
      </w:r>
      <w:r w:rsidRPr="002E2EB6">
        <w:rPr>
          <w:rFonts w:ascii="Courier New" w:hAnsi="Courier New" w:cs="Courier New"/>
        </w:rPr>
        <w:t xml:space="preserve">  8                     0             0             0             8             0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27   100.00            0             3             2            17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</w:t>
      </w:r>
      <w:r w:rsidRPr="002E2EB6">
        <w:rPr>
          <w:rFonts w:ascii="Courier New" w:hAnsi="Courier New" w:cs="Courier New"/>
        </w:rPr>
        <w:t xml:space="preserve">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                   0             0             0             9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</w:t>
      </w:r>
      <w:r w:rsidRPr="002E2EB6">
        <w:rPr>
          <w:rFonts w:ascii="Courier New" w:hAnsi="Courier New" w:cs="Courier New"/>
        </w:rPr>
        <w:t>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</w:t>
      </w:r>
      <w:r w:rsidRPr="002E2EB6">
        <w:rPr>
          <w:rFonts w:ascii="Courier New" w:hAnsi="Courier New" w:cs="Courier New"/>
        </w:rPr>
        <w:t xml:space="preserve"> DATE:09/19/17 11:36 AM                         Republican Party                                        REPORT-EL30A PAGE 0017-08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</w:t>
      </w:r>
      <w:r w:rsidRPr="002E2EB6">
        <w:rPr>
          <w:rFonts w:ascii="Courier New" w:hAnsi="Courier New" w:cs="Courier New"/>
        </w:rPr>
        <w:t>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230    66.09            7            21            19           143            40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118    33.91           12   </w:t>
      </w:r>
      <w:r w:rsidRPr="002E2EB6">
        <w:rPr>
          <w:rFonts w:ascii="Courier New" w:hAnsi="Courier New" w:cs="Courier New"/>
        </w:rPr>
        <w:t xml:space="preserve">         19             3            69            15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   </w:t>
      </w:r>
      <w:r w:rsidRPr="002E2EB6">
        <w:rPr>
          <w:rFonts w:ascii="Courier New" w:hAnsi="Courier New" w:cs="Courier New"/>
        </w:rPr>
        <w:t xml:space="preserve">  0             0             0            27             5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185    52.26           12            19            11           116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</w:t>
      </w:r>
      <w:r w:rsidRPr="002E2EB6">
        <w:rPr>
          <w:rFonts w:ascii="Courier New" w:hAnsi="Courier New" w:cs="Courier New"/>
        </w:rPr>
        <w:t xml:space="preserve"> .  .  .  .     169    47.74            7            21            11            99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26                     0             0             0            24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280    80.92           17            32            14           171    </w:t>
      </w:r>
      <w:r w:rsidRPr="002E2EB6">
        <w:rPr>
          <w:rFonts w:ascii="Courier New" w:hAnsi="Courier New" w:cs="Courier New"/>
        </w:rPr>
        <w:t xml:space="preserve">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66    19.08            2             7             7            40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</w:t>
      </w:r>
      <w:r w:rsidRPr="002E2EB6">
        <w:rPr>
          <w:rFonts w:ascii="Courier New" w:hAnsi="Courier New" w:cs="Courier New"/>
        </w:rPr>
        <w:t xml:space="preserve">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0             1             1            28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328    95.35           17  </w:t>
      </w:r>
      <w:r w:rsidRPr="002E2EB6">
        <w:rPr>
          <w:rFonts w:ascii="Courier New" w:hAnsi="Courier New" w:cs="Courier New"/>
        </w:rPr>
        <w:t xml:space="preserve">          34            22           202            53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16     4.65            2             4             0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</w:t>
      </w:r>
      <w:r w:rsidRPr="002E2EB6">
        <w:rPr>
          <w:rFonts w:ascii="Courier New" w:hAnsi="Courier New" w:cs="Courier New"/>
        </w:rPr>
        <w:t xml:space="preserve">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36                     0             2             0            31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</w:t>
      </w:r>
      <w:r w:rsidRPr="002E2EB6">
        <w:rPr>
          <w:rFonts w:ascii="Courier New" w:hAnsi="Courier New" w:cs="Courier New"/>
        </w:rPr>
        <w:t xml:space="preserve">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</w:t>
      </w:r>
      <w:r w:rsidRPr="002E2EB6">
        <w:rPr>
          <w:rFonts w:ascii="Courier New" w:hAnsi="Courier New" w:cs="Courier New"/>
        </w:rPr>
        <w:t>rty                                        REPORT-EL30A PAGE 0017-09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0017 PCT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</w:t>
      </w:r>
      <w:r w:rsidRPr="002E2EB6">
        <w:rPr>
          <w:rFonts w:ascii="Courier New" w:hAnsi="Courier New" w:cs="Courier New"/>
        </w:rPr>
        <w:t xml:space="preserve"> .  .  .  .  .  .  .  .  .  .  .  .      31    96.88            0             3             2            21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3.13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4            </w:t>
      </w:r>
      <w:r w:rsidRPr="002E2EB6">
        <w:rPr>
          <w:rFonts w:ascii="Courier New" w:hAnsi="Courier New" w:cs="Courier New"/>
        </w:rPr>
        <w:t xml:space="preserve">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30    96.77            0             3             2            20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3.23            0            </w:t>
      </w:r>
      <w:r w:rsidRPr="002E2EB6">
        <w:rPr>
          <w:rFonts w:ascii="Courier New" w:hAnsi="Courier New" w:cs="Courier New"/>
        </w:rPr>
        <w:t xml:space="preserve">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</w:t>
      </w:r>
      <w:r w:rsidRPr="002E2EB6">
        <w:rPr>
          <w:rFonts w:ascii="Courier New" w:hAnsi="Courier New" w:cs="Courier New"/>
        </w:rPr>
        <w:t xml:space="preserve">       0             0             5             0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31    93.94            0             3             2            21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</w:t>
      </w:r>
      <w:r w:rsidRPr="002E2EB6">
        <w:rPr>
          <w:rFonts w:ascii="Courier New" w:hAnsi="Courier New" w:cs="Courier New"/>
        </w:rPr>
        <w:t xml:space="preserve">  .  .       2     6.06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</w:t>
      </w:r>
      <w:r w:rsidRPr="002E2EB6">
        <w:rPr>
          <w:rFonts w:ascii="Courier New" w:hAnsi="Courier New" w:cs="Courier New"/>
        </w:rPr>
        <w:t xml:space="preserve">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27    93.10            0             3             2            17     </w:t>
      </w:r>
      <w:r w:rsidRPr="002E2EB6">
        <w:rPr>
          <w:rFonts w:ascii="Courier New" w:hAnsi="Courier New" w:cs="Courier New"/>
        </w:rPr>
        <w:t xml:space="preserve">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6.90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</w:t>
      </w:r>
      <w:r w:rsidRPr="002E2EB6">
        <w:rPr>
          <w:rFonts w:ascii="Courier New" w:hAnsi="Courier New" w:cs="Courier New"/>
        </w:rPr>
        <w:t>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       0             7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29    87.88            </w:t>
      </w:r>
      <w:r w:rsidRPr="002E2EB6">
        <w:rPr>
          <w:rFonts w:ascii="Courier New" w:hAnsi="Courier New" w:cs="Courier New"/>
        </w:rPr>
        <w:t>0             3             2            22             2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4    12.12            0             0             0             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</w:t>
      </w:r>
      <w:r w:rsidRPr="002E2EB6">
        <w:rPr>
          <w:rFonts w:ascii="Courier New" w:hAnsi="Courier New" w:cs="Courier New"/>
        </w:rPr>
        <w:t xml:space="preserve">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</w:t>
      </w:r>
      <w:r w:rsidRPr="002E2EB6">
        <w:rPr>
          <w:rFonts w:ascii="Courier New" w:hAnsi="Courier New" w:cs="Courier New"/>
        </w:rPr>
        <w:t>.  .  .  .  .  .  .      26    92.86            0             3             2            17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7.14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</w:t>
      </w:r>
      <w:r w:rsidRPr="002E2EB6">
        <w:rPr>
          <w:rFonts w:ascii="Courier New" w:hAnsi="Courier New" w:cs="Courier New"/>
        </w:rPr>
        <w:t>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8                     0             0             0             7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</w:t>
      </w:r>
      <w:r w:rsidRPr="002E2EB6">
        <w:rPr>
          <w:rFonts w:ascii="Courier New" w:hAnsi="Courier New" w:cs="Courier New"/>
        </w:rPr>
        <w:t>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</w:t>
      </w:r>
      <w:r w:rsidRPr="002E2EB6">
        <w:rPr>
          <w:rFonts w:ascii="Courier New" w:hAnsi="Courier New" w:cs="Courier New"/>
        </w:rPr>
        <w:t>9/17 11:36 AM                         STATISTICS                                              REPORT-EL30A PAGE 0018-01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</w:t>
      </w:r>
      <w:r w:rsidRPr="002E2EB6">
        <w:rPr>
          <w:rFonts w:ascii="Courier New" w:hAnsi="Courier New" w:cs="Courier New"/>
        </w:rPr>
        <w:t xml:space="preserve">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1,844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969                    82           122           217           241           307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884    91.23 </w:t>
      </w:r>
      <w:r w:rsidRPr="002E2EB6">
        <w:rPr>
          <w:rFonts w:ascii="Courier New" w:hAnsi="Courier New" w:cs="Courier New"/>
        </w:rPr>
        <w:t xml:space="preserve">          77           112           206           209           280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85     8.77            5            10            11            32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</w:t>
      </w:r>
      <w:r w:rsidRPr="002E2EB6">
        <w:rPr>
          <w:rFonts w:ascii="Courier New" w:hAnsi="Courier New" w:cs="Courier New"/>
        </w:rPr>
        <w:t>52.55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</w:t>
      </w:r>
      <w:r w:rsidRPr="002E2EB6">
        <w:rPr>
          <w:rFonts w:ascii="Courier New" w:hAnsi="Courier New" w:cs="Courier New"/>
        </w:rPr>
        <w:t>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0018-02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</w:t>
      </w:r>
      <w:r w:rsidRPr="002E2EB6">
        <w:rPr>
          <w:rFonts w:ascii="Courier New" w:hAnsi="Courier New" w:cs="Courier New"/>
        </w:rPr>
        <w:t xml:space="preserve">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330    37.50           21            36            72            83           118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16     1.82           </w:t>
      </w:r>
      <w:r w:rsidRPr="002E2EB6">
        <w:rPr>
          <w:rFonts w:ascii="Courier New" w:hAnsi="Courier New" w:cs="Courier New"/>
        </w:rPr>
        <w:t xml:space="preserve"> 3             4             4             5             0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314    35.68           31            45            57            80           101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37     4.20     </w:t>
      </w:r>
      <w:r w:rsidRPr="002E2EB6">
        <w:rPr>
          <w:rFonts w:ascii="Courier New" w:hAnsi="Courier New" w:cs="Courier New"/>
        </w:rPr>
        <w:t xml:space="preserve">       3             5             5             7            17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</w:t>
      </w:r>
      <w:r w:rsidRPr="002E2EB6">
        <w:rPr>
          <w:rFonts w:ascii="Courier New" w:hAnsi="Courier New" w:cs="Courier New"/>
        </w:rPr>
        <w:t xml:space="preserve">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</w:t>
      </w:r>
      <w:r w:rsidRPr="002E2EB6">
        <w:rPr>
          <w:rFonts w:ascii="Courier New" w:hAnsi="Courier New" w:cs="Courier New"/>
        </w:rPr>
        <w:t xml:space="preserve"> 130    14.77           15            17            47            21            30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41     4.66            4             5            15             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</w:t>
      </w:r>
      <w:r w:rsidRPr="002E2EB6">
        <w:rPr>
          <w:rFonts w:ascii="Courier New" w:hAnsi="Courier New" w:cs="Courier New"/>
        </w:rPr>
        <w:t xml:space="preserve"> .       1      .11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5      .57            0             0             3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</w:t>
      </w:r>
      <w:r w:rsidRPr="002E2EB6">
        <w:rPr>
          <w:rFonts w:ascii="Courier New" w:hAnsi="Courier New" w:cs="Courier New"/>
        </w:rPr>
        <w:t xml:space="preserve"> .  .  .       6      .68            0             0             2             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 4                     0             0             1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649   100.00           62            92           150        </w:t>
      </w:r>
      <w:r w:rsidRPr="002E2EB6">
        <w:rPr>
          <w:rFonts w:ascii="Courier New" w:hAnsi="Courier New" w:cs="Courier New"/>
        </w:rPr>
        <w:t xml:space="preserve">   166           179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235                    15            20            56  </w:t>
      </w:r>
      <w:r w:rsidRPr="002E2EB6">
        <w:rPr>
          <w:rFonts w:ascii="Courier New" w:hAnsi="Courier New" w:cs="Courier New"/>
        </w:rPr>
        <w:t xml:space="preserve">          43           101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313    46.10           41            51            64            77            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86    12</w:t>
      </w:r>
      <w:r w:rsidRPr="002E2EB6">
        <w:rPr>
          <w:rFonts w:ascii="Courier New" w:hAnsi="Courier New" w:cs="Courier New"/>
        </w:rPr>
        <w:t>.67            2             7            26            20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32     4.71            1             4             4             8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102</w:t>
      </w:r>
      <w:r w:rsidRPr="002E2EB6">
        <w:rPr>
          <w:rFonts w:ascii="Courier New" w:hAnsi="Courier New" w:cs="Courier New"/>
        </w:rPr>
        <w:t xml:space="preserve">    15.02            8            10            29            22            33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69    10.16            2             7            18            16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</w:t>
      </w:r>
      <w:r w:rsidRPr="002E2EB6">
        <w:rPr>
          <w:rFonts w:ascii="Courier New" w:hAnsi="Courier New" w:cs="Courier New"/>
        </w:rPr>
        <w:t xml:space="preserve">    57     8.39            6             9            10            18            14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20     2.95            2             3             4             5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</w:t>
      </w:r>
      <w:r w:rsidRPr="002E2EB6">
        <w:rPr>
          <w:rFonts w:ascii="Courier New" w:hAnsi="Courier New" w:cs="Courier New"/>
        </w:rPr>
        <w:t>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205                    15            21            51            43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</w:t>
      </w:r>
      <w:r w:rsidRPr="002E2EB6">
        <w:rPr>
          <w:rFonts w:ascii="Courier New" w:hAnsi="Courier New" w:cs="Courier New"/>
        </w:rPr>
        <w:t>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377    51.93           25            45            93            83           131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349    48.07           40            52            74            </w:t>
      </w:r>
      <w:r w:rsidRPr="002E2EB6">
        <w:rPr>
          <w:rFonts w:ascii="Courier New" w:hAnsi="Courier New" w:cs="Courier New"/>
        </w:rPr>
        <w:t>91            92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158                    12            15            39      </w:t>
      </w:r>
      <w:r w:rsidRPr="002E2EB6">
        <w:rPr>
          <w:rFonts w:ascii="Courier New" w:hAnsi="Courier New" w:cs="Courier New"/>
        </w:rPr>
        <w:t xml:space="preserve">      35            57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373    55.42           23            35           111            77           127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300    4</w:t>
      </w:r>
      <w:r w:rsidRPr="002E2EB6">
        <w:rPr>
          <w:rFonts w:ascii="Courier New" w:hAnsi="Courier New" w:cs="Courier New"/>
        </w:rPr>
        <w:t>4.58           31            47            56            79            87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21</w:t>
      </w:r>
      <w:r w:rsidRPr="002E2EB6">
        <w:rPr>
          <w:rFonts w:ascii="Courier New" w:hAnsi="Courier New" w:cs="Courier New"/>
        </w:rPr>
        <w:t>1                    23            30            39            53            66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</w:t>
      </w:r>
      <w:r w:rsidRPr="002E2EB6">
        <w:rPr>
          <w:rFonts w:ascii="Courier New" w:hAnsi="Courier New" w:cs="Courier New"/>
        </w:rPr>
        <w:t>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0018-03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</w:t>
      </w:r>
      <w:r w:rsidRPr="002E2EB6">
        <w:rPr>
          <w:rFonts w:ascii="Courier New" w:hAnsi="Courier New" w:cs="Courier New"/>
        </w:rPr>
        <w:t xml:space="preserve">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319    44.06           20            34            69          </w:t>
      </w:r>
      <w:r w:rsidRPr="002E2EB6">
        <w:rPr>
          <w:rFonts w:ascii="Courier New" w:hAnsi="Courier New" w:cs="Courier New"/>
        </w:rPr>
        <w:t xml:space="preserve">  77           119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405    55.94           46            63            97            97           102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160                    11            15            40            35            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</w:t>
      </w:r>
      <w:r w:rsidRPr="002E2EB6">
        <w:rPr>
          <w:rFonts w:ascii="Courier New" w:hAnsi="Courier New" w:cs="Courier New"/>
        </w:rPr>
        <w:t xml:space="preserve"> 208    31.42           14            22            50            49            73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208    31.42           18            27            48            50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</w:t>
      </w:r>
      <w:r w:rsidRPr="002E2EB6">
        <w:rPr>
          <w:rFonts w:ascii="Courier New" w:hAnsi="Courier New" w:cs="Courier New"/>
        </w:rPr>
        <w:t xml:space="preserve"> .     246    37.16           28            39            52            62            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</w:t>
      </w:r>
      <w:r w:rsidRPr="002E2EB6">
        <w:rPr>
          <w:rFonts w:ascii="Courier New" w:hAnsi="Courier New" w:cs="Courier New"/>
        </w:rPr>
        <w:t xml:space="preserve"> .  .  .     222                    17            24            56            48            77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181    27.80           21            30            39       </w:t>
      </w:r>
      <w:r w:rsidRPr="002E2EB6">
        <w:rPr>
          <w:rFonts w:ascii="Courier New" w:hAnsi="Courier New" w:cs="Courier New"/>
        </w:rPr>
        <w:t xml:space="preserve">     44            47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113    17.36           11            16            27            33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233    35.79           16            22            64 </w:t>
      </w:r>
      <w:r w:rsidRPr="002E2EB6">
        <w:rPr>
          <w:rFonts w:ascii="Courier New" w:hAnsi="Courier New" w:cs="Courier New"/>
        </w:rPr>
        <w:t xml:space="preserve">           45            86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124    19.05            8            17            25            37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</w:t>
      </w:r>
      <w:r w:rsidRPr="002E2EB6">
        <w:rPr>
          <w:rFonts w:ascii="Courier New" w:hAnsi="Courier New" w:cs="Courier New"/>
        </w:rPr>
        <w:t xml:space="preserve">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233                    21            27            51            50            84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</w:t>
      </w:r>
      <w:r w:rsidRPr="002E2EB6">
        <w:rPr>
          <w:rFonts w:ascii="Courier New" w:hAnsi="Courier New" w:cs="Courier New"/>
        </w:rPr>
        <w:t xml:space="preserve"> .  .     288    45.43           13            27            69            62           117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346    54.57           42            57            77            93            77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</w:t>
      </w:r>
      <w:r w:rsidRPr="002E2EB6">
        <w:rPr>
          <w:rFonts w:ascii="Courier New" w:hAnsi="Courier New" w:cs="Courier New"/>
        </w:rPr>
        <w:t xml:space="preserve">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250                    22            28            60            54       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</w:t>
      </w:r>
      <w:r w:rsidRPr="002E2EB6">
        <w:rPr>
          <w:rFonts w:ascii="Courier New" w:hAnsi="Courier New" w:cs="Courier New"/>
        </w:rPr>
        <w:t>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622   100.00           57            83           144           154           184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</w:t>
      </w:r>
      <w:r w:rsidRPr="002E2EB6">
        <w:rPr>
          <w:rFonts w:ascii="Courier New" w:hAnsi="Courier New" w:cs="Courier New"/>
        </w:rPr>
        <w:t xml:space="preserve">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262                    20            29            62            55            96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669   1</w:t>
      </w:r>
      <w:r w:rsidRPr="002E2EB6">
        <w:rPr>
          <w:rFonts w:ascii="Courier New" w:hAnsi="Courier New" w:cs="Courier New"/>
        </w:rPr>
        <w:t>00.00           61            87           156           163           202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</w:t>
      </w:r>
      <w:r w:rsidRPr="002E2EB6">
        <w:rPr>
          <w:rFonts w:ascii="Courier New" w:hAnsi="Courier New" w:cs="Courier New"/>
        </w:rPr>
        <w:t>15                    16            25            50            46            78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365    45.68           30            47            93            89           106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</w:t>
      </w:r>
      <w:r w:rsidRPr="002E2EB6">
        <w:rPr>
          <w:rFonts w:ascii="Courier New" w:hAnsi="Courier New" w:cs="Courier New"/>
        </w:rPr>
        <w:t>ook .  .  .  .  .  .  .  .  .  .  .     434    54.32           41            55           102            99           137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 85                     6            10            11            21            37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</w:t>
      </w:r>
      <w:r w:rsidRPr="002E2EB6">
        <w:rPr>
          <w:rFonts w:ascii="Courier New" w:hAnsi="Courier New" w:cs="Courier New"/>
        </w:rPr>
        <w:t xml:space="preserve">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</w:t>
      </w:r>
      <w:r w:rsidRPr="002E2EB6">
        <w:rPr>
          <w:rFonts w:ascii="Courier New" w:hAnsi="Courier New" w:cs="Courier New"/>
        </w:rPr>
        <w:t>8-04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582  </w:t>
      </w:r>
      <w:r w:rsidRPr="002E2EB6">
        <w:rPr>
          <w:rFonts w:ascii="Courier New" w:hAnsi="Courier New" w:cs="Courier New"/>
        </w:rPr>
        <w:t xml:space="preserve"> 100.00           52            75           145           141           169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</w:t>
      </w:r>
      <w:r w:rsidRPr="002E2EB6">
        <w:rPr>
          <w:rFonts w:ascii="Courier New" w:hAnsi="Courier New" w:cs="Courier New"/>
        </w:rPr>
        <w:t xml:space="preserve"> 302                    25            37            61            68           111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630   100.00           59            85           147           160 </w:t>
      </w:r>
      <w:r w:rsidRPr="002E2EB6">
        <w:rPr>
          <w:rFonts w:ascii="Courier New" w:hAnsi="Courier New" w:cs="Courier New"/>
        </w:rPr>
        <w:t xml:space="preserve">          179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254                    18            27            59         </w:t>
      </w:r>
      <w:r w:rsidRPr="002E2EB6">
        <w:rPr>
          <w:rFonts w:ascii="Courier New" w:hAnsi="Courier New" w:cs="Courier New"/>
        </w:rPr>
        <w:t xml:space="preserve">   49           101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599   100.00           55            78           145           139           182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</w:t>
      </w:r>
      <w:r w:rsidRPr="002E2EB6">
        <w:rPr>
          <w:rFonts w:ascii="Courier New" w:hAnsi="Courier New" w:cs="Courier New"/>
        </w:rPr>
        <w:t xml:space="preserve">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285                    22            34            61            70            98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</w:t>
      </w:r>
      <w:r w:rsidRPr="002E2EB6">
        <w:rPr>
          <w:rFonts w:ascii="Courier New" w:hAnsi="Courier New" w:cs="Courier New"/>
        </w:rPr>
        <w:t xml:space="preserve"> .  .     351    44.54           39            53            77            78           104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72     9.14            3             3            23             9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</w:t>
      </w:r>
      <w:r w:rsidRPr="002E2EB6">
        <w:rPr>
          <w:rFonts w:ascii="Courier New" w:hAnsi="Courier New" w:cs="Courier New"/>
        </w:rPr>
        <w:t xml:space="preserve"> .  .  .  .     207    26.27           12            20            52            51            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71     9.01            7            11            15            25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</w:t>
      </w:r>
      <w:r w:rsidRPr="002E2EB6">
        <w:rPr>
          <w:rFonts w:ascii="Courier New" w:hAnsi="Courier New" w:cs="Courier New"/>
        </w:rPr>
        <w:t xml:space="preserve"> .  .  .  .  .  .      87    11.04            8            13            19            18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</w:t>
      </w:r>
      <w:r w:rsidRPr="002E2EB6">
        <w:rPr>
          <w:rFonts w:ascii="Courier New" w:hAnsi="Courier New" w:cs="Courier New"/>
        </w:rPr>
        <w:t xml:space="preserve"> .  .  .  .  .  .  .  .      96                     8            12            20            28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403    53.52           40            61            90   </w:t>
      </w:r>
      <w:r w:rsidRPr="002E2EB6">
        <w:rPr>
          <w:rFonts w:ascii="Courier New" w:hAnsi="Courier New" w:cs="Courier New"/>
        </w:rPr>
        <w:t xml:space="preserve">         99           113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350    46.48           25            35            85            81           124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</w:t>
      </w:r>
      <w:r w:rsidRPr="002E2EB6">
        <w:rPr>
          <w:rFonts w:ascii="Courier New" w:hAnsi="Courier New" w:cs="Courier New"/>
        </w:rPr>
        <w:t xml:space="preserve">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131                    12            16            31            29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Andrew Montgomery.  .  .  .  .  .  .  .  .     34</w:t>
      </w:r>
      <w:r w:rsidRPr="002E2EB6">
        <w:rPr>
          <w:rFonts w:ascii="Courier New" w:hAnsi="Courier New" w:cs="Courier New"/>
        </w:rPr>
        <w:t>8    45.19           25            38            96            69           120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O' Neil, Jr  .  .  .  .  .  .  .  .  .     422    54.81           45            63            86           111           117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114                     7            11            24            29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</w:t>
      </w:r>
      <w:r w:rsidRPr="002E2EB6">
        <w:rPr>
          <w:rFonts w:ascii="Courier New" w:hAnsi="Courier New" w:cs="Courier New"/>
        </w:rPr>
        <w:t>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Bill Wilkins  .  .  .  .  .  .  .  .  .  .     523    76.24           48            70           115           127           163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Daniel Roberson  .  .  .  .  .  .  .  .  .     163    23.76           12            20            40            40    </w:t>
      </w:r>
      <w:r w:rsidRPr="002E2EB6">
        <w:rPr>
          <w:rFonts w:ascii="Courier New" w:hAnsi="Courier New" w:cs="Courier New"/>
        </w:rPr>
        <w:t xml:space="preserve">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198                    17            22            51            </w:t>
      </w:r>
      <w:r w:rsidRPr="002E2EB6">
        <w:rPr>
          <w:rFonts w:ascii="Courier New" w:hAnsi="Courier New" w:cs="Courier New"/>
        </w:rPr>
        <w:t>42            66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</w:t>
      </w:r>
      <w:r w:rsidRPr="002E2EB6">
        <w:rPr>
          <w:rFonts w:ascii="Courier New" w:hAnsi="Courier New" w:cs="Courier New"/>
        </w:rPr>
        <w:t xml:space="preserve">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0018-05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</w:t>
      </w:r>
      <w:r w:rsidRPr="002E2EB6">
        <w:rPr>
          <w:rFonts w:ascii="Courier New" w:hAnsi="Courier New" w:cs="Courier New"/>
        </w:rPr>
        <w:t xml:space="preserve">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627   100.00           59            82           145           151           190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</w:t>
      </w:r>
      <w:r w:rsidRPr="002E2EB6">
        <w:rPr>
          <w:rFonts w:ascii="Courier New" w:hAnsi="Courier New" w:cs="Courier New"/>
        </w:rPr>
        <w:t xml:space="preserve">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257                    18            30            61            58            90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</w:t>
      </w:r>
      <w:r w:rsidRPr="002E2EB6">
        <w:rPr>
          <w:rFonts w:ascii="Courier New" w:hAnsi="Courier New" w:cs="Courier New"/>
        </w:rPr>
        <w:t xml:space="preserve">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</w:t>
      </w:r>
      <w:r w:rsidRPr="002E2EB6">
        <w:rPr>
          <w:rFonts w:ascii="Courier New" w:hAnsi="Courier New" w:cs="Courier New"/>
        </w:rPr>
        <w:t xml:space="preserve">  Democratic Party                                        REPORT-EL30A PAGE 0018-06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>Bernie Sanders.  .  .  .  .  .  .  .  .  .      25    29.41            0             4             3             8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</w:t>
      </w:r>
      <w:r w:rsidRPr="002E2EB6">
        <w:rPr>
          <w:rFonts w:ascii="Courier New" w:hAnsi="Courier New" w:cs="Courier New"/>
        </w:rPr>
        <w:t xml:space="preserve">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</w:t>
      </w:r>
      <w:r w:rsidRPr="002E2EB6">
        <w:rPr>
          <w:rFonts w:ascii="Courier New" w:hAnsi="Courier New" w:cs="Courier New"/>
        </w:rPr>
        <w:t xml:space="preserve">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60    70.59            5             6             8            2</w:t>
      </w:r>
      <w:r w:rsidRPr="002E2EB6">
        <w:rPr>
          <w:rFonts w:ascii="Courier New" w:hAnsi="Courier New" w:cs="Courier New"/>
        </w:rPr>
        <w:t>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</w:t>
      </w:r>
      <w:r w:rsidRPr="002E2EB6">
        <w:rPr>
          <w:rFonts w:ascii="Courier New" w:hAnsi="Courier New" w:cs="Courier New"/>
        </w:rPr>
        <w:t xml:space="preserve">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</w:t>
      </w:r>
      <w:r w:rsidRPr="002E2EB6">
        <w:rPr>
          <w:rFonts w:ascii="Courier New" w:hAnsi="Courier New" w:cs="Courier New"/>
        </w:rPr>
        <w:t xml:space="preserve">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58   100.00            3             7             8            23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</w:t>
      </w:r>
      <w:r w:rsidRPr="002E2EB6">
        <w:rPr>
          <w:rFonts w:ascii="Courier New" w:hAnsi="Courier New" w:cs="Courier New"/>
        </w:rPr>
        <w:t xml:space="preserve">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2             3             3             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</w:t>
      </w:r>
      <w:r w:rsidRPr="002E2EB6">
        <w:rPr>
          <w:rFonts w:ascii="Courier New" w:hAnsi="Courier New" w:cs="Courier New"/>
        </w:rPr>
        <w:t xml:space="preserve"> Garrett  .  .  .  .  .  .  .  .  .  .      25    35.71            1             2             5             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16    22.86            1             2             1             7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29    41.43            3             5             2            16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1             3             2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53   100.00            3</w:t>
      </w:r>
      <w:r w:rsidRPr="002E2EB6">
        <w:rPr>
          <w:rFonts w:ascii="Courier New" w:hAnsi="Courier New" w:cs="Courier New"/>
        </w:rPr>
        <w:t xml:space="preserve">             7             6            24            13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32                </w:t>
      </w:r>
      <w:r w:rsidRPr="002E2EB6">
        <w:rPr>
          <w:rFonts w:ascii="Courier New" w:hAnsi="Courier New" w:cs="Courier New"/>
        </w:rPr>
        <w:t xml:space="preserve">     2             3             5             8            14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58   100.00            4             9             6            27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1             1             5             5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</w:t>
      </w:r>
      <w:r w:rsidRPr="002E2EB6">
        <w:rPr>
          <w:rFonts w:ascii="Courier New" w:hAnsi="Courier New" w:cs="Courier New"/>
        </w:rPr>
        <w:t>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60   100.00            4             9             7            26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</w:t>
      </w:r>
      <w:r w:rsidRPr="002E2EB6">
        <w:rPr>
          <w:rFonts w:ascii="Courier New" w:hAnsi="Courier New" w:cs="Courier New"/>
        </w:rPr>
        <w:t xml:space="preserve">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1             1             4             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</w:t>
      </w:r>
      <w:r w:rsidRPr="002E2EB6">
        <w:rPr>
          <w:rFonts w:ascii="Courier New" w:hAnsi="Courier New" w:cs="Courier New"/>
        </w:rPr>
        <w:t xml:space="preserve"> .  .  .  .      56   100.00            4             8             6            25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 29                     1             2             5             7            14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</w:t>
      </w:r>
      <w:r w:rsidRPr="002E2EB6">
        <w:rPr>
          <w:rFonts w:ascii="Courier New" w:hAnsi="Courier New" w:cs="Courier New"/>
        </w:rPr>
        <w:t xml:space="preserve">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0018-07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</w:t>
      </w:r>
      <w:r w:rsidRPr="002E2EB6">
        <w:rPr>
          <w:rFonts w:ascii="Courier New" w:hAnsi="Courier New" w:cs="Courier New"/>
        </w:rPr>
        <w:t xml:space="preserve">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63   100.00            4       </w:t>
      </w:r>
      <w:r w:rsidRPr="002E2EB6">
        <w:rPr>
          <w:rFonts w:ascii="Courier New" w:hAnsi="Courier New" w:cs="Courier New"/>
        </w:rPr>
        <w:t xml:space="preserve">      9             7            27            16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1 </w:t>
      </w:r>
      <w:r w:rsidRPr="002E2EB6">
        <w:rPr>
          <w:rFonts w:ascii="Courier New" w:hAnsi="Courier New" w:cs="Courier New"/>
        </w:rPr>
        <w:t xml:space="preserve">            1             4             5            11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57   100.00            4             8             6            26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28                     1             2             5             6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State </w:t>
      </w:r>
      <w:r w:rsidRPr="002E2EB6">
        <w:rPr>
          <w:rFonts w:ascii="Courier New" w:hAnsi="Courier New" w:cs="Courier New"/>
        </w:rPr>
        <w:t>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60   100.00            4             8             8            26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</w:t>
      </w:r>
      <w:r w:rsidRPr="002E2EB6">
        <w:rPr>
          <w:rFonts w:ascii="Courier New" w:hAnsi="Courier New" w:cs="Courier New"/>
        </w:rPr>
        <w:t xml:space="preserve">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1             2             3             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6</w:t>
      </w:r>
      <w:r w:rsidRPr="002E2EB6">
        <w:rPr>
          <w:rFonts w:ascii="Courier New" w:hAnsi="Courier New" w:cs="Courier New"/>
        </w:rPr>
        <w:t>1   100.00            4             8             8            24            17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</w:t>
      </w:r>
      <w:r w:rsidRPr="002E2EB6">
        <w:rPr>
          <w:rFonts w:ascii="Courier New" w:hAnsi="Courier New" w:cs="Courier New"/>
        </w:rPr>
        <w:t xml:space="preserve">     24                     1             2             3             8            10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Precinct Chairman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Iva Howard .  .  .  .  .  .  .  .  .  .  .      66   100.00            4             9             8            29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1             1             3             3         </w:t>
      </w:r>
      <w:r w:rsidRPr="002E2EB6">
        <w:rPr>
          <w:rFonts w:ascii="Courier New" w:hAnsi="Courier New" w:cs="Courier New"/>
        </w:rPr>
        <w:t xml:space="preserve">   11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</w:t>
      </w:r>
      <w:r w:rsidRPr="002E2EB6">
        <w:rPr>
          <w:rFonts w:ascii="Courier New" w:hAnsi="Courier New" w:cs="Courier New"/>
        </w:rPr>
        <w:t>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0018-08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</w:t>
      </w:r>
      <w:r w:rsidRPr="002E2EB6">
        <w:rPr>
          <w:rFonts w:ascii="Courier New" w:hAnsi="Courier New" w:cs="Courier New"/>
        </w:rPr>
        <w:t xml:space="preserve">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531    65.47           42            61           122           117           189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280    34.53       </w:t>
      </w:r>
      <w:r w:rsidRPr="002E2EB6">
        <w:rPr>
          <w:rFonts w:ascii="Courier New" w:hAnsi="Courier New" w:cs="Courier New"/>
        </w:rPr>
        <w:t xml:space="preserve">    30            44            72            70            64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73          </w:t>
      </w:r>
      <w:r w:rsidRPr="002E2EB6">
        <w:rPr>
          <w:rFonts w:ascii="Courier New" w:hAnsi="Courier New" w:cs="Courier New"/>
        </w:rPr>
        <w:t xml:space="preserve">           5             7            12            22            27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521    62.32           46            66           117           119           173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</w:t>
      </w:r>
      <w:r w:rsidRPr="002E2EB6">
        <w:rPr>
          <w:rFonts w:ascii="Courier New" w:hAnsi="Courier New" w:cs="Courier New"/>
        </w:rPr>
        <w:t xml:space="preserve"> .  .  .  .  .  .  .     315    37.68           26            40            82            71            96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</w:t>
      </w:r>
      <w:r w:rsidRPr="002E2EB6">
        <w:rPr>
          <w:rFonts w:ascii="Courier New" w:hAnsi="Courier New" w:cs="Courier New"/>
        </w:rPr>
        <w:t xml:space="preserve"> .  .  .  .  .  .  .  .  .      48                     5             6             7            19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690    84.35           62            93           157         </w:t>
      </w:r>
      <w:r w:rsidRPr="002E2EB6">
        <w:rPr>
          <w:rFonts w:ascii="Courier New" w:hAnsi="Courier New" w:cs="Courier New"/>
        </w:rPr>
        <w:t xml:space="preserve">  159           219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128    15.65            9            12            36            28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</w:t>
      </w:r>
      <w:r w:rsidRPr="002E2EB6">
        <w:rPr>
          <w:rFonts w:ascii="Courier New" w:hAnsi="Courier New" w:cs="Courier New"/>
        </w:rPr>
        <w:t xml:space="preserve">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66                     6             7            13            22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788    96.10      </w:t>
      </w:r>
      <w:r w:rsidRPr="002E2EB6">
        <w:rPr>
          <w:rFonts w:ascii="Courier New" w:hAnsi="Courier New" w:cs="Courier New"/>
        </w:rPr>
        <w:t xml:space="preserve">     68           102           184           180           254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32     3.90            3             3            10             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</w:t>
      </w:r>
      <w:r w:rsidRPr="002E2EB6">
        <w:rPr>
          <w:rFonts w:ascii="Courier New" w:hAnsi="Courier New" w:cs="Courier New"/>
        </w:rPr>
        <w:t xml:space="preserve">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                6             7            12            23            16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</w:t>
      </w:r>
      <w:r w:rsidRPr="002E2EB6">
        <w:rPr>
          <w:rFonts w:ascii="Courier New" w:hAnsi="Courier New" w:cs="Courier New"/>
        </w:rPr>
        <w:t>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</w:t>
      </w:r>
      <w:r w:rsidRPr="002E2EB6">
        <w:rPr>
          <w:rFonts w:ascii="Courier New" w:hAnsi="Courier New" w:cs="Courier New"/>
        </w:rPr>
        <w:t>cratic Party                                        REPORT-EL30A PAGE 0018-09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0018 PCT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73    92.41            5             9            11            26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6     7.59            0             0             0             4         </w:t>
      </w:r>
      <w:r w:rsidRPr="002E2EB6">
        <w:rPr>
          <w:rFonts w:ascii="Courier New" w:hAnsi="Courier New" w:cs="Courier New"/>
        </w:rPr>
        <w:t xml:space="preserve">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1             0             2   </w:t>
      </w:r>
      <w:r w:rsidRPr="002E2EB6">
        <w:rPr>
          <w:rFonts w:ascii="Courier New" w:hAnsi="Courier New" w:cs="Courier New"/>
        </w:rPr>
        <w:t xml:space="preserve">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71    89.87            3             8            11            27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8    10.13            2   </w:t>
      </w:r>
      <w:r w:rsidRPr="002E2EB6">
        <w:rPr>
          <w:rFonts w:ascii="Courier New" w:hAnsi="Courier New" w:cs="Courier New"/>
        </w:rPr>
        <w:t xml:space="preserve">          2             0             3             1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</w:t>
      </w:r>
      <w:r w:rsidRPr="002E2EB6">
        <w:rPr>
          <w:rFonts w:ascii="Courier New" w:hAnsi="Courier New" w:cs="Courier New"/>
        </w:rPr>
        <w:t xml:space="preserve">  0             0             0             2             4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77    96.25            5             9            10            28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</w:t>
      </w:r>
      <w:r w:rsidRPr="002E2EB6">
        <w:rPr>
          <w:rFonts w:ascii="Courier New" w:hAnsi="Courier New" w:cs="Courier New"/>
        </w:rPr>
        <w:t xml:space="preserve">  .  .  .  .  .       3     3.75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</w:t>
      </w:r>
      <w:r w:rsidRPr="002E2EB6">
        <w:rPr>
          <w:rFonts w:ascii="Courier New" w:hAnsi="Courier New" w:cs="Courier New"/>
        </w:rPr>
        <w:t xml:space="preserve">  .  .  .  .  .  .  .       5                     0             1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70    86.42            3             8            10          </w:t>
      </w:r>
      <w:r w:rsidRPr="002E2EB6">
        <w:rPr>
          <w:rFonts w:ascii="Courier New" w:hAnsi="Courier New" w:cs="Courier New"/>
        </w:rPr>
        <w:t xml:space="preserve">  24            25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11    13.58            2             2             1             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64    79.01   </w:t>
      </w:r>
      <w:r w:rsidRPr="002E2EB6">
        <w:rPr>
          <w:rFonts w:ascii="Courier New" w:hAnsi="Courier New" w:cs="Courier New"/>
        </w:rPr>
        <w:t xml:space="preserve">         5             9            10            23            17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17    20.99            0             1             1             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</w:t>
      </w:r>
      <w:r w:rsidRPr="002E2EB6">
        <w:rPr>
          <w:rFonts w:ascii="Courier New" w:hAnsi="Courier New" w:cs="Courier New"/>
        </w:rPr>
        <w:t xml:space="preserve">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</w:t>
      </w:r>
      <w:r w:rsidRPr="002E2EB6">
        <w:rPr>
          <w:rFonts w:ascii="Courier New" w:hAnsi="Courier New" w:cs="Courier New"/>
        </w:rPr>
        <w:t>.  .  .  .  .  .  .  .  .  .      72    87.80            5            10            11            26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10    12.20            0             0             0             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</w:t>
      </w:r>
      <w:r w:rsidRPr="002E2EB6">
        <w:rPr>
          <w:rFonts w:ascii="Courier New" w:hAnsi="Courier New" w:cs="Courier New"/>
        </w:rPr>
        <w:t>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2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</w:t>
      </w:r>
      <w:r w:rsidRPr="002E2EB6">
        <w:rPr>
          <w:rFonts w:ascii="Courier New" w:hAnsi="Courier New" w:cs="Courier New"/>
        </w:rPr>
        <w:t>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</w:t>
      </w:r>
      <w:r w:rsidRPr="002E2EB6">
        <w:rPr>
          <w:rFonts w:ascii="Courier New" w:hAnsi="Courier New" w:cs="Courier New"/>
        </w:rPr>
        <w:t>DATE:09/19/17 11:36 AM                         STATISTICS                                              REPORT-EL30A PAGE 0019-01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</w:t>
      </w:r>
      <w:r w:rsidRPr="002E2EB6">
        <w:rPr>
          <w:rFonts w:ascii="Courier New" w:hAnsi="Courier New" w:cs="Courier New"/>
        </w:rPr>
        <w:t>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1,603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780                    63           101           102           300           214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710 </w:t>
      </w:r>
      <w:r w:rsidRPr="002E2EB6">
        <w:rPr>
          <w:rFonts w:ascii="Courier New" w:hAnsi="Courier New" w:cs="Courier New"/>
        </w:rPr>
        <w:t xml:space="preserve">   91.03           62            98            94           264           192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70     8.97            1             3             8            36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</w:t>
      </w:r>
      <w:r w:rsidRPr="002E2EB6">
        <w:rPr>
          <w:rFonts w:ascii="Courier New" w:hAnsi="Courier New" w:cs="Courier New"/>
        </w:rPr>
        <w:t xml:space="preserve">         48.66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</w:t>
      </w:r>
      <w:r w:rsidRPr="002E2EB6">
        <w:rPr>
          <w:rFonts w:ascii="Courier New" w:hAnsi="Courier New" w:cs="Courier New"/>
        </w:rPr>
        <w:t>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0019-02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</w:t>
      </w:r>
      <w:r w:rsidRPr="002E2EB6">
        <w:rPr>
          <w:rFonts w:ascii="Courier New" w:hAnsi="Courier New" w:cs="Courier New"/>
        </w:rPr>
        <w:t xml:space="preserve">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307    43.30           25            39            31           118            94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22     3.10  </w:t>
      </w:r>
      <w:r w:rsidRPr="002E2EB6">
        <w:rPr>
          <w:rFonts w:ascii="Courier New" w:hAnsi="Courier New" w:cs="Courier New"/>
        </w:rPr>
        <w:t xml:space="preserve">          3             7             3             8             1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255    35.97           24            36            38            97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30     </w:t>
      </w:r>
      <w:r w:rsidRPr="002E2EB6">
        <w:rPr>
          <w:rFonts w:ascii="Courier New" w:hAnsi="Courier New" w:cs="Courier New"/>
        </w:rPr>
        <w:t>4.23            3             3             5            10             9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</w:t>
      </w:r>
      <w:r w:rsidRPr="002E2EB6">
        <w:rPr>
          <w:rFonts w:ascii="Courier New" w:hAnsi="Courier New" w:cs="Courier New"/>
        </w:rPr>
        <w:t>2      .28            0             0             0             0             2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</w:t>
      </w:r>
      <w:r w:rsidRPr="002E2EB6">
        <w:rPr>
          <w:rFonts w:ascii="Courier New" w:hAnsi="Courier New" w:cs="Courier New"/>
        </w:rPr>
        <w:t xml:space="preserve">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</w:t>
      </w:r>
      <w:r w:rsidRPr="002E2EB6">
        <w:rPr>
          <w:rFonts w:ascii="Courier New" w:hAnsi="Courier New" w:cs="Courier New"/>
        </w:rPr>
        <w:t xml:space="preserve"> .  .      64     9.03            6             9            12            20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17     2.40            1             4             1             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</w:t>
      </w:r>
      <w:r w:rsidRPr="002E2EB6">
        <w:rPr>
          <w:rFonts w:ascii="Courier New" w:hAnsi="Courier New" w:cs="Courier New"/>
        </w:rPr>
        <w:t xml:space="preserve">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3      .42            0             0             1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</w:t>
      </w:r>
      <w:r w:rsidRPr="002E2EB6">
        <w:rPr>
          <w:rFonts w:ascii="Courier New" w:hAnsi="Courier New" w:cs="Courier New"/>
        </w:rPr>
        <w:t xml:space="preserve"> .  .  .  .  .  .       9     1.27            0             0             2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</w:t>
      </w:r>
      <w:r w:rsidRPr="002E2EB6">
        <w:rPr>
          <w:rFonts w:ascii="Courier New" w:hAnsi="Courier New" w:cs="Courier New"/>
        </w:rPr>
        <w:t xml:space="preserve"> .  .  .  .  .  .  .  .       1                     0             0             1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526   100.00           53            84            5</w:t>
      </w:r>
      <w:r w:rsidRPr="002E2EB6">
        <w:rPr>
          <w:rFonts w:ascii="Courier New" w:hAnsi="Courier New" w:cs="Courier New"/>
        </w:rPr>
        <w:t>3           207           129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184                     9            14       </w:t>
      </w:r>
      <w:r w:rsidRPr="002E2EB6">
        <w:rPr>
          <w:rFonts w:ascii="Courier New" w:hAnsi="Courier New" w:cs="Courier New"/>
        </w:rPr>
        <w:t xml:space="preserve">     41            57            63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231    41.92           22            32            22            99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</w:t>
      </w:r>
      <w:r w:rsidRPr="002E2EB6">
        <w:rPr>
          <w:rFonts w:ascii="Courier New" w:hAnsi="Courier New" w:cs="Courier New"/>
        </w:rPr>
        <w:t xml:space="preserve"> 79    14.34            6             9             7            28            29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19     3.45            1             3             2             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</w:t>
      </w:r>
      <w:r w:rsidRPr="002E2EB6">
        <w:rPr>
          <w:rFonts w:ascii="Courier New" w:hAnsi="Courier New" w:cs="Courier New"/>
        </w:rPr>
        <w:t>.      74    13.43            4             7            15            25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76    13.79           10            13            14            26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</w:t>
      </w:r>
      <w:r w:rsidRPr="002E2EB6">
        <w:rPr>
          <w:rFonts w:ascii="Courier New" w:hAnsi="Courier New" w:cs="Courier New"/>
        </w:rPr>
        <w:t>.  .  .      51     9.26            4             8             8            15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21     3.81            1             4             4             9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</w:t>
      </w:r>
      <w:r w:rsidRPr="002E2EB6">
        <w:rPr>
          <w:rFonts w:ascii="Courier New" w:hAnsi="Courier New" w:cs="Courier New"/>
        </w:rPr>
        <w:t>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159                    14            22            22            53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</w:t>
      </w:r>
      <w:r w:rsidRPr="002E2EB6">
        <w:rPr>
          <w:rFonts w:ascii="Courier New" w:hAnsi="Courier New" w:cs="Courier New"/>
        </w:rPr>
        <w:t>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305    53.04           22            41            40           114            88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270    46.96           28            40            35   </w:t>
      </w:r>
      <w:r w:rsidRPr="002E2EB6">
        <w:rPr>
          <w:rFonts w:ascii="Courier New" w:hAnsi="Courier New" w:cs="Courier New"/>
        </w:rPr>
        <w:t xml:space="preserve">        104            63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135                    12            17           </w:t>
      </w:r>
      <w:r w:rsidRPr="002E2EB6">
        <w:rPr>
          <w:rFonts w:ascii="Courier New" w:hAnsi="Courier New" w:cs="Courier New"/>
        </w:rPr>
        <w:t xml:space="preserve"> 19            46            41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268    49.54           19            33            51            98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</w:t>
      </w:r>
      <w:r w:rsidRPr="002E2EB6">
        <w:rPr>
          <w:rFonts w:ascii="Courier New" w:hAnsi="Courier New" w:cs="Courier New"/>
        </w:rPr>
        <w:t xml:space="preserve"> 273    50.46           25            41            24           107            76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</w:t>
      </w:r>
      <w:r w:rsidRPr="002E2EB6">
        <w:rPr>
          <w:rFonts w:ascii="Courier New" w:hAnsi="Courier New" w:cs="Courier New"/>
        </w:rPr>
        <w:t xml:space="preserve"> .     169                    18            24            19            59            49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</w:t>
      </w:r>
      <w:r w:rsidRPr="002E2EB6">
        <w:rPr>
          <w:rFonts w:ascii="Courier New" w:hAnsi="Courier New" w:cs="Courier New"/>
        </w:rPr>
        <w:t xml:space="preserve">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0019-03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</w:t>
      </w:r>
      <w:r w:rsidRPr="002E2EB6">
        <w:rPr>
          <w:rFonts w:ascii="Courier New" w:hAnsi="Courier New" w:cs="Courier New"/>
        </w:rPr>
        <w:t xml:space="preserve">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274    48.75           20            36            37 </w:t>
      </w:r>
      <w:r w:rsidRPr="002E2EB6">
        <w:rPr>
          <w:rFonts w:ascii="Courier New" w:hAnsi="Courier New" w:cs="Courier New"/>
        </w:rPr>
        <w:t xml:space="preserve">          104            77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288    51.25           28            43            38           112            67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</w:t>
      </w:r>
      <w:r w:rsidRPr="002E2EB6">
        <w:rPr>
          <w:rFonts w:ascii="Courier New" w:hAnsi="Courier New" w:cs="Courier New"/>
        </w:rPr>
        <w:t xml:space="preserve">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148                    14            19            19            48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</w:t>
      </w:r>
      <w:r w:rsidRPr="002E2EB6">
        <w:rPr>
          <w:rFonts w:ascii="Courier New" w:hAnsi="Courier New" w:cs="Courier New"/>
        </w:rPr>
        <w:t xml:space="preserve"> .  .     178    33.40           18            27            26            66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163    30.58            9            15            21            67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</w:t>
      </w:r>
      <w:r w:rsidRPr="002E2EB6">
        <w:rPr>
          <w:rFonts w:ascii="Courier New" w:hAnsi="Courier New" w:cs="Courier New"/>
        </w:rPr>
        <w:t xml:space="preserve"> .  .  .  .     192    36.02           20            34            24            72            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</w:t>
      </w:r>
      <w:r w:rsidRPr="002E2EB6">
        <w:rPr>
          <w:rFonts w:ascii="Courier New" w:hAnsi="Courier New" w:cs="Courier New"/>
        </w:rPr>
        <w:t xml:space="preserve"> .  .  .  .  .  .     177                    15            22            23            59            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133    24.72           12            16            </w:t>
      </w:r>
      <w:r w:rsidRPr="002E2EB6">
        <w:rPr>
          <w:rFonts w:ascii="Courier New" w:hAnsi="Courier New" w:cs="Courier New"/>
        </w:rPr>
        <w:t>13            57            35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103    19.14           14            18             9            41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212    39.41           15            33      </w:t>
      </w:r>
      <w:r w:rsidRPr="002E2EB6">
        <w:rPr>
          <w:rFonts w:ascii="Courier New" w:hAnsi="Courier New" w:cs="Courier New"/>
        </w:rPr>
        <w:t xml:space="preserve">      32            76            56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90    16.73            5             8            17            36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</w:t>
      </w:r>
      <w:r w:rsidRPr="002E2EB6">
        <w:rPr>
          <w:rFonts w:ascii="Courier New" w:hAnsi="Courier New" w:cs="Courier New"/>
        </w:rPr>
        <w:t xml:space="preserve">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172                    16            23            23            54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</w:t>
      </w:r>
      <w:r w:rsidRPr="002E2EB6">
        <w:rPr>
          <w:rFonts w:ascii="Courier New" w:hAnsi="Courier New" w:cs="Courier New"/>
        </w:rPr>
        <w:t xml:space="preserve"> .  .  .  .  .     252    48.55           19            35            40            92            66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267    51.45           27            37            29           108            66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</w:t>
      </w:r>
      <w:r w:rsidRPr="002E2EB6">
        <w:rPr>
          <w:rFonts w:ascii="Courier New" w:hAnsi="Courier New" w:cs="Courier New"/>
        </w:rPr>
        <w:t xml:space="preserve">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191                    16            26            25            64            60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</w:t>
      </w:r>
      <w:r w:rsidRPr="002E2EB6">
        <w:rPr>
          <w:rFonts w:ascii="Courier New" w:hAnsi="Courier New" w:cs="Courier New"/>
        </w:rPr>
        <w:t xml:space="preserve">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517   100.00           50            80            65           194           128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</w:t>
      </w:r>
      <w:r w:rsidRPr="002E2EB6">
        <w:rPr>
          <w:rFonts w:ascii="Courier New" w:hAnsi="Courier New" w:cs="Courier New"/>
        </w:rPr>
        <w:t xml:space="preserve">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193                    12            18            29            70            64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</w:t>
      </w:r>
      <w:r w:rsidRPr="002E2EB6">
        <w:rPr>
          <w:rFonts w:ascii="Courier New" w:hAnsi="Courier New" w:cs="Courier New"/>
        </w:rPr>
        <w:t xml:space="preserve">  552   100.00           54            84            69           206           139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</w:t>
      </w:r>
      <w:r w:rsidRPr="002E2EB6">
        <w:rPr>
          <w:rFonts w:ascii="Courier New" w:hAnsi="Courier New" w:cs="Courier New"/>
        </w:rPr>
        <w:t xml:space="preserve">  .     158                     8            14            25            58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335    53.51           28            44            46           132            85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291    46.49           25            41            36           107            82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84                     9            13            12            25            25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</w:t>
      </w:r>
      <w:r w:rsidRPr="002E2EB6">
        <w:rPr>
          <w:rFonts w:ascii="Courier New" w:hAnsi="Courier New" w:cs="Courier New"/>
        </w:rPr>
        <w:t xml:space="preserve"> PAGE 0019-04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</w:t>
      </w:r>
      <w:r w:rsidRPr="002E2EB6">
        <w:rPr>
          <w:rFonts w:ascii="Courier New" w:hAnsi="Courier New" w:cs="Courier New"/>
        </w:rPr>
        <w:t xml:space="preserve">    491   100.00           47            77            59           184           124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</w:t>
      </w:r>
      <w:r w:rsidRPr="002E2EB6">
        <w:rPr>
          <w:rFonts w:ascii="Courier New" w:hAnsi="Courier New" w:cs="Courier New"/>
        </w:rPr>
        <w:t xml:space="preserve"> .  .     219                    15            21            35            80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536   100.00           50            80            65      </w:t>
      </w:r>
      <w:r w:rsidRPr="002E2EB6">
        <w:rPr>
          <w:rFonts w:ascii="Courier New" w:hAnsi="Courier New" w:cs="Courier New"/>
        </w:rPr>
        <w:t xml:space="preserve">     203           138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174                    12            18            29</w:t>
      </w:r>
      <w:r w:rsidRPr="002E2EB6">
        <w:rPr>
          <w:rFonts w:ascii="Courier New" w:hAnsi="Courier New" w:cs="Courier New"/>
        </w:rPr>
        <w:t xml:space="preserve">            61            54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501   100.00           45            73            64           182           137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</w:t>
      </w:r>
      <w:r w:rsidRPr="002E2EB6">
        <w:rPr>
          <w:rFonts w:ascii="Courier New" w:hAnsi="Courier New" w:cs="Courier New"/>
        </w:rPr>
        <w:t xml:space="preserve">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209                    17            25            30            82            55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</w:t>
      </w:r>
      <w:r w:rsidRPr="002E2EB6">
        <w:rPr>
          <w:rFonts w:ascii="Courier New" w:hAnsi="Courier New" w:cs="Courier New"/>
        </w:rPr>
        <w:t xml:space="preserve"> .  .  .  .  .     198    31.53           19            29            33            64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68    10.83            5             9            14            20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</w:t>
      </w:r>
      <w:r w:rsidRPr="002E2EB6">
        <w:rPr>
          <w:rFonts w:ascii="Courier New" w:hAnsi="Courier New" w:cs="Courier New"/>
        </w:rPr>
        <w:t xml:space="preserve"> .  .  .  .  .  .  .     162    25.80           11            16            20            67            48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53     8.44            5             7             4            23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</w:t>
      </w:r>
      <w:r w:rsidRPr="002E2EB6">
        <w:rPr>
          <w:rFonts w:ascii="Courier New" w:hAnsi="Courier New" w:cs="Courier New"/>
        </w:rPr>
        <w:t xml:space="preserve"> .  .  .  .  .  .  .  .  .     147    23.41           11            21            14            63            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</w:t>
      </w:r>
      <w:r w:rsidRPr="002E2EB6">
        <w:rPr>
          <w:rFonts w:ascii="Courier New" w:hAnsi="Courier New" w:cs="Courier New"/>
        </w:rPr>
        <w:t>tes .  .  .  .  .  .  .  .  .  .      82                    11            16             9            27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325    53.45           35            44        </w:t>
      </w:r>
      <w:r w:rsidRPr="002E2EB6">
        <w:rPr>
          <w:rFonts w:ascii="Courier New" w:hAnsi="Courier New" w:cs="Courier New"/>
        </w:rPr>
        <w:t xml:space="preserve">    34           126            86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283    46.55           13            36            49           102            83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</w:t>
      </w:r>
      <w:r w:rsidRPr="002E2EB6">
        <w:rPr>
          <w:rFonts w:ascii="Courier New" w:hAnsi="Courier New" w:cs="Courier New"/>
        </w:rPr>
        <w:t xml:space="preserve">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102                    14            18            11            36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Andrew Montgomery.  .  .  .  .  .  .  . </w:t>
      </w:r>
      <w:r w:rsidRPr="002E2EB6">
        <w:rPr>
          <w:rFonts w:ascii="Courier New" w:hAnsi="Courier New" w:cs="Courier New"/>
        </w:rPr>
        <w:t xml:space="preserve"> .     306    51.52           20            40            41           117            88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O' Neil, Jr  .  .  .  .  .  .  .  .  .     288    48.48           28            37            40           102            81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</w:t>
      </w:r>
      <w:r w:rsidRPr="002E2EB6">
        <w:rPr>
          <w:rFonts w:ascii="Courier New" w:hAnsi="Courier New" w:cs="Courier New"/>
        </w:rPr>
        <w:t xml:space="preserve">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116                    14            21            13            45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Bill Wilkins  .  .  .  .  .  .  .  .  .  .     421    71.72           37            54            50           168           112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Daniel Roberson  .  .  .  .  .  .  .  .  .     166    28.28            6            20            28         </w:t>
      </w:r>
      <w:r w:rsidRPr="002E2EB6">
        <w:rPr>
          <w:rFonts w:ascii="Courier New" w:hAnsi="Courier New" w:cs="Courier New"/>
        </w:rPr>
        <w:t xml:space="preserve">   54            58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123                    19            24            16   </w:t>
      </w:r>
      <w:r w:rsidRPr="002E2EB6">
        <w:rPr>
          <w:rFonts w:ascii="Courier New" w:hAnsi="Courier New" w:cs="Courier New"/>
        </w:rPr>
        <w:t xml:space="preserve">         42            22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</w:t>
      </w:r>
      <w:r w:rsidRPr="002E2EB6">
        <w:rPr>
          <w:rFonts w:ascii="Courier New" w:hAnsi="Courier New" w:cs="Courier New"/>
        </w:rPr>
        <w:t xml:space="preserve">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0019-05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</w:t>
      </w:r>
      <w:r w:rsidRPr="002E2EB6">
        <w:rPr>
          <w:rFonts w:ascii="Courier New" w:hAnsi="Courier New" w:cs="Courier New"/>
        </w:rPr>
        <w:t>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520   100.00           46            75            66           195           138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190                    16            23            28            69            54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</w:t>
      </w:r>
      <w:r w:rsidRPr="002E2EB6">
        <w:rPr>
          <w:rFonts w:ascii="Courier New" w:hAnsi="Courier New" w:cs="Courier New"/>
        </w:rPr>
        <w:t xml:space="preserve">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</w:t>
      </w:r>
      <w:r w:rsidRPr="002E2EB6">
        <w:rPr>
          <w:rFonts w:ascii="Courier New" w:hAnsi="Courier New" w:cs="Courier New"/>
        </w:rPr>
        <w:t xml:space="preserve">           Democratic Party                                        REPORT-EL30A PAGE 0019-06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</w:t>
      </w:r>
      <w:r w:rsidRPr="002E2EB6">
        <w:rPr>
          <w:rFonts w:ascii="Courier New" w:hAnsi="Courier New" w:cs="Courier New"/>
        </w:rPr>
        <w:t>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14    20.00            0             0             2             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</w:t>
      </w:r>
      <w:r w:rsidRPr="002E2EB6">
        <w:rPr>
          <w:rFonts w:ascii="Courier New" w:hAnsi="Courier New" w:cs="Courier New"/>
        </w:rPr>
        <w:t xml:space="preserve">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</w:t>
      </w:r>
      <w:r w:rsidRPr="002E2EB6">
        <w:rPr>
          <w:rFonts w:ascii="Courier New" w:hAnsi="Courier New" w:cs="Courier New"/>
        </w:rPr>
        <w:t xml:space="preserve">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55    78.57            1             3             6    </w:t>
      </w:r>
      <w:r w:rsidRPr="002E2EB6">
        <w:rPr>
          <w:rFonts w:ascii="Courier New" w:hAnsi="Courier New" w:cs="Courier New"/>
        </w:rPr>
        <w:t xml:space="preserve">        28            17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1     1.43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</w:t>
      </w:r>
      <w:r w:rsidRPr="002E2EB6">
        <w:rPr>
          <w:rFonts w:ascii="Courier New" w:hAnsi="Courier New" w:cs="Courier New"/>
        </w:rPr>
        <w:t xml:space="preserve">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</w:t>
      </w:r>
      <w:r w:rsidRPr="002E2EB6">
        <w:rPr>
          <w:rFonts w:ascii="Courier New" w:hAnsi="Courier New" w:cs="Courier New"/>
        </w:rPr>
        <w:t xml:space="preserve">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43   100.00            0             2             4            26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</w:t>
      </w:r>
      <w:r w:rsidRPr="002E2EB6">
        <w:rPr>
          <w:rFonts w:ascii="Courier New" w:hAnsi="Courier New" w:cs="Courier New"/>
        </w:rPr>
        <w:t>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27                     1             1             4            10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FOR </w:t>
      </w:r>
      <w:r w:rsidRPr="002E2EB6">
        <w:rPr>
          <w:rFonts w:ascii="Courier New" w:hAnsi="Courier New" w:cs="Courier New"/>
        </w:rPr>
        <w:t xml:space="preserve">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18    33.33            0             0             0            12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13    24.07            0             2             1             8      </w:t>
      </w:r>
      <w:r w:rsidRPr="002E2EB6">
        <w:rPr>
          <w:rFonts w:ascii="Courier New" w:hAnsi="Courier New" w:cs="Courier New"/>
        </w:rPr>
        <w:t xml:space="preserve">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23    42.59            0             0             3            12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</w:t>
      </w:r>
      <w:r w:rsidRPr="002E2EB6">
        <w:rPr>
          <w:rFonts w:ascii="Courier New" w:hAnsi="Courier New" w:cs="Courier New"/>
        </w:rPr>
        <w:t xml:space="preserve">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1             1             4             4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49   100.00    </w:t>
      </w:r>
      <w:r w:rsidRPr="002E2EB6">
        <w:rPr>
          <w:rFonts w:ascii="Courier New" w:hAnsi="Courier New" w:cs="Courier New"/>
        </w:rPr>
        <w:t xml:space="preserve">        0             2             4            30            13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</w:t>
      </w:r>
      <w:r w:rsidRPr="002E2EB6">
        <w:rPr>
          <w:rFonts w:ascii="Courier New" w:hAnsi="Courier New" w:cs="Courier New"/>
        </w:rPr>
        <w:t xml:space="preserve">              1             1             4             6             9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50   100.00            0             2             5            30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</w:t>
      </w:r>
      <w:r w:rsidRPr="002E2EB6">
        <w:rPr>
          <w:rFonts w:ascii="Courier New" w:hAnsi="Courier New" w:cs="Courier New"/>
        </w:rPr>
        <w:t>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1             1             3             6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50   100.00            0             2             4            30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</w:t>
      </w:r>
      <w:r w:rsidRPr="002E2EB6">
        <w:rPr>
          <w:rFonts w:ascii="Courier New" w:hAnsi="Courier New" w:cs="Courier New"/>
        </w:rPr>
        <w:t xml:space="preserve">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20                     1             1             4             6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</w:t>
      </w:r>
      <w:r w:rsidRPr="002E2EB6">
        <w:rPr>
          <w:rFonts w:ascii="Courier New" w:hAnsi="Courier New" w:cs="Courier New"/>
        </w:rPr>
        <w:t>s.  .  .  .  .  .  .      51   100.00            0             2             5            30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</w:t>
      </w:r>
      <w:r w:rsidRPr="002E2EB6">
        <w:rPr>
          <w:rFonts w:ascii="Courier New" w:hAnsi="Courier New" w:cs="Courier New"/>
        </w:rPr>
        <w:t xml:space="preserve"> .  .  .  .  .  .  .  .  .      19                     1             1             3             6             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</w:t>
      </w:r>
      <w:r w:rsidRPr="002E2EB6">
        <w:rPr>
          <w:rFonts w:ascii="Courier New" w:hAnsi="Courier New" w:cs="Courier New"/>
        </w:rPr>
        <w:t xml:space="preserve">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0019-07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</w:t>
      </w:r>
      <w:r w:rsidRPr="002E2EB6">
        <w:rPr>
          <w:rFonts w:ascii="Courier New" w:hAnsi="Courier New" w:cs="Courier New"/>
        </w:rPr>
        <w:t xml:space="preserve">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49   100.00           </w:t>
      </w:r>
      <w:r w:rsidRPr="002E2EB6">
        <w:rPr>
          <w:rFonts w:ascii="Courier New" w:hAnsi="Courier New" w:cs="Courier New"/>
        </w:rPr>
        <w:t xml:space="preserve"> 0             2             5            29            13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</w:t>
      </w:r>
      <w:r w:rsidRPr="002E2EB6">
        <w:rPr>
          <w:rFonts w:ascii="Courier New" w:hAnsi="Courier New" w:cs="Courier New"/>
        </w:rPr>
        <w:t xml:space="preserve">       1             1             3             7             9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48   100.00            0             2             4            29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</w:t>
      </w:r>
      <w:r w:rsidRPr="002E2EB6">
        <w:rPr>
          <w:rFonts w:ascii="Courier New" w:hAnsi="Courier New" w:cs="Courier New"/>
        </w:rPr>
        <w:t>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1             1             4             7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51   100.00            0             2             5            30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</w:t>
      </w:r>
      <w:r w:rsidRPr="002E2EB6">
        <w:rPr>
          <w:rFonts w:ascii="Courier New" w:hAnsi="Courier New" w:cs="Courier New"/>
        </w:rPr>
        <w:t xml:space="preserve">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1             1             3             6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</w:t>
      </w:r>
      <w:r w:rsidRPr="002E2EB6">
        <w:rPr>
          <w:rFonts w:ascii="Courier New" w:hAnsi="Courier New" w:cs="Courier New"/>
        </w:rPr>
        <w:t xml:space="preserve"> .      50   100.00            0             2             5            30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</w:t>
      </w:r>
      <w:r w:rsidRPr="002E2EB6">
        <w:rPr>
          <w:rFonts w:ascii="Courier New" w:hAnsi="Courier New" w:cs="Courier New"/>
        </w:rPr>
        <w:t xml:space="preserve"> .  .  .      20                     1             1             3             6             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</w:t>
      </w:r>
      <w:r w:rsidRPr="002E2EB6">
        <w:rPr>
          <w:rFonts w:ascii="Courier New" w:hAnsi="Courier New" w:cs="Courier New"/>
        </w:rPr>
        <w:t xml:space="preserve">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0019-08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</w:t>
      </w:r>
      <w:r w:rsidRPr="002E2EB6">
        <w:rPr>
          <w:rFonts w:ascii="Courier New" w:hAnsi="Courier New" w:cs="Courier New"/>
        </w:rPr>
        <w:t xml:space="preserve">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451    69.60           35            57            71        </w:t>
      </w:r>
      <w:r w:rsidRPr="002E2EB6">
        <w:rPr>
          <w:rFonts w:ascii="Courier New" w:hAnsi="Courier New" w:cs="Courier New"/>
        </w:rPr>
        <w:t xml:space="preserve">   160           128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197    30.40           22            33            14            83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</w:t>
      </w:r>
      <w:r w:rsidRPr="002E2EB6">
        <w:rPr>
          <w:rFonts w:ascii="Courier New" w:hAnsi="Courier New" w:cs="Courier New"/>
        </w:rPr>
        <w:t xml:space="preserve">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62                     5             8             9            21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392    58.59     </w:t>
      </w:r>
      <w:r w:rsidRPr="002E2EB6">
        <w:rPr>
          <w:rFonts w:ascii="Courier New" w:hAnsi="Courier New" w:cs="Courier New"/>
        </w:rPr>
        <w:t xml:space="preserve">      23            45            62           149           113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277    41.41           35            48            26            99            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</w:t>
      </w:r>
      <w:r w:rsidRPr="002E2EB6">
        <w:rPr>
          <w:rFonts w:ascii="Courier New" w:hAnsi="Courier New" w:cs="Courier New"/>
        </w:rPr>
        <w:t xml:space="preserve">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41                     4             5             6            16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</w:t>
      </w:r>
      <w:r w:rsidRPr="002E2EB6">
        <w:rPr>
          <w:rFonts w:ascii="Courier New" w:hAnsi="Courier New" w:cs="Courier New"/>
        </w:rPr>
        <w:t>.  .  .  .  .  .  .  .     575    87.52           53            84            74           205           159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82    12.48            5             9            12            37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4             5             8            22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</w:t>
      </w:r>
      <w:r w:rsidRPr="002E2EB6">
        <w:rPr>
          <w:rFonts w:ascii="Courier New" w:hAnsi="Courier New" w:cs="Courier New"/>
        </w:rPr>
        <w:t>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633    97.24           57            89            81           237           169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18     2.76            0             1             3 </w:t>
      </w:r>
      <w:r w:rsidRPr="002E2EB6">
        <w:rPr>
          <w:rFonts w:ascii="Courier New" w:hAnsi="Courier New" w:cs="Courier New"/>
        </w:rPr>
        <w:t xml:space="preserve">            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3         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56                     4             7         </w:t>
      </w:r>
      <w:r w:rsidRPr="002E2EB6">
        <w:rPr>
          <w:rFonts w:ascii="Courier New" w:hAnsi="Courier New" w:cs="Courier New"/>
        </w:rPr>
        <w:t xml:space="preserve">   10            21            14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</w:t>
      </w:r>
      <w:r w:rsidRPr="002E2EB6">
        <w:rPr>
          <w:rFonts w:ascii="Courier New" w:hAnsi="Courier New" w:cs="Courier New"/>
        </w:rPr>
        <w:t xml:space="preserve">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0019-09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0019 PCT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</w:t>
      </w:r>
      <w:r w:rsidRPr="002E2EB6">
        <w:rPr>
          <w:rFonts w:ascii="Courier New" w:hAnsi="Courier New" w:cs="Courier New"/>
        </w:rPr>
        <w:t xml:space="preserve">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58    90.63            1             3             4            30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</w:t>
      </w:r>
      <w:r w:rsidRPr="002E2EB6">
        <w:rPr>
          <w:rFonts w:ascii="Courier New" w:hAnsi="Courier New" w:cs="Courier New"/>
        </w:rPr>
        <w:t xml:space="preserve"> .  .  .       6     9.38            0             0             2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 6                     0             0             2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58    95.08            1             3             5            30   </w:t>
      </w:r>
      <w:r w:rsidRPr="002E2EB6">
        <w:rPr>
          <w:rFonts w:ascii="Courier New" w:hAnsi="Courier New" w:cs="Courier New"/>
        </w:rPr>
        <w:t xml:space="preserve">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 4.92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</w:t>
      </w:r>
      <w:r w:rsidRPr="002E2EB6">
        <w:rPr>
          <w:rFonts w:ascii="Courier New" w:hAnsi="Courier New" w:cs="Courier New"/>
        </w:rPr>
        <w:t xml:space="preserve">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                   0             0             2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55    91.67          </w:t>
      </w:r>
      <w:r w:rsidRPr="002E2EB6">
        <w:rPr>
          <w:rFonts w:ascii="Courier New" w:hAnsi="Courier New" w:cs="Courier New"/>
        </w:rPr>
        <w:t xml:space="preserve">  1             3             4            29            18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5     8.33            0             0             2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</w:t>
      </w:r>
      <w:r w:rsidRPr="002E2EB6">
        <w:rPr>
          <w:rFonts w:ascii="Courier New" w:hAnsi="Courier New" w:cs="Courier New"/>
        </w:rPr>
        <w:t xml:space="preserve">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10                     0             0             2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</w:t>
      </w:r>
      <w:r w:rsidRPr="002E2EB6">
        <w:rPr>
          <w:rFonts w:ascii="Courier New" w:hAnsi="Courier New" w:cs="Courier New"/>
        </w:rPr>
        <w:t xml:space="preserve">  .  .  .  .  .  .  .      56    91.80            1             3             5            30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5     8.20            0             0             1             1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                   0             0             2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</w:t>
      </w:r>
      <w:r w:rsidRPr="002E2EB6">
        <w:rPr>
          <w:rFonts w:ascii="Courier New" w:hAnsi="Courier New" w:cs="Courier New"/>
        </w:rPr>
        <w:t>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53    84.13            1             3             6            28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10    15.87            0             0            </w:t>
      </w:r>
      <w:r w:rsidRPr="002E2EB6">
        <w:rPr>
          <w:rFonts w:ascii="Courier New" w:hAnsi="Courier New" w:cs="Courier New"/>
        </w:rPr>
        <w:t xml:space="preserve"> 1             3             6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7                     0             0      </w:t>
      </w:r>
      <w:r w:rsidRPr="002E2EB6">
        <w:rPr>
          <w:rFonts w:ascii="Courier New" w:hAnsi="Courier New" w:cs="Courier New"/>
        </w:rPr>
        <w:t xml:space="preserve">       1             5             1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52    83.87            1             3             7            24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10</w:t>
      </w:r>
      <w:r w:rsidRPr="002E2EB6">
        <w:rPr>
          <w:rFonts w:ascii="Courier New" w:hAnsi="Courier New" w:cs="Courier New"/>
        </w:rPr>
        <w:t xml:space="preserve">    16.13            0             0             0             7             3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</w:t>
      </w:r>
      <w:r w:rsidRPr="002E2EB6">
        <w:rPr>
          <w:rFonts w:ascii="Courier New" w:hAnsi="Courier New" w:cs="Courier New"/>
        </w:rPr>
        <w:t xml:space="preserve">     8                     0             0             1             5             2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</w:t>
      </w:r>
      <w:r w:rsidRPr="002E2EB6">
        <w:rPr>
          <w:rFonts w:ascii="Courier New" w:hAnsi="Courier New" w:cs="Courier New"/>
        </w:rPr>
        <w:t xml:space="preserve">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0020-01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</w:t>
      </w:r>
      <w:r w:rsidRPr="002E2EB6">
        <w:rPr>
          <w:rFonts w:ascii="Courier New" w:hAnsi="Courier New" w:cs="Courier New"/>
        </w:rPr>
        <w:t xml:space="preserve">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449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221                     8            13       </w:t>
      </w:r>
      <w:r w:rsidRPr="002E2EB6">
        <w:rPr>
          <w:rFonts w:ascii="Courier New" w:hAnsi="Courier New" w:cs="Courier New"/>
        </w:rPr>
        <w:t xml:space="preserve">     11           109            80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203    91.86            6            10            11           100            76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18     8.14            2             3 </w:t>
      </w:r>
      <w:r w:rsidRPr="002E2EB6">
        <w:rPr>
          <w:rFonts w:ascii="Courier New" w:hAnsi="Courier New" w:cs="Courier New"/>
        </w:rPr>
        <w:t xml:space="preserve">            0             9             4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49.22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</w:t>
      </w:r>
      <w:r w:rsidRPr="002E2EB6">
        <w:rPr>
          <w:rFonts w:ascii="Courier New" w:hAnsi="Courier New" w:cs="Courier New"/>
        </w:rPr>
        <w:t xml:space="preserve">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0020-02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</w:t>
      </w:r>
      <w:r w:rsidRPr="002E2EB6">
        <w:rPr>
          <w:rFonts w:ascii="Courier New" w:hAnsi="Courier New" w:cs="Courier New"/>
        </w:rPr>
        <w:t xml:space="preserve">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 89    44.95            2             2             2   </w:t>
      </w:r>
      <w:r w:rsidRPr="002E2EB6">
        <w:rPr>
          <w:rFonts w:ascii="Courier New" w:hAnsi="Courier New" w:cs="Courier New"/>
        </w:rPr>
        <w:t xml:space="preserve">         48            35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.  .  .  .       2     1.01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59    29.80            3             6           </w:t>
      </w:r>
      <w:r w:rsidRPr="002E2EB6">
        <w:rPr>
          <w:rFonts w:ascii="Courier New" w:hAnsi="Courier New" w:cs="Courier New"/>
        </w:rPr>
        <w:t xml:space="preserve">  6            23            21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15     7.58            0             0             0             9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1      .51            0             0     </w:t>
      </w:r>
      <w:r w:rsidRPr="002E2EB6">
        <w:rPr>
          <w:rFonts w:ascii="Courier New" w:hAnsi="Courier New" w:cs="Courier New"/>
        </w:rPr>
        <w:t xml:space="preserve">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</w:t>
      </w:r>
      <w:r w:rsidRPr="002E2EB6">
        <w:rPr>
          <w:rFonts w:ascii="Courier New" w:hAnsi="Courier New" w:cs="Courier New"/>
        </w:rPr>
        <w:t>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</w:t>
      </w:r>
      <w:r w:rsidRPr="002E2EB6">
        <w:rPr>
          <w:rFonts w:ascii="Courier New" w:hAnsi="Courier New" w:cs="Courier New"/>
        </w:rPr>
        <w:t xml:space="preserve">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15     7.58            0             0             3             6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3     1.52            0 </w:t>
      </w:r>
      <w:r w:rsidRPr="002E2EB6">
        <w:rPr>
          <w:rFonts w:ascii="Courier New" w:hAnsi="Courier New" w:cs="Courier New"/>
        </w:rPr>
        <w:t xml:space="preserve">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2     1.01        </w:t>
      </w:r>
      <w:r w:rsidRPr="002E2EB6">
        <w:rPr>
          <w:rFonts w:ascii="Courier New" w:hAnsi="Courier New" w:cs="Courier New"/>
        </w:rPr>
        <w:t xml:space="preserve">    0             0             0             0             2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12     6.06            1             1             0             7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</w:t>
      </w:r>
      <w:r w:rsidRPr="002E2EB6">
        <w:rPr>
          <w:rFonts w:ascii="Courier New" w:hAnsi="Courier New" w:cs="Courier New"/>
        </w:rPr>
        <w:t xml:space="preserve">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5                     0             0             0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</w:t>
      </w:r>
      <w:r w:rsidRPr="002E2EB6">
        <w:rPr>
          <w:rFonts w:ascii="Courier New" w:hAnsi="Courier New" w:cs="Courier New"/>
        </w:rPr>
        <w:t>iams.  .  .  .  .  .  .  .  .  .     119   100.00            5             7             7            59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</w:t>
      </w:r>
      <w:r w:rsidRPr="002E2EB6">
        <w:rPr>
          <w:rFonts w:ascii="Courier New" w:hAnsi="Courier New" w:cs="Courier New"/>
        </w:rPr>
        <w:t>der Votes .  .  .  .  .  .  .  .  .  .      84                     1             3             4            41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48    34.53            2             2   </w:t>
      </w:r>
      <w:r w:rsidRPr="002E2EB6">
        <w:rPr>
          <w:rFonts w:ascii="Courier New" w:hAnsi="Courier New" w:cs="Courier New"/>
        </w:rPr>
        <w:t xml:space="preserve">          3            20            21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16    11.51            0             0             1             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 8     5.76            0           </w:t>
      </w:r>
      <w:r w:rsidRPr="002E2EB6">
        <w:rPr>
          <w:rFonts w:ascii="Courier New" w:hAnsi="Courier New" w:cs="Courier New"/>
        </w:rPr>
        <w:t xml:space="preserve">  0             0             5             3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28    20.14            0             1             2            17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15    10.79            1     </w:t>
      </w:r>
      <w:r w:rsidRPr="002E2EB6">
        <w:rPr>
          <w:rFonts w:ascii="Courier New" w:hAnsi="Courier New" w:cs="Courier New"/>
        </w:rPr>
        <w:t xml:space="preserve">        1             1             8             4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16    11.51            1             4             1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8     5.76            </w:t>
      </w:r>
      <w:r w:rsidRPr="002E2EB6">
        <w:rPr>
          <w:rFonts w:ascii="Courier New" w:hAnsi="Courier New" w:cs="Courier New"/>
        </w:rPr>
        <w:t>0             0             0             5             3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64               </w:t>
      </w:r>
      <w:r w:rsidRPr="002E2EB6">
        <w:rPr>
          <w:rFonts w:ascii="Courier New" w:hAnsi="Courier New" w:cs="Courier New"/>
        </w:rPr>
        <w:t xml:space="preserve">      2             2             3            34            23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 74    51.39            3             5             5            35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</w:t>
      </w:r>
      <w:r w:rsidRPr="002E2EB6">
        <w:rPr>
          <w:rFonts w:ascii="Courier New" w:hAnsi="Courier New" w:cs="Courier New"/>
        </w:rPr>
        <w:t>.  .  .  .  .  .  .  .  .  .      70    48.61            2             4             3            30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</w:t>
      </w:r>
      <w:r w:rsidRPr="002E2EB6">
        <w:rPr>
          <w:rFonts w:ascii="Courier New" w:hAnsi="Courier New" w:cs="Courier New"/>
        </w:rPr>
        <w:t>Votes .  .  .  .  .  .  .  .  .  .      59                     1             1             3            35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 74    55.64            2             4  </w:t>
      </w:r>
      <w:r w:rsidRPr="002E2EB6">
        <w:rPr>
          <w:rFonts w:ascii="Courier New" w:hAnsi="Courier New" w:cs="Courier New"/>
        </w:rPr>
        <w:t xml:space="preserve">           5            34            29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 59    44.36            2             2             2            29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70                     2             4             4            37            23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</w:t>
      </w:r>
      <w:r w:rsidRPr="002E2EB6">
        <w:rPr>
          <w:rFonts w:ascii="Courier New" w:hAnsi="Courier New" w:cs="Courier New"/>
        </w:rPr>
        <w:t xml:space="preserve">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</w:t>
      </w:r>
      <w:r w:rsidRPr="002E2EB6">
        <w:rPr>
          <w:rFonts w:ascii="Courier New" w:hAnsi="Courier New" w:cs="Courier New"/>
        </w:rPr>
        <w:t xml:space="preserve">                             REPORT-EL30A PAGE 0020-03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</w:t>
      </w:r>
      <w:r w:rsidRPr="002E2EB6">
        <w:rPr>
          <w:rFonts w:ascii="Courier New" w:hAnsi="Courier New" w:cs="Courier New"/>
        </w:rPr>
        <w:t xml:space="preserve">  .  .  .  .  .  .  .  .  .  .      80    55.17            3             5             7            41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 65    44.83            2             3             1            28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</w:t>
      </w:r>
      <w:r w:rsidRPr="002E2EB6">
        <w:rPr>
          <w:rFonts w:ascii="Courier New" w:hAnsi="Courier New" w:cs="Courier New"/>
        </w:rPr>
        <w:t>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58                     1             2             3            31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 43    32.33            2             3             4            17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41    30.83            0 </w:t>
      </w:r>
      <w:r w:rsidRPr="002E2EB6">
        <w:rPr>
          <w:rFonts w:ascii="Courier New" w:hAnsi="Courier New" w:cs="Courier New"/>
        </w:rPr>
        <w:t xml:space="preserve">            1             1            24            15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 49    36.84            2             3             3            20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</w:t>
      </w:r>
      <w:r w:rsidRPr="002E2EB6">
        <w:rPr>
          <w:rFonts w:ascii="Courier New" w:hAnsi="Courier New" w:cs="Courier New"/>
        </w:rPr>
        <w:t xml:space="preserve">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70                     2             3             3            39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</w:t>
      </w:r>
      <w:r w:rsidRPr="002E2EB6">
        <w:rPr>
          <w:rFonts w:ascii="Courier New" w:hAnsi="Courier New" w:cs="Courier New"/>
        </w:rPr>
        <w:t xml:space="preserve">  .  .  .  .  .  .  .  .  .  .  .      25    18.52            1             2             2             8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27    20.00            1             2             1            12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</w:t>
      </w:r>
      <w:r w:rsidRPr="002E2EB6">
        <w:rPr>
          <w:rFonts w:ascii="Courier New" w:hAnsi="Courier New" w:cs="Courier New"/>
        </w:rPr>
        <w:t>tt Walker  .  .  .  .  .  .  .  .  .  .      56    41.48            2             2             2            31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27    20.00            0             1             3            14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68                     2             3             3            35        </w:t>
      </w:r>
      <w:r w:rsidRPr="002E2EB6">
        <w:rPr>
          <w:rFonts w:ascii="Courier New" w:hAnsi="Courier New" w:cs="Courier New"/>
        </w:rPr>
        <w:t xml:space="preserve">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80    61.07            2             5             6            39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51    38.93     </w:t>
      </w:r>
      <w:r w:rsidRPr="002E2EB6">
        <w:rPr>
          <w:rFonts w:ascii="Courier New" w:hAnsi="Courier New" w:cs="Courier New"/>
        </w:rPr>
        <w:t xml:space="preserve">       2             3             2            22            22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72        </w:t>
      </w:r>
      <w:r w:rsidRPr="002E2EB6">
        <w:rPr>
          <w:rFonts w:ascii="Courier New" w:hAnsi="Courier New" w:cs="Courier New"/>
        </w:rPr>
        <w:t xml:space="preserve">             2             2             3            39            26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113   100.00            3             6             6            52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</w:t>
      </w:r>
      <w:r w:rsidRPr="002E2EB6">
        <w:rPr>
          <w:rFonts w:ascii="Courier New" w:hAnsi="Courier New" w:cs="Courier New"/>
        </w:rPr>
        <w:t xml:space="preserve">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90                     3             4             5            48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125   100.00            3             6             7            60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</w:t>
      </w:r>
      <w:r w:rsidRPr="002E2EB6">
        <w:rPr>
          <w:rFonts w:ascii="Courier New" w:hAnsi="Courier New" w:cs="Courier New"/>
        </w:rPr>
        <w:t xml:space="preserve">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78                     3             4             4            40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</w:t>
      </w:r>
      <w:r w:rsidRPr="002E2EB6">
        <w:rPr>
          <w:rFonts w:ascii="Courier New" w:hAnsi="Courier New" w:cs="Courier New"/>
        </w:rPr>
        <w:t xml:space="preserve"> .      92    54.44            1             3             8            48            32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 77    45.56            5             7             1            35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</w:t>
      </w:r>
      <w:r w:rsidRPr="002E2EB6">
        <w:rPr>
          <w:rFonts w:ascii="Courier New" w:hAnsi="Courier New" w:cs="Courier New"/>
        </w:rPr>
        <w:t xml:space="preserve">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0             0             2            17            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</w:t>
      </w:r>
      <w:r w:rsidRPr="002E2EB6">
        <w:rPr>
          <w:rFonts w:ascii="Courier New" w:hAnsi="Courier New" w:cs="Courier New"/>
        </w:rPr>
        <w:t xml:space="preserve">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</w:t>
      </w:r>
      <w:r w:rsidRPr="002E2EB6">
        <w:rPr>
          <w:rFonts w:ascii="Courier New" w:hAnsi="Courier New" w:cs="Courier New"/>
        </w:rPr>
        <w:t xml:space="preserve">                     Republican Party                                        REPORT-EL30A PAGE 0020-04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</w:t>
      </w:r>
      <w:r w:rsidRPr="002E2EB6">
        <w:rPr>
          <w:rFonts w:ascii="Courier New" w:hAnsi="Courier New" w:cs="Courier New"/>
        </w:rPr>
        <w:t>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115   100.00            3             6             7            53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</w:t>
      </w:r>
      <w:r w:rsidRPr="002E2EB6">
        <w:rPr>
          <w:rFonts w:ascii="Courier New" w:hAnsi="Courier New" w:cs="Courier New"/>
        </w:rPr>
        <w:t xml:space="preserve">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88                     3             4             4            47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</w:t>
      </w:r>
      <w:r w:rsidRPr="002E2EB6">
        <w:rPr>
          <w:rFonts w:ascii="Courier New" w:hAnsi="Courier New" w:cs="Courier New"/>
        </w:rPr>
        <w:t>.  .  .  .  .  .  .  .  .     123   100.00            4             7             8            58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</w:t>
      </w:r>
      <w:r w:rsidRPr="002E2EB6">
        <w:rPr>
          <w:rFonts w:ascii="Courier New" w:hAnsi="Courier New" w:cs="Courier New"/>
        </w:rPr>
        <w:t>es .  .  .  .  .  .  .  .  .  .      80                     2             3             3            42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122   100.00            4             7             6  </w:t>
      </w:r>
      <w:r w:rsidRPr="002E2EB6">
        <w:rPr>
          <w:rFonts w:ascii="Courier New" w:hAnsi="Courier New" w:cs="Courier New"/>
        </w:rPr>
        <w:t xml:space="preserve">          56            49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81                     2             3          </w:t>
      </w:r>
      <w:r w:rsidRPr="002E2EB6">
        <w:rPr>
          <w:rFonts w:ascii="Courier New" w:hAnsi="Courier New" w:cs="Courier New"/>
        </w:rPr>
        <w:t xml:space="preserve">   5            44            27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102    60.71            5             9             7            46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 8     4.76     </w:t>
      </w:r>
      <w:r w:rsidRPr="002E2EB6">
        <w:rPr>
          <w:rFonts w:ascii="Courier New" w:hAnsi="Courier New" w:cs="Courier New"/>
        </w:rPr>
        <w:t xml:space="preserve">       0             0             1             5             2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25    14.88            0             0             0             9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27    16.0</w:t>
      </w:r>
      <w:r w:rsidRPr="002E2EB6">
        <w:rPr>
          <w:rFonts w:ascii="Courier New" w:hAnsi="Courier New" w:cs="Courier New"/>
        </w:rPr>
        <w:t>7            0             0             1            15            11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 6     3.57            0             0             1             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</w:t>
      </w:r>
      <w:r w:rsidRPr="002E2EB6">
        <w:rPr>
          <w:rFonts w:ascii="Courier New" w:hAnsi="Courier New" w:cs="Courier New"/>
        </w:rPr>
        <w:t xml:space="preserve">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35                     1             1             1            22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</w:t>
      </w:r>
      <w:r w:rsidRPr="002E2EB6">
        <w:rPr>
          <w:rFonts w:ascii="Courier New" w:hAnsi="Courier New" w:cs="Courier New"/>
        </w:rPr>
        <w:t>abry  .  .  .  .  .  .  .  .  .  .  .      68    44.44            2             3             8            37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85    55.56            3             6             0            39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50                     1             1             3            24          </w:t>
      </w:r>
      <w:r w:rsidRPr="002E2EB6">
        <w:rPr>
          <w:rFonts w:ascii="Courier New" w:hAnsi="Courier New" w:cs="Courier New"/>
        </w:rPr>
        <w:t xml:space="preserve">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174    86.57            6            10             9            87            62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Stuckly.  .  .  .  .  .  .  .  .  .      24    11.94            0    </w:t>
      </w:r>
      <w:r w:rsidRPr="002E2EB6">
        <w:rPr>
          <w:rFonts w:ascii="Courier New" w:hAnsi="Courier New" w:cs="Courier New"/>
        </w:rPr>
        <w:t xml:space="preserve">         0             2            10            12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David Bow  .  .  .  .  .  .  .  .  .  .  .       3     1.49           </w:t>
      </w:r>
      <w:r w:rsidRPr="002E2EB6">
        <w:rPr>
          <w:rFonts w:ascii="Courier New" w:hAnsi="Courier New" w:cs="Courier New"/>
        </w:rPr>
        <w:t xml:space="preserve"> 0             0             0             2             1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</w:t>
      </w:r>
      <w:r w:rsidRPr="002E2EB6">
        <w:rPr>
          <w:rFonts w:ascii="Courier New" w:hAnsi="Courier New" w:cs="Courier New"/>
        </w:rPr>
        <w:t xml:space="preserve">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Armstrong  .  .  .  .  .  .  .  .  .     106    58.24            0             3             7            51            45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</w:t>
      </w:r>
      <w:r w:rsidRPr="002E2EB6">
        <w:rPr>
          <w:rFonts w:ascii="Courier New" w:hAnsi="Courier New" w:cs="Courier New"/>
        </w:rPr>
        <w:t>.  .  .  .  .  .  .  .  .  .      48    26.37            2             3             0            22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Nanny .  .  .  .  .  .  .  .  .  .      28    15.38            3             3             2            15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</w:t>
      </w:r>
      <w:r w:rsidRPr="002E2EB6">
        <w:rPr>
          <w:rFonts w:ascii="Courier New" w:hAnsi="Courier New" w:cs="Courier New"/>
        </w:rPr>
        <w:t>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1             1             2            12             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</w:t>
      </w:r>
      <w:r w:rsidRPr="002E2EB6">
        <w:rPr>
          <w:rFonts w:ascii="Courier New" w:hAnsi="Courier New" w:cs="Courier New"/>
        </w:rPr>
        <w:t>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</w:t>
      </w:r>
      <w:r w:rsidRPr="002E2EB6">
        <w:rPr>
          <w:rFonts w:ascii="Courier New" w:hAnsi="Courier New" w:cs="Courier New"/>
        </w:rPr>
        <w:t>DATE:09/19/17 11:36 AM                         Republican Party                                        REPORT-EL30A PAGE 0020-05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</w:t>
      </w:r>
      <w:r w:rsidRPr="002E2EB6">
        <w:rPr>
          <w:rFonts w:ascii="Courier New" w:hAnsi="Courier New" w:cs="Courier New"/>
        </w:rPr>
        <w:t>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125   100.00            4             7             7            57            50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78                     2             3             4            43            26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</w:t>
      </w:r>
      <w:r w:rsidRPr="002E2EB6">
        <w:rPr>
          <w:rFonts w:ascii="Courier New" w:hAnsi="Courier New" w:cs="Courier New"/>
        </w:rPr>
        <w:t xml:space="preserve">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</w:t>
      </w:r>
      <w:r w:rsidRPr="002E2EB6">
        <w:rPr>
          <w:rFonts w:ascii="Courier New" w:hAnsi="Courier New" w:cs="Courier New"/>
        </w:rPr>
        <w:t xml:space="preserve">                                     REPORT-EL30A PAGE 0020-06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</w:t>
      </w:r>
      <w:r w:rsidRPr="002E2EB6">
        <w:rPr>
          <w:rFonts w:ascii="Courier New" w:hAnsi="Courier New" w:cs="Courier New"/>
        </w:rPr>
        <w:t xml:space="preserve">  .  .  .  .  .  .  .       8    44.44            2             2             0           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</w:t>
      </w:r>
      <w:r w:rsidRPr="002E2EB6">
        <w:rPr>
          <w:rFonts w:ascii="Courier New" w:hAnsi="Courier New" w:cs="Courier New"/>
        </w:rPr>
        <w:t>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</w:t>
      </w:r>
      <w:r w:rsidRPr="002E2EB6">
        <w:rPr>
          <w:rFonts w:ascii="Courier New" w:hAnsi="Courier New" w:cs="Courier New"/>
        </w:rPr>
        <w:t xml:space="preserve">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10    55.56            0             1             0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</w:t>
      </w:r>
      <w:r w:rsidRPr="002E2EB6">
        <w:rPr>
          <w:rFonts w:ascii="Courier New" w:hAnsi="Courier New" w:cs="Courier New"/>
        </w:rPr>
        <w:t>th Judd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        0             0             0             0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16   100.00            2             3             0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</w:t>
      </w:r>
      <w:r w:rsidRPr="002E2EB6">
        <w:rPr>
          <w:rFonts w:ascii="Courier New" w:hAnsi="Courier New" w:cs="Courier New"/>
        </w:rPr>
        <w:t>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</w:t>
      </w:r>
      <w:r w:rsidRPr="002E2EB6">
        <w:rPr>
          <w:rFonts w:ascii="Courier New" w:hAnsi="Courier New" w:cs="Courier New"/>
        </w:rPr>
        <w:t xml:space="preserve"> .  .  .  .  .  .       6    35.29            0             1             0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1     5.88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</w:t>
      </w:r>
      <w:r w:rsidRPr="002E2EB6">
        <w:rPr>
          <w:rFonts w:ascii="Courier New" w:hAnsi="Courier New" w:cs="Courier New"/>
        </w:rPr>
        <w:t xml:space="preserve"> .  .  .  .  .  .  .  .      10    58.82            2             2             0             4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</w:t>
      </w:r>
      <w:r w:rsidRPr="002E2EB6">
        <w:rPr>
          <w:rFonts w:ascii="Courier New" w:hAnsi="Courier New" w:cs="Courier New"/>
        </w:rPr>
        <w:t xml:space="preserve"> .  .  .  .  .  .  .  .  .  . 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14   100.00            2             3       </w:t>
      </w:r>
      <w:r w:rsidRPr="002E2EB6">
        <w:rPr>
          <w:rFonts w:ascii="Courier New" w:hAnsi="Courier New" w:cs="Courier New"/>
        </w:rPr>
        <w:t xml:space="preserve">      0             7             2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</w:t>
      </w:r>
      <w:r w:rsidRPr="002E2EB6">
        <w:rPr>
          <w:rFonts w:ascii="Courier New" w:hAnsi="Courier New" w:cs="Courier New"/>
        </w:rPr>
        <w:t xml:space="preserve">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16   100.00            2             3             0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</w:t>
      </w:r>
      <w:r w:rsidRPr="002E2EB6">
        <w:rPr>
          <w:rFonts w:ascii="Courier New" w:hAnsi="Courier New" w:cs="Courier New"/>
        </w:rPr>
        <w:t xml:space="preserve">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14   100.00            2             3             0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</w:t>
      </w:r>
      <w:r w:rsidRPr="002E2EB6">
        <w:rPr>
          <w:rFonts w:ascii="Courier New" w:hAnsi="Courier New" w:cs="Courier New"/>
        </w:rPr>
        <w:t xml:space="preserve">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16  </w:t>
      </w:r>
      <w:r w:rsidRPr="002E2EB6">
        <w:rPr>
          <w:rFonts w:ascii="Courier New" w:hAnsi="Courier New" w:cs="Courier New"/>
        </w:rPr>
        <w:t xml:space="preserve"> 100.00            2             3             0             8             3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</w:t>
      </w:r>
      <w:r w:rsidRPr="002E2EB6">
        <w:rPr>
          <w:rFonts w:ascii="Courier New" w:hAnsi="Courier New" w:cs="Courier New"/>
        </w:rPr>
        <w:t xml:space="preserve">   2                     0             0             0             1             1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</w:t>
      </w:r>
      <w:r w:rsidRPr="002E2EB6">
        <w:rPr>
          <w:rFonts w:ascii="Courier New" w:hAnsi="Courier New" w:cs="Courier New"/>
        </w:rPr>
        <w:t>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0020-07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</w:t>
      </w:r>
      <w:r w:rsidRPr="002E2EB6">
        <w:rPr>
          <w:rFonts w:ascii="Courier New" w:hAnsi="Courier New" w:cs="Courier New"/>
        </w:rPr>
        <w:t xml:space="preserve">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16   100.00            2             3             0</w:t>
      </w:r>
      <w:r w:rsidRPr="002E2EB6">
        <w:rPr>
          <w:rFonts w:ascii="Courier New" w:hAnsi="Courier New" w:cs="Courier New"/>
        </w:rPr>
        <w:t xml:space="preserve">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</w:t>
      </w:r>
      <w:r w:rsidRPr="002E2EB6">
        <w:rPr>
          <w:rFonts w:ascii="Courier New" w:hAnsi="Courier New" w:cs="Courier New"/>
        </w:rPr>
        <w:t xml:space="preserve">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14   100.00            2             3             0  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</w:t>
      </w:r>
      <w:r w:rsidRPr="002E2EB6">
        <w:rPr>
          <w:rFonts w:ascii="Courier New" w:hAnsi="Courier New" w:cs="Courier New"/>
        </w:rPr>
        <w:t xml:space="preserve">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15   100.00            2             3             0             8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</w:t>
      </w:r>
      <w:r w:rsidRPr="002E2EB6">
        <w:rPr>
          <w:rFonts w:ascii="Courier New" w:hAnsi="Courier New" w:cs="Courier New"/>
        </w:rPr>
        <w:t xml:space="preserve">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16   100.00           </w:t>
      </w:r>
      <w:r w:rsidRPr="002E2EB6">
        <w:rPr>
          <w:rFonts w:ascii="Courier New" w:hAnsi="Courier New" w:cs="Courier New"/>
        </w:rPr>
        <w:t xml:space="preserve"> 2             3             0             8             3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</w:t>
      </w:r>
      <w:r w:rsidRPr="002E2EB6">
        <w:rPr>
          <w:rFonts w:ascii="Courier New" w:hAnsi="Courier New" w:cs="Courier New"/>
        </w:rPr>
        <w:t xml:space="preserve">       0             0             0             1             1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0020-08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</w:t>
      </w:r>
      <w:r w:rsidRPr="002E2EB6">
        <w:rPr>
          <w:rFonts w:ascii="Courier New" w:hAnsi="Courier New" w:cs="Courier New"/>
        </w:rPr>
        <w:t>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124    71.68            5             8             5            60            46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</w:t>
      </w:r>
      <w:r w:rsidRPr="002E2EB6">
        <w:rPr>
          <w:rFonts w:ascii="Courier New" w:hAnsi="Courier New" w:cs="Courier New"/>
        </w:rPr>
        <w:t xml:space="preserve"> .  .  .  .  .  .  .  .  .  .  .  .      49    28.32            1             1             6            21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Under Votes .  .  .  .  .  .  .  .  .  .      30                     0             1             0            19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 89    51.15            3             3        </w:t>
      </w:r>
      <w:r w:rsidRPr="002E2EB6">
        <w:rPr>
          <w:rFonts w:ascii="Courier New" w:hAnsi="Courier New" w:cs="Courier New"/>
        </w:rPr>
        <w:t xml:space="preserve">     6            41            36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85    48.85            3             5             5            41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</w:t>
      </w:r>
      <w:r w:rsidRPr="002E2EB6">
        <w:rPr>
          <w:rFonts w:ascii="Courier New" w:hAnsi="Courier New" w:cs="Courier New"/>
        </w:rPr>
        <w:t xml:space="preserve">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29                     0             2             0            18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114</w:t>
      </w:r>
      <w:r w:rsidRPr="002E2EB6">
        <w:rPr>
          <w:rFonts w:ascii="Courier New" w:hAnsi="Courier New" w:cs="Courier New"/>
        </w:rPr>
        <w:t xml:space="preserve">    67.06            3             5            11            58            37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56    32.94            3             4             0            21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</w:t>
      </w:r>
      <w:r w:rsidRPr="002E2EB6">
        <w:rPr>
          <w:rFonts w:ascii="Courier New" w:hAnsi="Courier New" w:cs="Courier New"/>
        </w:rPr>
        <w:t xml:space="preserve">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33                     0             1             0            21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</w:t>
      </w:r>
      <w:r w:rsidRPr="002E2EB6">
        <w:rPr>
          <w:rFonts w:ascii="Courier New" w:hAnsi="Courier New" w:cs="Courier New"/>
        </w:rPr>
        <w:t xml:space="preserve">  .  .  .  .  .  .  .  .  .  .  .  .     154    92.77            6             9            10            73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12     7.23            0             0             1             4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37                     0             1             0            23           </w:t>
      </w:r>
      <w:r w:rsidRPr="002E2EB6">
        <w:rPr>
          <w:rFonts w:ascii="Courier New" w:hAnsi="Courier New" w:cs="Courier New"/>
        </w:rPr>
        <w:t xml:space="preserve"> 13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</w:t>
      </w:r>
      <w:r w:rsidRPr="002E2EB6">
        <w:rPr>
          <w:rFonts w:ascii="Courier New" w:hAnsi="Courier New" w:cs="Courier New"/>
        </w:rPr>
        <w:t>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0020-09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0020 PCT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</w:t>
      </w:r>
      <w:r w:rsidRPr="002E2EB6">
        <w:rPr>
          <w:rFonts w:ascii="Courier New" w:hAnsi="Courier New" w:cs="Courier New"/>
        </w:rPr>
        <w:t xml:space="preserve">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16    94.12            2             3             0             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5.88     </w:t>
      </w:r>
      <w:r w:rsidRPr="002E2EB6">
        <w:rPr>
          <w:rFonts w:ascii="Courier New" w:hAnsi="Courier New" w:cs="Courier New"/>
        </w:rPr>
        <w:t xml:space="preserve">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</w:t>
      </w:r>
      <w:r w:rsidRPr="002E2EB6">
        <w:rPr>
          <w:rFonts w:ascii="Courier New" w:hAnsi="Courier New" w:cs="Courier New"/>
        </w:rPr>
        <w:t xml:space="preserve"> 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15   100.00            2             3             0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</w:t>
      </w:r>
      <w:r w:rsidRPr="002E2EB6">
        <w:rPr>
          <w:rFonts w:ascii="Courier New" w:hAnsi="Courier New" w:cs="Courier New"/>
        </w:rPr>
        <w:t xml:space="preserve">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</w:t>
      </w:r>
      <w:r w:rsidRPr="002E2EB6">
        <w:rPr>
          <w:rFonts w:ascii="Courier New" w:hAnsi="Courier New" w:cs="Courier New"/>
        </w:rPr>
        <w:t>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14    93.33            2             3             </w:t>
      </w:r>
      <w:r w:rsidRPr="002E2EB6">
        <w:rPr>
          <w:rFonts w:ascii="Courier New" w:hAnsi="Courier New" w:cs="Courier New"/>
        </w:rPr>
        <w:t>0             6             3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6.67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</w:t>
      </w:r>
      <w:r w:rsidRPr="002E2EB6">
        <w:rPr>
          <w:rFonts w:ascii="Courier New" w:hAnsi="Courier New" w:cs="Courier New"/>
        </w:rPr>
        <w:t xml:space="preserve">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14 </w:t>
      </w:r>
      <w:r w:rsidRPr="002E2EB6">
        <w:rPr>
          <w:rFonts w:ascii="Courier New" w:hAnsi="Courier New" w:cs="Courier New"/>
        </w:rPr>
        <w:t xml:space="preserve">   93.33            2             3             0             5             4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1     6.67            0             0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</w:t>
      </w:r>
      <w:r w:rsidRPr="002E2EB6">
        <w:rPr>
          <w:rFonts w:ascii="Courier New" w:hAnsi="Courier New" w:cs="Courier New"/>
        </w:rPr>
        <w:t xml:space="preserve">  .  .  .  .  .  .  .  .  .  .  .  .  .      13    81.25            2             2             0             6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18.75            0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2        </w:t>
      </w:r>
      <w:r w:rsidRPr="002E2EB6">
        <w:rPr>
          <w:rFonts w:ascii="Courier New" w:hAnsi="Courier New" w:cs="Courier New"/>
        </w:rPr>
        <w:t xml:space="preserve">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11    68.75            1             2             0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5    31.25            1        </w:t>
      </w:r>
      <w:r w:rsidRPr="002E2EB6">
        <w:rPr>
          <w:rFonts w:ascii="Courier New" w:hAnsi="Courier New" w:cs="Courier New"/>
        </w:rPr>
        <w:t xml:space="preserve">     1             0             1             2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</w:t>
      </w:r>
      <w:r w:rsidRPr="002E2EB6">
        <w:rPr>
          <w:rFonts w:ascii="Courier New" w:hAnsi="Courier New" w:cs="Courier New"/>
        </w:rPr>
        <w:t xml:space="preserve">           0             0             2             0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</w:t>
      </w:r>
      <w:r w:rsidRPr="002E2EB6">
        <w:rPr>
          <w:rFonts w:ascii="Courier New" w:hAnsi="Courier New" w:cs="Courier New"/>
        </w:rPr>
        <w:t xml:space="preserve">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0021-01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</w:t>
      </w:r>
      <w:r w:rsidRPr="002E2EB6">
        <w:rPr>
          <w:rFonts w:ascii="Courier New" w:hAnsi="Courier New" w:cs="Courier New"/>
        </w:rPr>
        <w:t xml:space="preserve">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1,327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515                    26            36            34            99         </w:t>
      </w:r>
      <w:r w:rsidRPr="002E2EB6">
        <w:rPr>
          <w:rFonts w:ascii="Courier New" w:hAnsi="Courier New" w:cs="Courier New"/>
        </w:rPr>
        <w:t xml:space="preserve">  320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REPUBLICAN PARTY .  .  .  .     449    87.18           22            28            34            86           279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66    12.82            4             8             0            13   </w:t>
      </w:r>
      <w:r w:rsidRPr="002E2EB6">
        <w:rPr>
          <w:rFonts w:ascii="Courier New" w:hAnsi="Courier New" w:cs="Courier New"/>
        </w:rPr>
        <w:t xml:space="preserve">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TOTAL  .  .  .  .  .  .  .            38.81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</w:t>
      </w:r>
      <w:r w:rsidRPr="002E2EB6">
        <w:rPr>
          <w:rFonts w:ascii="Courier New" w:hAnsi="Courier New" w:cs="Courier New"/>
        </w:rPr>
        <w:t>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0021-02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</w:t>
      </w:r>
      <w:r w:rsidRPr="002E2EB6">
        <w:rPr>
          <w:rFonts w:ascii="Courier New" w:hAnsi="Courier New" w:cs="Courier New"/>
        </w:rPr>
        <w:t xml:space="preserve">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207    46.73            6             9            19            36           137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</w:t>
      </w:r>
      <w:r w:rsidRPr="002E2EB6">
        <w:rPr>
          <w:rFonts w:ascii="Courier New" w:hAnsi="Courier New" w:cs="Courier New"/>
        </w:rPr>
        <w:t>b Bush.  .  .  .  .  .  .  .  .  .  .  .       4      .90            1             1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144    32.51           11            13            10            30            8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.  .  .  .  .  .      26     5.87            1             1             3             3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2      .45            0             0             0             0       </w:t>
      </w:r>
      <w:r w:rsidRPr="002E2EB6">
        <w:rPr>
          <w:rFonts w:ascii="Courier New" w:hAnsi="Courier New" w:cs="Courier New"/>
        </w:rPr>
        <w:t xml:space="preserve">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</w:t>
      </w:r>
      <w:r w:rsidRPr="002E2EB6">
        <w:rPr>
          <w:rFonts w:ascii="Courier New" w:hAnsi="Courier New" w:cs="Courier New"/>
        </w:rPr>
        <w:t xml:space="preserve">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</w:t>
      </w:r>
      <w:r w:rsidRPr="002E2EB6">
        <w:rPr>
          <w:rFonts w:ascii="Courier New" w:hAnsi="Courier New" w:cs="Courier New"/>
        </w:rPr>
        <w:t xml:space="preserve">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Rubio.  .  .  .  .  .  .  .  .  .  .      30     6.77            0             0             1             3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 9     2.03            0             0             1   </w:t>
      </w:r>
      <w:r w:rsidRPr="002E2EB6">
        <w:rPr>
          <w:rFonts w:ascii="Courier New" w:hAnsi="Courier New" w:cs="Courier New"/>
        </w:rPr>
        <w:t xml:space="preserve">          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Huckabee .  .  .  .  .  .  .  .  .  .       2      .45            0  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7     1.58            2             2           </w:t>
      </w:r>
      <w:r w:rsidRPr="002E2EB6">
        <w:rPr>
          <w:rFonts w:ascii="Courier New" w:hAnsi="Courier New" w:cs="Courier New"/>
        </w:rPr>
        <w:t xml:space="preserve">  0             2             1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12     2.71            1             1             0             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</w:t>
      </w:r>
      <w:r w:rsidRPr="002E2EB6">
        <w:rPr>
          <w:rFonts w:ascii="Courier New" w:hAnsi="Courier New" w:cs="Courier New"/>
        </w:rPr>
        <w:t xml:space="preserve">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6                     0             1             0             2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</w:t>
      </w:r>
      <w:r w:rsidRPr="002E2EB6">
        <w:rPr>
          <w:rFonts w:ascii="Courier New" w:hAnsi="Courier New" w:cs="Courier New"/>
        </w:rPr>
        <w:t xml:space="preserve"> .     312   100.00           21            25            27            64           175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</w:t>
      </w:r>
      <w:r w:rsidRPr="002E2EB6">
        <w:rPr>
          <w:rFonts w:ascii="Courier New" w:hAnsi="Courier New" w:cs="Courier New"/>
        </w:rPr>
        <w:t xml:space="preserve"> .  .  .     136                     1             3             7            21           104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150    45.32            7             8            11            28     </w:t>
      </w:r>
      <w:r w:rsidRPr="002E2EB6">
        <w:rPr>
          <w:rFonts w:ascii="Courier New" w:hAnsi="Courier New" w:cs="Courier New"/>
        </w:rPr>
        <w:t xml:space="preserve">       96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  .  .  .  .  .  .  .  .      37    11.18            1             1             6             7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15     4.53            0             0             3             </w:t>
      </w:r>
      <w:r w:rsidRPr="002E2EB6">
        <w:rPr>
          <w:rFonts w:ascii="Courier New" w:hAnsi="Courier New" w:cs="Courier New"/>
        </w:rPr>
        <w:t>2            10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Christian  .  .  .  .  .  .  .  .  .      66    19.94            6             7             9            11            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30     9.06            1             1             1       </w:t>
      </w:r>
      <w:r w:rsidRPr="002E2EB6">
        <w:rPr>
          <w:rFonts w:ascii="Courier New" w:hAnsi="Courier New" w:cs="Courier New"/>
        </w:rPr>
        <w:t xml:space="preserve">      7            20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Jeffrey  .  .  .  .  .  .  .  .  .  .      25     7.55            3             4             0             5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 8     2.42            0             0             1 </w:t>
      </w:r>
      <w:r w:rsidRPr="002E2EB6">
        <w:rPr>
          <w:rFonts w:ascii="Courier New" w:hAnsi="Courier New" w:cs="Courier New"/>
        </w:rPr>
        <w:t xml:space="preserve">            2             5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117                     4             7         </w:t>
      </w:r>
      <w:r w:rsidRPr="002E2EB6">
        <w:rPr>
          <w:rFonts w:ascii="Courier New" w:hAnsi="Courier New" w:cs="Courier New"/>
        </w:rPr>
        <w:t xml:space="preserve">    3            23            80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188    53.26            9            12            13            38           116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</w:t>
      </w:r>
      <w:r w:rsidRPr="002E2EB6">
        <w:rPr>
          <w:rFonts w:ascii="Courier New" w:hAnsi="Courier New" w:cs="Courier New"/>
        </w:rPr>
        <w:t xml:space="preserve">   165    46.74           10            11            18            35            91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</w:t>
      </w:r>
      <w:r w:rsidRPr="002E2EB6">
        <w:rPr>
          <w:rFonts w:ascii="Courier New" w:hAnsi="Courier New" w:cs="Courier New"/>
        </w:rPr>
        <w:t>.  .      96                     3             5             3            13            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180    53.89            7             8            17            28    </w:t>
      </w:r>
      <w:r w:rsidRPr="002E2EB6">
        <w:rPr>
          <w:rFonts w:ascii="Courier New" w:hAnsi="Courier New" w:cs="Courier New"/>
        </w:rPr>
        <w:t xml:space="preserve">       120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.  .  .  .  .  .  .  .  .     154    46.11           12            14            13            38            77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</w:t>
      </w:r>
      <w:r w:rsidRPr="002E2EB6">
        <w:rPr>
          <w:rFonts w:ascii="Courier New" w:hAnsi="Courier New" w:cs="Courier New"/>
        </w:rPr>
        <w:t xml:space="preserve">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114                     3             6             4            19            82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</w:t>
      </w:r>
      <w:r w:rsidRPr="002E2EB6">
        <w:rPr>
          <w:rFonts w:ascii="Courier New" w:hAnsi="Courier New" w:cs="Courier New"/>
        </w:rPr>
        <w:t>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</w:t>
      </w:r>
      <w:r w:rsidRPr="002E2EB6">
        <w:rPr>
          <w:rFonts w:ascii="Courier New" w:hAnsi="Courier New" w:cs="Courier New"/>
        </w:rPr>
        <w:t>EPORT-EL30A PAGE 0021-03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</w:t>
      </w:r>
      <w:r w:rsidRPr="002E2EB6">
        <w:rPr>
          <w:rFonts w:ascii="Courier New" w:hAnsi="Courier New" w:cs="Courier New"/>
        </w:rPr>
        <w:t xml:space="preserve">     207    60.00           10            11            17            38           131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138    40.00            9            11            15            30            73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</w:t>
      </w:r>
      <w:r w:rsidRPr="002E2EB6">
        <w:rPr>
          <w:rFonts w:ascii="Courier New" w:hAnsi="Courier New" w:cs="Courier New"/>
        </w:rPr>
        <w:t xml:space="preserve">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104                     3             6             2            18            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</w:t>
      </w:r>
      <w:r w:rsidRPr="002E2EB6">
        <w:rPr>
          <w:rFonts w:ascii="Courier New" w:hAnsi="Courier New" w:cs="Courier New"/>
        </w:rPr>
        <w:t>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Oldner  .  .  .  .  .  .  .  .  .  .     108    34.50            2             2            11            15            78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102    32.59            8            10             8   </w:t>
      </w:r>
      <w:r w:rsidRPr="002E2EB6">
        <w:rPr>
          <w:rFonts w:ascii="Courier New" w:hAnsi="Courier New" w:cs="Courier New"/>
        </w:rPr>
        <w:t xml:space="preserve">         23            53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Mary Lou Keel .  .  .  .  .  .  .  .  .  .     103    32.91            6             7             9            22            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</w:t>
      </w:r>
      <w:r w:rsidRPr="002E2EB6">
        <w:rPr>
          <w:rFonts w:ascii="Courier New" w:hAnsi="Courier New" w:cs="Courier New"/>
        </w:rPr>
        <w:t xml:space="preserve">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136                     6             9             6            26            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</w:t>
      </w:r>
      <w:r w:rsidRPr="002E2EB6">
        <w:rPr>
          <w:rFonts w:ascii="Courier New" w:hAnsi="Courier New" w:cs="Courier New"/>
        </w:rPr>
        <w:t xml:space="preserve">  .      72    22.29            2             2             7            14            47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49    15.17            4             5             4             8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</w:t>
      </w:r>
      <w:r w:rsidRPr="002E2EB6">
        <w:rPr>
          <w:rFonts w:ascii="Courier New" w:hAnsi="Courier New" w:cs="Courier New"/>
        </w:rPr>
        <w:t xml:space="preserve">  .  .  .     151    46.75            7             8            15            32            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51    15.79            4             5             4            12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126                     5             8             4            20            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</w:t>
      </w:r>
      <w:r w:rsidRPr="002E2EB6">
        <w:rPr>
          <w:rFonts w:ascii="Courier New" w:hAnsi="Courier New" w:cs="Courier New"/>
        </w:rPr>
        <w:t>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189    59.62            9            10            15            40           115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128    40.38            8            10        </w:t>
      </w:r>
      <w:r w:rsidRPr="002E2EB6">
        <w:rPr>
          <w:rFonts w:ascii="Courier New" w:hAnsi="Courier New" w:cs="Courier New"/>
        </w:rPr>
        <w:t xml:space="preserve">    14            23            73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131                     5             8  </w:t>
      </w:r>
      <w:r w:rsidRPr="002E2EB6">
        <w:rPr>
          <w:rFonts w:ascii="Courier New" w:hAnsi="Courier New" w:cs="Courier New"/>
        </w:rPr>
        <w:t xml:space="preserve">           5            22            91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310   100.00           19            22            30            60           179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</w:t>
      </w:r>
      <w:r w:rsidRPr="002E2EB6">
        <w:rPr>
          <w:rFonts w:ascii="Courier New" w:hAnsi="Courier New" w:cs="Courier New"/>
        </w:rPr>
        <w:t xml:space="preserve">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138                     3             6             4            25           100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 .  .  .  .  .  .  .  .  .     323   100.00           18            22            33            63           187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</w:t>
      </w:r>
      <w:r w:rsidRPr="002E2EB6">
        <w:rPr>
          <w:rFonts w:ascii="Courier New" w:hAnsi="Courier New" w:cs="Courier New"/>
        </w:rPr>
        <w:t xml:space="preserve">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125                     4             6             1            22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193    46.51           </w:t>
      </w:r>
      <w:r w:rsidRPr="002E2EB6">
        <w:rPr>
          <w:rFonts w:ascii="Courier New" w:hAnsi="Courier New" w:cs="Courier New"/>
        </w:rPr>
        <w:t>11            16            11            40           115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222    53.49           11            12            22            44           133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</w:t>
      </w:r>
      <w:r w:rsidRPr="002E2EB6">
        <w:rPr>
          <w:rFonts w:ascii="Courier New" w:hAnsi="Courier New" w:cs="Courier New"/>
        </w:rPr>
        <w:t xml:space="preserve">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0             0             1             2            31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</w:t>
      </w:r>
      <w:r w:rsidRPr="002E2EB6">
        <w:rPr>
          <w:rFonts w:ascii="Courier New" w:hAnsi="Courier New" w:cs="Courier New"/>
        </w:rPr>
        <w:t>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</w:t>
      </w:r>
      <w:r w:rsidRPr="002E2EB6">
        <w:rPr>
          <w:rFonts w:ascii="Courier New" w:hAnsi="Courier New" w:cs="Courier New"/>
        </w:rPr>
        <w:t>n Party                                        REPORT-EL30A PAGE 0021-04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.  .  .  .  .  .  .  .  .  .     298   100.00           18            21            29            58           172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</w:t>
      </w:r>
      <w:r w:rsidRPr="002E2EB6">
        <w:rPr>
          <w:rFonts w:ascii="Courier New" w:hAnsi="Courier New" w:cs="Courier New"/>
        </w:rPr>
        <w:t xml:space="preserve">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150                     4             7             5            27           107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</w:t>
      </w:r>
      <w:r w:rsidRPr="002E2EB6">
        <w:rPr>
          <w:rFonts w:ascii="Courier New" w:hAnsi="Courier New" w:cs="Courier New"/>
        </w:rPr>
        <w:t>330   100.00           21            25            29            68           187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</w:t>
      </w:r>
      <w:r w:rsidRPr="002E2EB6">
        <w:rPr>
          <w:rFonts w:ascii="Courier New" w:hAnsi="Courier New" w:cs="Courier New"/>
        </w:rPr>
        <w:t>.     118                     1             3             5            17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315   100.00           19            23            29            60           184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</w:t>
      </w:r>
      <w:r w:rsidRPr="002E2EB6">
        <w:rPr>
          <w:rFonts w:ascii="Courier New" w:hAnsi="Courier New" w:cs="Courier New"/>
        </w:rPr>
        <w:t xml:space="preserve">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133                     3             5             5            25            </w:t>
      </w:r>
      <w:r w:rsidRPr="002E2EB6">
        <w:rPr>
          <w:rFonts w:ascii="Courier New" w:hAnsi="Courier New" w:cs="Courier New"/>
        </w:rPr>
        <w:t>95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194    48.99           16            20            13            45           100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15     3.79            0             0        </w:t>
      </w:r>
      <w:r w:rsidRPr="002E2EB6">
        <w:rPr>
          <w:rFonts w:ascii="Courier New" w:hAnsi="Courier New" w:cs="Courier New"/>
        </w:rPr>
        <w:t xml:space="preserve">     1             1            13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90    22.73            1             2             7            10            70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64    16.16            4             4  </w:t>
      </w:r>
      <w:r w:rsidRPr="002E2EB6">
        <w:rPr>
          <w:rFonts w:ascii="Courier New" w:hAnsi="Courier New" w:cs="Courier New"/>
        </w:rPr>
        <w:t xml:space="preserve">           2            11            43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33     8.33            1             2             7            11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52                     0             0             4             7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</w:t>
      </w:r>
      <w:r w:rsidRPr="002E2EB6">
        <w:rPr>
          <w:rFonts w:ascii="Courier New" w:hAnsi="Courier New" w:cs="Courier New"/>
        </w:rPr>
        <w:t>.  .  .     158    47.73            8            10            13            38            89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173    52.27           10            12            14            28           109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</w:t>
      </w:r>
      <w:r w:rsidRPr="002E2EB6">
        <w:rPr>
          <w:rFonts w:ascii="Courier New" w:hAnsi="Courier New" w:cs="Courier New"/>
        </w:rPr>
        <w:t>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117                     4             6             7            19            81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County Commissioner </w:t>
      </w:r>
      <w:r w:rsidRPr="002E2EB6">
        <w:rPr>
          <w:rFonts w:ascii="Courier New" w:hAnsi="Courier New" w:cs="Courier New"/>
        </w:rPr>
        <w:t>#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Scotty Hawkins.  .  .  .  .  .  .  .  .  .     283    66.43           16            18            21            53           175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Milton Stuckly.  .  .  .  .  .  .  .  .  .      92    21.60            4             7             8      </w:t>
      </w:r>
      <w:r w:rsidRPr="002E2EB6">
        <w:rPr>
          <w:rFonts w:ascii="Courier New" w:hAnsi="Courier New" w:cs="Courier New"/>
        </w:rPr>
        <w:t xml:space="preserve">      21            52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Ernest D McFarland, Jr .  .  .  .  .  .  .      17     3.99            1             2             1             4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David Bow  .  .  .  .  .  .  .  .  .  .  .      34     7.98            0             0             3</w:t>
      </w:r>
      <w:r w:rsidRPr="002E2EB6">
        <w:rPr>
          <w:rFonts w:ascii="Courier New" w:hAnsi="Courier New" w:cs="Courier New"/>
        </w:rPr>
        <w:t xml:space="preserve">             5            26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1             1        </w:t>
      </w:r>
      <w:r w:rsidRPr="002E2EB6">
        <w:rPr>
          <w:rFonts w:ascii="Courier New" w:hAnsi="Courier New" w:cs="Courier New"/>
        </w:rPr>
        <w:t xml:space="preserve">     1             2            17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Larry Armstrong  .  .  .  .  .  .  .  .  .     275    65.17           17            21            26            52           159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Couch.  .  .  .  .  .  .  .  .  .  .  </w:t>
      </w:r>
      <w:r w:rsidRPr="002E2EB6">
        <w:rPr>
          <w:rFonts w:ascii="Courier New" w:hAnsi="Courier New" w:cs="Courier New"/>
        </w:rPr>
        <w:t xml:space="preserve">    90    21.33            5             6             0            21            58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Stephen Nanny .  .  .  .  .  .  .  .  .  .      57    13.51            0             1             7             8            41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</w:t>
      </w:r>
      <w:r w:rsidRPr="002E2EB6">
        <w:rPr>
          <w:rFonts w:ascii="Courier New" w:hAnsi="Courier New" w:cs="Courier New"/>
        </w:rPr>
        <w:t>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0             0             1             4            21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</w:t>
      </w:r>
      <w:r w:rsidRPr="002E2EB6">
        <w:rPr>
          <w:rFonts w:ascii="Courier New" w:hAnsi="Courier New" w:cs="Courier New"/>
        </w:rPr>
        <w:t xml:space="preserve">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</w:t>
      </w:r>
      <w:r w:rsidRPr="002E2EB6">
        <w:rPr>
          <w:rFonts w:ascii="Courier New" w:hAnsi="Courier New" w:cs="Courier New"/>
        </w:rPr>
        <w:t xml:space="preserve">                 Republican Party                                        REPORT-EL30A PAGE 0021-05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</w:t>
      </w:r>
      <w:r w:rsidRPr="002E2EB6">
        <w:rPr>
          <w:rFonts w:ascii="Courier New" w:hAnsi="Courier New" w:cs="Courier New"/>
        </w:rPr>
        <w:t>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327   100.00           20            24            29            64           190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</w:t>
      </w:r>
      <w:r w:rsidRPr="002E2EB6">
        <w:rPr>
          <w:rFonts w:ascii="Courier New" w:hAnsi="Courier New" w:cs="Courier New"/>
        </w:rPr>
        <w:t xml:space="preserve">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121                     2             4             5            21            89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          </w:t>
      </w:r>
      <w:r w:rsidRPr="002E2EB6">
        <w:rPr>
          <w:rFonts w:ascii="Courier New" w:hAnsi="Courier New" w:cs="Courier New"/>
        </w:rPr>
        <w:t xml:space="preserve">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Democratic Party                                 </w:t>
      </w:r>
      <w:r w:rsidRPr="002E2EB6">
        <w:rPr>
          <w:rFonts w:ascii="Courier New" w:hAnsi="Courier New" w:cs="Courier New"/>
        </w:rPr>
        <w:t xml:space="preserve">       REPORT-EL30A PAGE 0021-06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17 </w:t>
      </w:r>
      <w:r w:rsidRPr="002E2EB6">
        <w:rPr>
          <w:rFonts w:ascii="Courier New" w:hAnsi="Courier New" w:cs="Courier New"/>
        </w:rPr>
        <w:t xml:space="preserve">   26.15            1             3             0             5             8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</w:t>
      </w:r>
      <w:r w:rsidRPr="002E2EB6">
        <w:rPr>
          <w:rFonts w:ascii="Courier New" w:hAnsi="Courier New" w:cs="Courier New"/>
        </w:rPr>
        <w:t xml:space="preserve">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</w:t>
      </w:r>
      <w:r w:rsidRPr="002E2EB6">
        <w:rPr>
          <w:rFonts w:ascii="Courier New" w:hAnsi="Courier New" w:cs="Courier New"/>
        </w:rPr>
        <w:t xml:space="preserve">  .       2     3.08            0  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46    70.77            3             5             0             8            30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</w:t>
      </w:r>
      <w:r w:rsidRPr="002E2EB6">
        <w:rPr>
          <w:rFonts w:ascii="Courier New" w:hAnsi="Courier New" w:cs="Courier New"/>
        </w:rPr>
        <w:t xml:space="preserve">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1                     0             0             0             0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</w:t>
      </w:r>
      <w:r w:rsidRPr="002E2EB6">
        <w:rPr>
          <w:rFonts w:ascii="Courier New" w:hAnsi="Courier New" w:cs="Courier New"/>
        </w:rPr>
        <w:t xml:space="preserve">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35   100.00            2             6             0             9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</w:t>
      </w:r>
      <w:r w:rsidRPr="002E2EB6">
        <w:rPr>
          <w:rFonts w:ascii="Courier New" w:hAnsi="Courier New" w:cs="Courier New"/>
        </w:rPr>
        <w:t xml:space="preserve">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31                     2             2             0             4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18    4</w:t>
      </w:r>
      <w:r w:rsidRPr="002E2EB6">
        <w:rPr>
          <w:rFonts w:ascii="Courier New" w:hAnsi="Courier New" w:cs="Courier New"/>
        </w:rPr>
        <w:t>5.00            2             2             0             4            10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13    32.50            0             3             0             3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 </w:t>
      </w:r>
      <w:r w:rsidRPr="002E2EB6">
        <w:rPr>
          <w:rFonts w:ascii="Courier New" w:hAnsi="Courier New" w:cs="Courier New"/>
        </w:rPr>
        <w:t>9    22.50            0             1             0             2             6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</w:t>
      </w:r>
      <w:r w:rsidRPr="002E2EB6">
        <w:rPr>
          <w:rFonts w:ascii="Courier New" w:hAnsi="Courier New" w:cs="Courier New"/>
        </w:rPr>
        <w:t xml:space="preserve">     26                     2             2             0             4            18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 .  .  .      35   100.00            2             6             0             8         </w:t>
      </w:r>
      <w:r w:rsidRPr="002E2EB6">
        <w:rPr>
          <w:rFonts w:ascii="Courier New" w:hAnsi="Courier New" w:cs="Courier New"/>
        </w:rPr>
        <w:t xml:space="preserve">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31                     2             2             0             5   </w:t>
      </w:r>
      <w:r w:rsidRPr="002E2EB6">
        <w:rPr>
          <w:rFonts w:ascii="Courier New" w:hAnsi="Courier New" w:cs="Courier New"/>
        </w:rPr>
        <w:t xml:space="preserve">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32   100.00            1             5             0             7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</w:t>
      </w:r>
      <w:r w:rsidRPr="002E2EB6">
        <w:rPr>
          <w:rFonts w:ascii="Courier New" w:hAnsi="Courier New" w:cs="Courier New"/>
        </w:rPr>
        <w:t xml:space="preserve">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34                     3             3             0             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</w:t>
      </w:r>
      <w:r w:rsidRPr="002E2EB6">
        <w:rPr>
          <w:rFonts w:ascii="Courier New" w:hAnsi="Courier New" w:cs="Courier New"/>
        </w:rPr>
        <w:t>on.  .  .  .  .  .  .  .  .      45   100.00            4             8             0            11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</w:t>
      </w:r>
      <w:r w:rsidRPr="002E2EB6">
        <w:rPr>
          <w:rFonts w:ascii="Courier New" w:hAnsi="Courier New" w:cs="Courier New"/>
        </w:rPr>
        <w:t>otes .  .  .  .  .  .  .  .  .  .      21                     0             0             0             2          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40   100.00            4          </w:t>
      </w:r>
      <w:r w:rsidRPr="002E2EB6">
        <w:rPr>
          <w:rFonts w:ascii="Courier New" w:hAnsi="Courier New" w:cs="Courier New"/>
        </w:rPr>
        <w:t xml:space="preserve">   8             0            10            18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26                     0    </w:t>
      </w:r>
      <w:r w:rsidRPr="002E2EB6">
        <w:rPr>
          <w:rFonts w:ascii="Courier New" w:hAnsi="Courier New" w:cs="Courier New"/>
        </w:rPr>
        <w:t xml:space="preserve">         0             0             3            23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</w:t>
      </w:r>
      <w:r w:rsidRPr="002E2EB6">
        <w:rPr>
          <w:rFonts w:ascii="Courier New" w:hAnsi="Courier New" w:cs="Courier New"/>
        </w:rPr>
        <w:t xml:space="preserve">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0021-07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</w:t>
      </w:r>
      <w:r w:rsidRPr="002E2EB6">
        <w:rPr>
          <w:rFonts w:ascii="Courier New" w:hAnsi="Courier New" w:cs="Courier New"/>
        </w:rPr>
        <w:t xml:space="preserve">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.      41   100.00            3             7             0             9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25                     1             1             0             4          </w:t>
      </w:r>
      <w:r w:rsidRPr="002E2EB6">
        <w:rPr>
          <w:rFonts w:ascii="Courier New" w:hAnsi="Courier New" w:cs="Courier New"/>
        </w:rPr>
        <w:t xml:space="preserve">  19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43   100.00            4             8             0            10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</w:t>
      </w:r>
      <w:r w:rsidRPr="002E2EB6">
        <w:rPr>
          <w:rFonts w:ascii="Courier New" w:hAnsi="Courier New" w:cs="Courier New"/>
        </w:rPr>
        <w:t xml:space="preserve">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23                     0             0             0             3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</w:t>
      </w:r>
      <w:r w:rsidRPr="002E2EB6">
        <w:rPr>
          <w:rFonts w:ascii="Courier New" w:hAnsi="Courier New" w:cs="Courier New"/>
        </w:rPr>
        <w:t xml:space="preserve">  .  .  .  .  .  .  .  .  .      40   100.00            3             7             0             9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</w:t>
      </w:r>
      <w:r w:rsidRPr="002E2EB6">
        <w:rPr>
          <w:rFonts w:ascii="Courier New" w:hAnsi="Courier New" w:cs="Courier New"/>
        </w:rPr>
        <w:t>otes .  .  .  .  .  .  .  .  .  .      26                     1             1             0             4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Hanson .  .  .  .  .  .  .  .  .  .      45   100.00            4             8             0</w:t>
      </w:r>
      <w:r w:rsidRPr="002E2EB6">
        <w:rPr>
          <w:rFonts w:ascii="Courier New" w:hAnsi="Courier New" w:cs="Courier New"/>
        </w:rPr>
        <w:t xml:space="preserve">            10            23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     0             0        </w:t>
      </w:r>
      <w:r w:rsidRPr="002E2EB6">
        <w:rPr>
          <w:rFonts w:ascii="Courier New" w:hAnsi="Courier New" w:cs="Courier New"/>
        </w:rPr>
        <w:t xml:space="preserve">     0             3            18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</w:t>
      </w:r>
      <w:r w:rsidRPr="002E2EB6">
        <w:rPr>
          <w:rFonts w:ascii="Courier New" w:hAnsi="Courier New" w:cs="Courier New"/>
        </w:rPr>
        <w:t xml:space="preserve">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0021-08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</w:t>
      </w:r>
      <w:r w:rsidRPr="002E2EB6">
        <w:rPr>
          <w:rFonts w:ascii="Courier New" w:hAnsi="Courier New" w:cs="Courier New"/>
        </w:rPr>
        <w:t xml:space="preserve">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300    75.19           15            18            21            61           185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</w:t>
      </w:r>
      <w:r w:rsidRPr="002E2EB6">
        <w:rPr>
          <w:rFonts w:ascii="Courier New" w:hAnsi="Courier New" w:cs="Courier New"/>
        </w:rPr>
        <w:t xml:space="preserve"> .  .      99    24.81            4             4            11            12            68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</w:t>
      </w:r>
      <w:r w:rsidRPr="002E2EB6">
        <w:rPr>
          <w:rFonts w:ascii="Courier New" w:hAnsi="Courier New" w:cs="Courier New"/>
        </w:rPr>
        <w:t xml:space="preserve"> .  .  .  .      49                     3             6             2            12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246    61.19            8            10            22            41          </w:t>
      </w:r>
      <w:r w:rsidRPr="002E2EB6">
        <w:rPr>
          <w:rFonts w:ascii="Courier New" w:hAnsi="Courier New" w:cs="Courier New"/>
        </w:rPr>
        <w:t xml:space="preserve"> 165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156    38.81           10            12            11            31            92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46                     4             6             1            13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322    81.31           19        </w:t>
      </w:r>
      <w:r w:rsidRPr="002E2EB6">
        <w:rPr>
          <w:rFonts w:ascii="Courier New" w:hAnsi="Courier New" w:cs="Courier New"/>
        </w:rPr>
        <w:t xml:space="preserve">    22            25            62           194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74    18.69            1             1             8            10            54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</w:t>
      </w:r>
      <w:r w:rsidRPr="002E2EB6">
        <w:rPr>
          <w:rFonts w:ascii="Courier New" w:hAnsi="Courier New" w:cs="Courier New"/>
        </w:rPr>
        <w:t xml:space="preserve">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52                     2             5             1            13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</w:t>
      </w:r>
      <w:r w:rsidRPr="002E2EB6">
        <w:rPr>
          <w:rFonts w:ascii="Courier New" w:hAnsi="Courier New" w:cs="Courier New"/>
        </w:rPr>
        <w:t xml:space="preserve">  .  .     372    93.70           18            21            31            69           233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25     6.30            0             0             3             4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</w:t>
      </w:r>
      <w:r w:rsidRPr="002E2EB6">
        <w:rPr>
          <w:rFonts w:ascii="Courier New" w:hAnsi="Courier New" w:cs="Courier New"/>
        </w:rPr>
        <w:t xml:space="preserve">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51                     4             7             0            12            28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</w:t>
      </w:r>
      <w:r w:rsidRPr="002E2EB6">
        <w:rPr>
          <w:rFonts w:ascii="Courier New" w:hAnsi="Courier New" w:cs="Courier New"/>
        </w:rPr>
        <w:t xml:space="preserve">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</w:t>
      </w:r>
      <w:r w:rsidRPr="002E2EB6">
        <w:rPr>
          <w:rFonts w:ascii="Courier New" w:hAnsi="Courier New" w:cs="Courier New"/>
        </w:rPr>
        <w:t xml:space="preserve">                         Democratic Party                                        REPORT-EL30A PAGE 0021-09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0021 PCT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</w:t>
      </w:r>
      <w:r w:rsidRPr="002E2EB6">
        <w:rPr>
          <w:rFonts w:ascii="Courier New" w:hAnsi="Courier New" w:cs="Courier New"/>
        </w:rPr>
        <w:t>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43    86.00            2             6             0            10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7    14.00            1             1        </w:t>
      </w:r>
      <w:r w:rsidRPr="002E2EB6">
        <w:rPr>
          <w:rFonts w:ascii="Courier New" w:hAnsi="Courier New" w:cs="Courier New"/>
        </w:rPr>
        <w:t xml:space="preserve">     0             1             4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1             1  </w:t>
      </w:r>
      <w:r w:rsidRPr="002E2EB6">
        <w:rPr>
          <w:rFonts w:ascii="Courier New" w:hAnsi="Courier New" w:cs="Courier New"/>
        </w:rPr>
        <w:t xml:space="preserve">           0             2            12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49    96.08            4             7             0            11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</w:t>
      </w:r>
      <w:r w:rsidRPr="002E2EB6">
        <w:rPr>
          <w:rFonts w:ascii="Courier New" w:hAnsi="Courier New" w:cs="Courier New"/>
        </w:rPr>
        <w:t xml:space="preserve">   2     3.92            0             0             0             0             2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</w:t>
      </w:r>
      <w:r w:rsidRPr="002E2EB6">
        <w:rPr>
          <w:rFonts w:ascii="Courier New" w:hAnsi="Courier New" w:cs="Courier New"/>
        </w:rPr>
        <w:t xml:space="preserve"> .      15                     0             1             0             2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37    72.55            2             5             0             8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14    27.45            2             2             0             3    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</w:t>
      </w:r>
      <w:r w:rsidRPr="002E2EB6">
        <w:rPr>
          <w:rFonts w:ascii="Courier New" w:hAnsi="Courier New" w:cs="Courier New"/>
        </w:rPr>
        <w:t xml:space="preserve">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1             0             2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49    94.23            4         </w:t>
      </w:r>
      <w:r w:rsidRPr="002E2EB6">
        <w:rPr>
          <w:rFonts w:ascii="Courier New" w:hAnsi="Courier New" w:cs="Courier New"/>
        </w:rPr>
        <w:t xml:space="preserve">    7             0            11            27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 5.77            0             0             0          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</w:t>
      </w:r>
      <w:r w:rsidRPr="002E2EB6">
        <w:rPr>
          <w:rFonts w:ascii="Courier New" w:hAnsi="Courier New" w:cs="Courier New"/>
        </w:rPr>
        <w:t xml:space="preserve">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0             1             0             2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</w:t>
      </w:r>
      <w:r w:rsidRPr="002E2EB6">
        <w:rPr>
          <w:rFonts w:ascii="Courier New" w:hAnsi="Courier New" w:cs="Courier New"/>
        </w:rPr>
        <w:t xml:space="preserve">  .  .  .      31    60.78            2             5             0             8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20    39.22            2             2             0             3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</w:t>
      </w:r>
      <w:r w:rsidRPr="002E2EB6">
        <w:rPr>
          <w:rFonts w:ascii="Courier New" w:hAnsi="Courier New" w:cs="Courier New"/>
        </w:rPr>
        <w:t xml:space="preserve">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0             1             0             2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47    94.00            4             7             0            11           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 6.00            0             0             0          </w:t>
      </w:r>
      <w:r w:rsidRPr="002E2EB6">
        <w:rPr>
          <w:rFonts w:ascii="Courier New" w:hAnsi="Courier New" w:cs="Courier New"/>
        </w:rPr>
        <w:t xml:space="preserve">   0             3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16                     0             1             0    </w:t>
      </w:r>
      <w:r w:rsidRPr="002E2EB6">
        <w:rPr>
          <w:rFonts w:ascii="Courier New" w:hAnsi="Courier New" w:cs="Courier New"/>
        </w:rPr>
        <w:t xml:space="preserve">         2            13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</w:t>
      </w:r>
      <w:r w:rsidRPr="002E2EB6">
        <w:rPr>
          <w:rFonts w:ascii="Courier New" w:hAnsi="Courier New" w:cs="Courier New"/>
        </w:rPr>
        <w:t xml:space="preserve">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STATISTICS                                              REPORT-EL30A PAGE 0022-01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</w:t>
      </w:r>
      <w:r w:rsidRPr="002E2EB6">
        <w:rPr>
          <w:rFonts w:ascii="Courier New" w:hAnsi="Courier New" w:cs="Courier New"/>
        </w:rPr>
        <w:t>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REGISTERED VOTERS - TOTAL .  .  .  .  .  .     707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TOTAL.  .  .  .  .  .  .  .     299                    12            33            30           168            56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REPUBLI</w:t>
      </w:r>
      <w:r w:rsidRPr="002E2EB6">
        <w:rPr>
          <w:rFonts w:ascii="Courier New" w:hAnsi="Courier New" w:cs="Courier New"/>
        </w:rPr>
        <w:t>CAN PARTY .  .  .  .     258    86.29           11            30            28           138            51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BALLOTS CAST - DEMOCRATIC PARTY .  .  .  .      41    13.71            1             3             2            30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VOTER TURNOUT - </w:t>
      </w:r>
      <w:r w:rsidRPr="002E2EB6">
        <w:rPr>
          <w:rFonts w:ascii="Courier New" w:hAnsi="Courier New" w:cs="Courier New"/>
        </w:rPr>
        <w:t>TOTAL  .  .  .  .  .  .  .            42.29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</w:t>
      </w:r>
      <w:r w:rsidRPr="002E2EB6">
        <w:rPr>
          <w:rFonts w:ascii="Courier New" w:hAnsi="Courier New" w:cs="Courier New"/>
        </w:rPr>
        <w:t xml:space="preserve">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0022-02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</w:t>
      </w:r>
      <w:r w:rsidRPr="002E2EB6">
        <w:rPr>
          <w:rFonts w:ascii="Courier New" w:hAnsi="Courier New" w:cs="Courier New"/>
        </w:rPr>
        <w:t>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Cruz.  .  .  .  .  .  .  .  .  .  .  .     125    48.83            5            14            16            64            26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Jeb Bush.  .  .  .  .  .  .  .  </w:t>
      </w:r>
      <w:r w:rsidRPr="002E2EB6">
        <w:rPr>
          <w:rFonts w:ascii="Courier New" w:hAnsi="Courier New" w:cs="Courier New"/>
        </w:rPr>
        <w:t>.  .  .  .       4     1.56            1             1             0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Donald J. Trump  .  .  .  .  .  .  .  .  .      84    32.81            2            11             8            45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Ben Carson .  .  .  .  .  </w:t>
      </w:r>
      <w:r w:rsidRPr="002E2EB6">
        <w:rPr>
          <w:rFonts w:ascii="Courier New" w:hAnsi="Courier New" w:cs="Courier New"/>
        </w:rPr>
        <w:t>.  .  .  .  .  .      15     5.86            0             0             2             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Rand Paul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Santorum .  .  </w:t>
      </w:r>
      <w:r w:rsidRPr="002E2EB6">
        <w:rPr>
          <w:rFonts w:ascii="Courier New" w:hAnsi="Courier New" w:cs="Courier New"/>
        </w:rPr>
        <w:t>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Elizabeth Gray.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Carly Fiorina </w:t>
      </w:r>
      <w:r w:rsidRPr="002E2EB6">
        <w:rPr>
          <w:rFonts w:ascii="Courier New" w:hAnsi="Courier New" w:cs="Courier New"/>
        </w:rPr>
        <w:t>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Lindsey Graham.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Marco Ru</w:t>
      </w:r>
      <w:r w:rsidRPr="002E2EB6">
        <w:rPr>
          <w:rFonts w:ascii="Courier New" w:hAnsi="Courier New" w:cs="Courier New"/>
        </w:rPr>
        <w:t>bio.  .  .  .  .  .  .  .  .  .  .      15     5.86            0             1             1            12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R. Kasich.  .  .  .  .  .  .  .  .  .      10     3.91            2             2             0             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</w:t>
      </w:r>
      <w:r w:rsidRPr="002E2EB6">
        <w:rPr>
          <w:rFonts w:ascii="Courier New" w:hAnsi="Courier New" w:cs="Courier New"/>
        </w:rPr>
        <w:t>ke Huckabee .  .  .  .  .  .  .  .  .  .       3     1.17            1             1             0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Christie.  .  .  .  .  .  .  .  .  .       0                     0             0             0             0             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Uncommitted.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</w:t>
      </w:r>
      <w:r w:rsidRPr="002E2EB6">
        <w:rPr>
          <w:rFonts w:ascii="Courier New" w:hAnsi="Courier New" w:cs="Courier New"/>
        </w:rPr>
        <w:t xml:space="preserve">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1             1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Roger Williams.  .  .  .  .  .  .  .  .  .     191   100.00           </w:t>
      </w:r>
      <w:r w:rsidRPr="002E2EB6">
        <w:rPr>
          <w:rFonts w:ascii="Courier New" w:hAnsi="Courier New" w:cs="Courier New"/>
        </w:rPr>
        <w:t xml:space="preserve"> 9            23            16           108            35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67              </w:t>
      </w:r>
      <w:r w:rsidRPr="002E2EB6">
        <w:rPr>
          <w:rFonts w:ascii="Courier New" w:hAnsi="Courier New" w:cs="Courier New"/>
        </w:rPr>
        <w:t xml:space="preserve">       2             7            12            30            16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Gary Gates .  .  .  .  .  .  .  .  .  .  .      71    37.17            4            10             3            38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Lance N. Christian</w:t>
      </w:r>
      <w:r w:rsidRPr="002E2EB6">
        <w:rPr>
          <w:rFonts w:ascii="Courier New" w:hAnsi="Courier New" w:cs="Courier New"/>
        </w:rPr>
        <w:t xml:space="preserve">  .  .  .  .  .  .  .  .      19     9.95            0             2             1            11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Weston Martinez  .  .  .  .  .  .  .  .  .      10     5.24            1             1             1             6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Wayne Christ</w:t>
      </w:r>
      <w:r w:rsidRPr="002E2EB6">
        <w:rPr>
          <w:rFonts w:ascii="Courier New" w:hAnsi="Courier New" w:cs="Courier New"/>
        </w:rPr>
        <w:t>ian  .  .  .  .  .  .  .  .  .      38    19.90            2             6             6            20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 Hale.  .  .  .  .  .  .  .  .  .  .  .      26    13.61            1             3             6            15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Doug J</w:t>
      </w:r>
      <w:r w:rsidRPr="002E2EB6">
        <w:rPr>
          <w:rFonts w:ascii="Courier New" w:hAnsi="Courier New" w:cs="Courier New"/>
        </w:rPr>
        <w:t>effrey  .  .  .  .  .  .  .  .  .  .      15     7.85            0             1             1             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John Greytok  .  .  .  .  .  .  .  .  .  .      12     6.28            0             1             1             9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</w:t>
      </w:r>
      <w:r w:rsidRPr="002E2EB6">
        <w:rPr>
          <w:rFonts w:ascii="Courier New" w:hAnsi="Courier New" w:cs="Courier New"/>
        </w:rPr>
        <w:t xml:space="preserve">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67                     3             6             9            32           </w:t>
      </w:r>
      <w:r w:rsidRPr="002E2EB6">
        <w:rPr>
          <w:rFonts w:ascii="Courier New" w:hAnsi="Courier New" w:cs="Courier New"/>
        </w:rPr>
        <w:t xml:space="preserve">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Massengale  .  .  .  .  .  .  .  .     110    55.28            4            12            13            66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Debra Lehrmann.  .  .  .  .  .  .  .  .  .      89    44.72            4  </w:t>
      </w:r>
      <w:r w:rsidRPr="002E2EB6">
        <w:rPr>
          <w:rFonts w:ascii="Courier New" w:hAnsi="Courier New" w:cs="Courier New"/>
        </w:rPr>
        <w:t xml:space="preserve">          11             6            47            21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59                  </w:t>
      </w:r>
      <w:r w:rsidRPr="002E2EB6">
        <w:rPr>
          <w:rFonts w:ascii="Courier New" w:hAnsi="Courier New" w:cs="Courier New"/>
        </w:rPr>
        <w:t xml:space="preserve">   3             7             9            25            15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Paul Green .  .  .  .  .  .  .  .  .  .  .     107    55.44            5            15             8            61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Rick Green .  .  </w:t>
      </w:r>
      <w:r w:rsidRPr="002E2EB6">
        <w:rPr>
          <w:rFonts w:ascii="Courier New" w:hAnsi="Courier New" w:cs="Courier New"/>
        </w:rPr>
        <w:t>.  .  .  .  .  .  .  .  .      86    44.56            3             8             9            48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</w:t>
      </w:r>
      <w:r w:rsidRPr="002E2EB6">
        <w:rPr>
          <w:rFonts w:ascii="Courier New" w:hAnsi="Courier New" w:cs="Courier New"/>
        </w:rPr>
        <w:t>es .  .  .  .  .  .  .  .  .  .      65                     3             7            11            29            15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</w:t>
      </w:r>
      <w:r w:rsidRPr="002E2EB6">
        <w:rPr>
          <w:rFonts w:ascii="Courier New" w:hAnsi="Courier New" w:cs="Courier New"/>
        </w:rPr>
        <w:t xml:space="preserve">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0022-03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</w:t>
      </w:r>
      <w:r w:rsidRPr="002E2EB6">
        <w:rPr>
          <w:rFonts w:ascii="Courier New" w:hAnsi="Courier New" w:cs="Courier New"/>
        </w:rPr>
        <w:t>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Joe Pool.  .  .  .  .  .  .  .  .  .  .  .     105    51.22            4</w:t>
      </w:r>
      <w:r w:rsidRPr="002E2EB6">
        <w:rPr>
          <w:rFonts w:ascii="Courier New" w:hAnsi="Courier New" w:cs="Courier New"/>
        </w:rPr>
        <w:t xml:space="preserve">            13            12            55            21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Eva Guzman .  .  .  .  .  .  .  .  .  .  .     100    48.78            4            13             7            59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</w:t>
      </w:r>
      <w:r w:rsidRPr="002E2EB6">
        <w:rPr>
          <w:rFonts w:ascii="Courier New" w:hAnsi="Courier New" w:cs="Courier New"/>
        </w:rPr>
        <w:t xml:space="preserve">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53                     3             4             9            24            13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Chris Ol</w:t>
      </w:r>
      <w:r w:rsidRPr="002E2EB6">
        <w:rPr>
          <w:rFonts w:ascii="Courier New" w:hAnsi="Courier New" w:cs="Courier New"/>
        </w:rPr>
        <w:t>dner  .  .  .  .  .  .  .  .  .  .      63    34.05            1             8             7            37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Wheless.  .  .  .  .  .  .  .  .  .  .      57    30.81            2             6             5            35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</w:t>
      </w:r>
      <w:r w:rsidRPr="002E2EB6">
        <w:rPr>
          <w:rFonts w:ascii="Courier New" w:hAnsi="Courier New" w:cs="Courier New"/>
        </w:rPr>
        <w:t>ry Lou Keel .  .  .  .  .  .  .  .  .  .      65    35.14            5             8             4            34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</w:t>
      </w:r>
      <w:r w:rsidRPr="002E2EB6">
        <w:rPr>
          <w:rFonts w:ascii="Courier New" w:hAnsi="Courier New" w:cs="Courier New"/>
        </w:rPr>
        <w:t>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73                     3             8            12            32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Sid Harle  .  .  .  .  .  .  .  .  .  .  .      46    23.96          </w:t>
      </w:r>
      <w:r w:rsidRPr="002E2EB6">
        <w:rPr>
          <w:rFonts w:ascii="Courier New" w:hAnsi="Courier New" w:cs="Courier New"/>
        </w:rPr>
        <w:t xml:space="preserve">  4             6             0            26            10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Brent Webster .  .  .  .  .  .  .  .  .  .      40    20.83            0             5             2            27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Scott Walker  .  .  .  .  .  .  .  .  .  .      87    45.31    </w:t>
      </w:r>
      <w:r w:rsidRPr="002E2EB6">
        <w:rPr>
          <w:rFonts w:ascii="Courier New" w:hAnsi="Courier New" w:cs="Courier New"/>
        </w:rPr>
        <w:t xml:space="preserve">        4            11            14            43            15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Steve Smith.  .  .  .  .  .  .  .  .  .  .      19     9.90            0             1             1            12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</w:t>
      </w:r>
      <w:r w:rsidRPr="002E2EB6">
        <w:rPr>
          <w:rFonts w:ascii="Courier New" w:hAnsi="Courier New" w:cs="Courier New"/>
        </w:rPr>
        <w:t xml:space="preserve">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66                     3             7            11            30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Richard Davis .  .  .  .  .  .  .  .  .  .      92    49.20            5            10             7            47            23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E. Keasler  .  .  .  .  .  .  .  .      95    50.80            3            12            10            58          </w:t>
      </w:r>
      <w:r w:rsidRPr="002E2EB6">
        <w:rPr>
          <w:rFonts w:ascii="Courier New" w:hAnsi="Courier New" w:cs="Courier New"/>
        </w:rPr>
        <w:t xml:space="preserve">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71                     3             8            11            33    </w:t>
      </w:r>
      <w:r w:rsidRPr="002E2EB6">
        <w:rPr>
          <w:rFonts w:ascii="Courier New" w:hAnsi="Courier New" w:cs="Courier New"/>
        </w:rPr>
        <w:t xml:space="preserve">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Member, State BoE, DIST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Sue Melton-Malone.  .  .  .  .  .  .  .  .     178   100.00            9            22            12           101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</w:t>
      </w:r>
      <w:r w:rsidRPr="002E2EB6">
        <w:rPr>
          <w:rFonts w:ascii="Courier New" w:hAnsi="Courier New" w:cs="Courier New"/>
        </w:rPr>
        <w:t xml:space="preserve">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80                     2             8            16            37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Brian Birdwell. </w:t>
      </w:r>
      <w:r w:rsidRPr="002E2EB6">
        <w:rPr>
          <w:rFonts w:ascii="Courier New" w:hAnsi="Courier New" w:cs="Courier New"/>
        </w:rPr>
        <w:t xml:space="preserve"> .  .  .  .  .  .  .  .  .     180   100.00            8            22            11           103            36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</w:t>
      </w:r>
      <w:r w:rsidRPr="002E2EB6">
        <w:rPr>
          <w:rFonts w:ascii="Courier New" w:hAnsi="Courier New" w:cs="Courier New"/>
        </w:rPr>
        <w:t>tes .  .  .  .  .  .  .  .  .  .      78                     3             8            17            35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Rep Dist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McNutt .  .  .  .  .  .  .  .  .  .     103    47.47            4            13             9</w:t>
      </w:r>
      <w:r w:rsidRPr="002E2EB6">
        <w:rPr>
          <w:rFonts w:ascii="Courier New" w:hAnsi="Courier New" w:cs="Courier New"/>
        </w:rPr>
        <w:t xml:space="preserve">            60            17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Byron Cook .  .  .  .  .  .  .  .  .  .  .     114    52.53            4            13            14            59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</w:t>
      </w:r>
      <w:r w:rsidRPr="002E2EB6">
        <w:rPr>
          <w:rFonts w:ascii="Courier New" w:hAnsi="Courier New" w:cs="Courier New"/>
        </w:rPr>
        <w:t xml:space="preserve">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41                     3             4             5            19            10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 xml:space="preserve">PREC REPORT-GROUP DETAIL                           HILL COUNTY, TEXAS                    </w:t>
      </w:r>
      <w:r w:rsidRPr="002E2EB6">
        <w:rPr>
          <w:rFonts w:ascii="Courier New" w:hAnsi="Courier New" w:cs="Courier New"/>
        </w:rPr>
        <w:t xml:space="preserve">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RUN DATE:09/19/17 11:36 AM                         Republican Party                       </w:t>
      </w:r>
      <w:r w:rsidRPr="002E2EB6">
        <w:rPr>
          <w:rFonts w:ascii="Courier New" w:hAnsi="Courier New" w:cs="Courier New"/>
        </w:rPr>
        <w:t xml:space="preserve">                 REPORT-EL30A PAGE 0022-04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10th CT of Appeals DIST,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Al Scoggins.  </w:t>
      </w:r>
      <w:r w:rsidRPr="002E2EB6">
        <w:rPr>
          <w:rFonts w:ascii="Courier New" w:hAnsi="Courier New" w:cs="Courier New"/>
        </w:rPr>
        <w:t>.  .  .  .  .  .  .  .  .  .     166   100.00            8            21            10            96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</w:t>
      </w:r>
      <w:r w:rsidRPr="002E2EB6">
        <w:rPr>
          <w:rFonts w:ascii="Courier New" w:hAnsi="Courier New" w:cs="Courier New"/>
        </w:rPr>
        <w:t>Votes .  .  .  .  .  .  .  .  .  .      92                     3             9            18            42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District Attorney, 66th Judicial DIST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Mark F Pratt  .  .  .  .  .  .  .  .  .  .     173   100.00            9     </w:t>
      </w:r>
      <w:r w:rsidRPr="002E2EB6">
        <w:rPr>
          <w:rFonts w:ascii="Courier New" w:hAnsi="Courier New" w:cs="Courier New"/>
        </w:rPr>
        <w:t xml:space="preserve">       24            10            99            31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85                     </w:t>
      </w:r>
      <w:r w:rsidRPr="002E2EB6">
        <w:rPr>
          <w:rFonts w:ascii="Courier New" w:hAnsi="Courier New" w:cs="Courier New"/>
        </w:rPr>
        <w:t>2             6            18            39            20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Attorney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 David Holmes.  .  .  .  .  .  .  .  .  .     169   100.00            8            22            11            97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</w:t>
      </w:r>
      <w:r w:rsidRPr="002E2EB6">
        <w:rPr>
          <w:rFonts w:ascii="Courier New" w:hAnsi="Courier New" w:cs="Courier New"/>
        </w:rPr>
        <w:t xml:space="preserve">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89                     3             8            17            41            20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Sheriff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Jimmy Johnson .  .  .  .  .  .  .  .  .  .     107    49.77            3            12            11            53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Dedri Hafer.  .  .  .  .  .  .  .  .  .  .      15     6.98            1             2             3             6          </w:t>
      </w:r>
      <w:r w:rsidRPr="002E2EB6">
        <w:rPr>
          <w:rFonts w:ascii="Courier New" w:hAnsi="Courier New" w:cs="Courier New"/>
        </w:rPr>
        <w:t xml:space="preserve">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Rodney Watson .  .  .  .  .  .  .  .  .  .      47    21.86            2             6             5            29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Kyle R Cox .  .  .  .  .  .  .  .  .  .  .      30    13.95            1             4             3            15    </w:t>
      </w:r>
      <w:r w:rsidRPr="002E2EB6">
        <w:rPr>
          <w:rFonts w:ascii="Courier New" w:hAnsi="Courier New" w:cs="Courier New"/>
        </w:rPr>
        <w:t xml:space="preserve">         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Ronnie Myers  .  .  .  .  .  .  .  .  .  .      16     7.44            0             0             2            14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</w:t>
      </w:r>
      <w:r w:rsidRPr="002E2EB6">
        <w:rPr>
          <w:rFonts w:ascii="Courier New" w:hAnsi="Courier New" w:cs="Courier New"/>
        </w:rPr>
        <w:t xml:space="preserve">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43                     4             6             4            21             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Tax Assessor-Collector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Ray Mabry  .  .  .  .  .  .  .  .  .  .  .      95    49.48      </w:t>
      </w:r>
      <w:r w:rsidRPr="002E2EB6">
        <w:rPr>
          <w:rFonts w:ascii="Courier New" w:hAnsi="Courier New" w:cs="Courier New"/>
        </w:rPr>
        <w:t xml:space="preserve">      5            11            10            53            16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Krissi Hightower .  .  .  .  .  .  .  .  .      97    50.52            3            11             6            59            18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</w:t>
      </w:r>
      <w:r w:rsidRPr="002E2EB6">
        <w:rPr>
          <w:rFonts w:ascii="Courier New" w:hAnsi="Courier New" w:cs="Courier New"/>
        </w:rPr>
        <w:t xml:space="preserve">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66                     3             8            12            26            17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County Commissioner #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Andrew Mont</w:t>
      </w:r>
      <w:r w:rsidRPr="002E2EB6">
        <w:rPr>
          <w:rFonts w:ascii="Courier New" w:hAnsi="Courier New" w:cs="Courier New"/>
        </w:rPr>
        <w:t>gomery.  .  .  .  .  .  .  .  .     116    59.49            2            11            11            68            24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Ted O' Neil, Jr  .  .  .  .  .  .  .  .  .      79    40.51            6            11             7            43            12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</w:t>
      </w:r>
      <w:r w:rsidRPr="002E2EB6">
        <w:rPr>
          <w:rFonts w:ascii="Courier New" w:hAnsi="Courier New" w:cs="Courier New"/>
        </w:rPr>
        <w:t>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63                     3             8            10            27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Constable, Precinct No.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Bill Wilkins  .  .  .  .  .  .  .  .  .  .     112    60.22            6            14             4            66           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Daniel Roberson  .  .  .  .  .  .  .  .  .      74    39.78            2        </w:t>
      </w:r>
      <w:r w:rsidRPr="002E2EB6">
        <w:rPr>
          <w:rFonts w:ascii="Courier New" w:hAnsi="Courier New" w:cs="Courier New"/>
        </w:rPr>
        <w:t xml:space="preserve">     6            11            40            15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72                     3  </w:t>
      </w:r>
      <w:r w:rsidRPr="002E2EB6">
        <w:rPr>
          <w:rFonts w:ascii="Courier New" w:hAnsi="Courier New" w:cs="Courier New"/>
        </w:rPr>
        <w:t xml:space="preserve">          10            13            32            14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</w:t>
      </w:r>
      <w:r w:rsidRPr="002E2EB6">
        <w:rPr>
          <w:rFonts w:ascii="Courier New" w:hAnsi="Courier New" w:cs="Courier New"/>
        </w:rPr>
        <w:t xml:space="preserve">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0022-05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</w:t>
      </w:r>
      <w:r w:rsidRPr="002E2EB6">
        <w:rPr>
          <w:rFonts w:ascii="Courier New" w:hAnsi="Courier New" w:cs="Courier New"/>
        </w:rPr>
        <w:t xml:space="preserve">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 Orr.  .  .  .  .  .  .  .  .  .  .  .     170   100.00            9            22            12            98            29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</w:t>
      </w:r>
      <w:r w:rsidRPr="002E2EB6">
        <w:rPr>
          <w:rFonts w:ascii="Courier New" w:hAnsi="Courier New" w:cs="Courier New"/>
        </w:rPr>
        <w:t xml:space="preserve">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88                     2             8            16            40            22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</w:t>
      </w:r>
      <w:r w:rsidRPr="002E2EB6">
        <w:rPr>
          <w:rFonts w:ascii="Courier New" w:hAnsi="Courier New" w:cs="Courier New"/>
        </w:rPr>
        <w:t>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</w:t>
      </w:r>
      <w:r w:rsidRPr="002E2EB6">
        <w:rPr>
          <w:rFonts w:ascii="Courier New" w:hAnsi="Courier New" w:cs="Courier New"/>
        </w:rPr>
        <w:t>/19/17 11:36 AM                         Democratic Party                                        REPORT-EL30A PAGE 0022-06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</w:t>
      </w:r>
      <w:r w:rsidRPr="002E2EB6">
        <w:rPr>
          <w:rFonts w:ascii="Courier New" w:hAnsi="Courier New" w:cs="Courier New"/>
        </w:rPr>
        <w:t xml:space="preserve">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President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Bernie Sanders.  .  .  .  .  .  .  .  .  .      13    31.71            1             1             0             7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Star Locke .  .  .  .  .  .  .  .  .  .  .       0                     0             0 </w:t>
      </w:r>
      <w:r w:rsidRPr="002E2EB6">
        <w:rPr>
          <w:rFonts w:ascii="Courier New" w:hAnsi="Courier New" w:cs="Courier New"/>
        </w:rPr>
        <w:t xml:space="preserve">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Roque "Rocky" De La Fuente.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Willie L. Wilson .  .  .  .  .  .  .  .  .       0                     0         </w:t>
      </w:r>
      <w:r w:rsidRPr="002E2EB6">
        <w:rPr>
          <w:rFonts w:ascii="Courier New" w:hAnsi="Courier New" w:cs="Courier New"/>
        </w:rPr>
        <w:t xml:space="preserve">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Calvis L. Hawes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Hillary Clinton  .  .  .  .  .  .  .  .  .      26    63.41            0   </w:t>
      </w:r>
      <w:r w:rsidRPr="002E2EB6">
        <w:rPr>
          <w:rFonts w:ascii="Courier New" w:hAnsi="Courier New" w:cs="Courier New"/>
        </w:rPr>
        <w:t xml:space="preserve">          2             2            21             1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Keith Judd .  .  .  .  .  .  .  .  .  .  .       2     4.88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Martin J. O'Malley  .  .  .  .  .  .  .  .       0                   </w:t>
      </w:r>
      <w:r w:rsidRPr="002E2EB6">
        <w:rPr>
          <w:rFonts w:ascii="Courier New" w:hAnsi="Courier New" w:cs="Courier New"/>
        </w:rPr>
        <w:t xml:space="preserve">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0             </w:t>
      </w:r>
      <w:r w:rsidRPr="002E2EB6">
        <w:rPr>
          <w:rFonts w:ascii="Courier New" w:hAnsi="Courier New" w:cs="Courier New"/>
        </w:rPr>
        <w:t xml:space="preserve">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US Representative, DIST 25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Kathi Thomas  .  .  .  .  .  .  .  .  .  .      24   100.00            0             1             1            18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</w:t>
      </w:r>
      <w:r w:rsidRPr="002E2EB6">
        <w:rPr>
          <w:rFonts w:ascii="Courier New" w:hAnsi="Courier New" w:cs="Courier New"/>
        </w:rPr>
        <w:t>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17                     1             2             1            12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Rai</w:t>
      </w:r>
      <w:r w:rsidRPr="002E2EB6">
        <w:rPr>
          <w:rFonts w:ascii="Courier New" w:hAnsi="Courier New" w:cs="Courier New"/>
        </w:rPr>
        <w:t>lroad Commissioner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Cody Garrett  .  .  .  .  .  .  .  .  .  .       8    25.00            1             2             0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Lon Burnam .  .  .  .  .  .  .  .  .  .  .       9    28.13            0             0     </w:t>
      </w:r>
      <w:r w:rsidRPr="002E2EB6">
        <w:rPr>
          <w:rFonts w:ascii="Courier New" w:hAnsi="Courier New" w:cs="Courier New"/>
        </w:rPr>
        <w:t xml:space="preserve">        0             9             0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Grady Yarbrough  .  .  .  .  .  .  .  .  .      15    46.88            0             0             0            14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</w:t>
      </w:r>
      <w:r w:rsidRPr="002E2EB6">
        <w:rPr>
          <w:rFonts w:ascii="Courier New" w:hAnsi="Courier New" w:cs="Courier New"/>
        </w:rPr>
        <w:t>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9                     0             1             2             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Mike Westergren  .  .  .  .  .  . </w:t>
      </w:r>
      <w:r w:rsidRPr="002E2EB6">
        <w:rPr>
          <w:rFonts w:ascii="Courier New" w:hAnsi="Courier New" w:cs="Courier New"/>
        </w:rPr>
        <w:t xml:space="preserve"> .  .  .      28   100.00            0             1             0            23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</w:t>
      </w:r>
      <w:r w:rsidRPr="002E2EB6">
        <w:rPr>
          <w:rFonts w:ascii="Courier New" w:hAnsi="Courier New" w:cs="Courier New"/>
        </w:rPr>
        <w:t xml:space="preserve"> .  .  .  .  .      13                     1             2             2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Dori Contreras Garza.  .  .  .  .  .  .  .      27   100.00            0             1             0        </w:t>
      </w:r>
      <w:r w:rsidRPr="002E2EB6">
        <w:rPr>
          <w:rFonts w:ascii="Courier New" w:hAnsi="Courier New" w:cs="Courier New"/>
        </w:rPr>
        <w:t xml:space="preserve">    23             3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14                     1             2             2  </w:t>
      </w:r>
      <w:r w:rsidRPr="002E2EB6">
        <w:rPr>
          <w:rFonts w:ascii="Courier New" w:hAnsi="Courier New" w:cs="Courier New"/>
        </w:rPr>
        <w:t xml:space="preserve">           7             2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Justice, Supreme Court, P9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Savannah Robinson.  .  .  .  .  .  .  .  .      28   100.00            0             1             0            24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</w:t>
      </w:r>
      <w:r w:rsidRPr="002E2EB6">
        <w:rPr>
          <w:rFonts w:ascii="Courier New" w:hAnsi="Courier New" w:cs="Courier New"/>
        </w:rPr>
        <w:t xml:space="preserve">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13                     1             2             2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</w:t>
      </w:r>
      <w:r w:rsidRPr="002E2EB6">
        <w:rPr>
          <w:rFonts w:ascii="Courier New" w:hAnsi="Courier New" w:cs="Courier New"/>
        </w:rPr>
        <w:t>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Lawrence "Larry" Meyers.  .  .  .  .  .  .      26   100.00            0             1             0            23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</w:t>
      </w:r>
      <w:r w:rsidRPr="002E2EB6">
        <w:rPr>
          <w:rFonts w:ascii="Courier New" w:hAnsi="Courier New" w:cs="Courier New"/>
        </w:rPr>
        <w:t xml:space="preserve">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1             2             2             7             3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</w:t>
      </w:r>
      <w:r w:rsidRPr="002E2EB6">
        <w:rPr>
          <w:rFonts w:ascii="Courier New" w:hAnsi="Courier New" w:cs="Courier New"/>
        </w:rPr>
        <w:t>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</w:t>
      </w:r>
      <w:r w:rsidRPr="002E2EB6">
        <w:rPr>
          <w:rFonts w:ascii="Courier New" w:hAnsi="Courier New" w:cs="Courier New"/>
        </w:rPr>
        <w:t>EL30A PAGE 0022-07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Betsy Johnson .  .  .  .  .  .  .  .  .  </w:t>
      </w:r>
      <w:r w:rsidRPr="002E2EB6">
        <w:rPr>
          <w:rFonts w:ascii="Courier New" w:hAnsi="Courier New" w:cs="Courier New"/>
        </w:rPr>
        <w:t>.      28   100.00            0             1             0            24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</w:t>
      </w:r>
      <w:r w:rsidRPr="002E2EB6">
        <w:rPr>
          <w:rFonts w:ascii="Courier New" w:hAnsi="Courier New" w:cs="Courier New"/>
        </w:rPr>
        <w:t>.  .  .      13                     1             2             2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Judge, CT of Criminal Appeals, P6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Robert Burns  .  .  .  .  .  .  .  .  .  .      26   100.00            0             1             0        </w:t>
      </w:r>
      <w:r w:rsidRPr="002E2EB6">
        <w:rPr>
          <w:rFonts w:ascii="Courier New" w:hAnsi="Courier New" w:cs="Courier New"/>
        </w:rPr>
        <w:t xml:space="preserve">    23             2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15                     1             2             2  </w:t>
      </w:r>
      <w:r w:rsidRPr="002E2EB6">
        <w:rPr>
          <w:rFonts w:ascii="Courier New" w:hAnsi="Courier New" w:cs="Courier New"/>
        </w:rPr>
        <w:t xml:space="preserve">           7             3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State Senator, District 22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Michael Collins  .  .  .  .  .  .  .  .  .      29   100.00            0             1             1            24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</w:t>
      </w:r>
      <w:r w:rsidRPr="002E2EB6">
        <w:rPr>
          <w:rFonts w:ascii="Courier New" w:hAnsi="Courier New" w:cs="Courier New"/>
        </w:rPr>
        <w:t xml:space="preserve">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12                     1             2             1             6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County Chairman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Thomas Hans</w:t>
      </w:r>
      <w:r w:rsidRPr="002E2EB6">
        <w:rPr>
          <w:rFonts w:ascii="Courier New" w:hAnsi="Courier New" w:cs="Courier New"/>
        </w:rPr>
        <w:t>on .  .  .  .  .  .  .  .  .  .      28   100.00            0             1             0            24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</w:t>
      </w:r>
      <w:r w:rsidRPr="002E2EB6">
        <w:rPr>
          <w:rFonts w:ascii="Courier New" w:hAnsi="Courier New" w:cs="Courier New"/>
        </w:rPr>
        <w:t>er Votes .  .  .  .  .  .  .  .  .  .      13                     1             2             2             6             2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</w:t>
      </w:r>
      <w:r w:rsidRPr="002E2EB6">
        <w:rPr>
          <w:rFonts w:ascii="Courier New" w:hAnsi="Courier New" w:cs="Courier New"/>
        </w:rPr>
        <w:t xml:space="preserve">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Republican Party                                        REPORT-EL30A PAGE 0022-08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172    73.50            8       </w:t>
      </w:r>
      <w:r w:rsidRPr="002E2EB6">
        <w:rPr>
          <w:rFonts w:ascii="Courier New" w:hAnsi="Courier New" w:cs="Courier New"/>
        </w:rPr>
        <w:t xml:space="preserve">     21            18            97            28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62    26.50            2             8             5            33            14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</w:t>
      </w:r>
      <w:r w:rsidRPr="002E2EB6">
        <w:rPr>
          <w:rFonts w:ascii="Courier New" w:hAnsi="Courier New" w:cs="Courier New"/>
        </w:rPr>
        <w:t xml:space="preserve">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24                     1             1             5             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</w:t>
      </w:r>
      <w:r w:rsidRPr="002E2EB6">
        <w:rPr>
          <w:rFonts w:ascii="Courier New" w:hAnsi="Courier New" w:cs="Courier New"/>
        </w:rPr>
        <w:t>.  .  .     152    63.60            8            15            13            82            34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87    36.40            3            15            10            48  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</w:t>
      </w:r>
      <w:r w:rsidRPr="002E2EB6">
        <w:rPr>
          <w:rFonts w:ascii="Courier New" w:hAnsi="Courier New" w:cs="Courier New"/>
        </w:rPr>
        <w:t>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19                     0             0             5             8             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VOTE </w:t>
      </w:r>
      <w:r w:rsidRPr="002E2EB6">
        <w:rPr>
          <w:rFonts w:ascii="Courier New" w:hAnsi="Courier New" w:cs="Courier New"/>
        </w:rPr>
        <w:t>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192    81.36            9            24            19           109            31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44    18.64            2             6             4            21  </w:t>
      </w:r>
      <w:r w:rsidRPr="002E2EB6">
        <w:rPr>
          <w:rFonts w:ascii="Courier New" w:hAnsi="Courier New" w:cs="Courier New"/>
        </w:rPr>
        <w:t xml:space="preserve">          11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22                     0             0             5          </w:t>
      </w:r>
      <w:r w:rsidRPr="002E2EB6">
        <w:rPr>
          <w:rFonts w:ascii="Courier New" w:hAnsi="Courier New" w:cs="Courier New"/>
        </w:rPr>
        <w:t xml:space="preserve">   8             9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Proposition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Yes  .  .  .  .  .  .  .  .  .  .  .  .  .     230    97.05           11            28            25           124            42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No.  .  .  .  .  .  .  .  .  .  .  .  .  .       7     2.95            0</w:t>
      </w:r>
      <w:r w:rsidRPr="002E2EB6">
        <w:rPr>
          <w:rFonts w:ascii="Courier New" w:hAnsi="Courier New" w:cs="Courier New"/>
        </w:rPr>
        <w:t xml:space="preserve">             2             0             4             1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21                </w:t>
      </w:r>
      <w:r w:rsidRPr="002E2EB6">
        <w:rPr>
          <w:rFonts w:ascii="Courier New" w:hAnsi="Courier New" w:cs="Courier New"/>
        </w:rPr>
        <w:t xml:space="preserve">     0             0             3            10             8</w:t>
      </w:r>
      <w:r w:rsidRPr="002E2EB6">
        <w:rPr>
          <w:rFonts w:ascii="Courier New" w:hAnsi="Courier New" w:cs="Courier New"/>
        </w:rPr>
        <w:cr/>
      </w:r>
      <w:r w:rsidRPr="002E2EB6">
        <w:rPr>
          <w:rFonts w:ascii="Courier New" w:hAnsi="Courier New" w:cs="Courier New"/>
        </w:rPr>
        <w:br w:type="page"/>
      </w:r>
      <w:r w:rsidRPr="002E2EB6">
        <w:rPr>
          <w:rFonts w:ascii="Courier New" w:hAnsi="Courier New" w:cs="Courier New"/>
        </w:rPr>
        <w:lastRenderedPageBreak/>
        <w:t>PREC REPORT-GROUP DETAIL                           HILL COUNTY, TEXAS                                 OFFICIAL RESULTS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           PRIMARY ELECTION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</w:t>
      </w:r>
      <w:r w:rsidRPr="002E2EB6">
        <w:rPr>
          <w:rFonts w:ascii="Courier New" w:hAnsi="Courier New" w:cs="Courier New"/>
        </w:rPr>
        <w:t xml:space="preserve">                                                MARCH 1, 2016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RUN DATE:09/19/17 11:36 AM                         Democratic Party                                        REPORT-EL30A PAGE 0022-09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0022 PCT 27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                                    TOTAL</w:t>
      </w:r>
      <w:r w:rsidRPr="002E2EB6">
        <w:rPr>
          <w:rFonts w:ascii="Courier New" w:hAnsi="Courier New" w:cs="Courier New"/>
        </w:rPr>
        <w:t xml:space="preserve"> VOTES     %       ABSENTEE      EV PAPER        EV IVO      ED PAPER        ED IVO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31    83.78            0             2             2            24             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</w:t>
      </w:r>
      <w:r w:rsidRPr="002E2EB6">
        <w:rPr>
          <w:rFonts w:ascii="Courier New" w:hAnsi="Courier New" w:cs="Courier New"/>
        </w:rPr>
        <w:t>st .  .  .  .  .  .  .  .  .  .  .  .       6    16.22            1             1             0             4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  2             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#2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38   100.00            1             3  </w:t>
      </w:r>
      <w:r w:rsidRPr="002E2EB6">
        <w:rPr>
          <w:rFonts w:ascii="Courier New" w:hAnsi="Courier New" w:cs="Courier New"/>
        </w:rPr>
        <w:t xml:space="preserve">           1            29             4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</w:t>
      </w:r>
      <w:r w:rsidRPr="002E2EB6">
        <w:rPr>
          <w:rFonts w:ascii="Courier New" w:hAnsi="Courier New" w:cs="Courier New"/>
        </w:rPr>
        <w:t xml:space="preserve">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3                     0             0             1             1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#3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</w:t>
      </w:r>
      <w:r w:rsidRPr="002E2EB6">
        <w:rPr>
          <w:rFonts w:ascii="Courier New" w:hAnsi="Courier New" w:cs="Courier New"/>
        </w:rPr>
        <w:t xml:space="preserve"> .      37    94.87            1             3             2            26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2     5.13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</w:t>
      </w:r>
      <w:r w:rsidRPr="002E2EB6">
        <w:rPr>
          <w:rFonts w:ascii="Courier New" w:hAnsi="Courier New" w:cs="Courier New"/>
        </w:rPr>
        <w:t xml:space="preserve">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</w:t>
      </w:r>
      <w:r w:rsidRPr="002E2EB6">
        <w:rPr>
          <w:rFonts w:ascii="Courier New" w:hAnsi="Courier New" w:cs="Courier New"/>
        </w:rPr>
        <w:t>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34    91.89            0             2             2            26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 3     8.11            1             1             0             1   </w:t>
      </w:r>
      <w:r w:rsidRPr="002E2EB6">
        <w:rPr>
          <w:rFonts w:ascii="Courier New" w:hAnsi="Courier New" w:cs="Courier New"/>
        </w:rPr>
        <w:t xml:space="preserve">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4                     0             0             0           </w:t>
      </w:r>
      <w:r w:rsidRPr="002E2EB6">
        <w:rPr>
          <w:rFonts w:ascii="Courier New" w:hAnsi="Courier New" w:cs="Courier New"/>
        </w:rPr>
        <w:t xml:space="preserve">  3             1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Referenda Item #5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28    71.79            0             2             1            21             4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  .  .  .  .  .  .  .      11    28.21          </w:t>
      </w:r>
      <w:r w:rsidRPr="002E2EB6">
        <w:rPr>
          <w:rFonts w:ascii="Courier New" w:hAnsi="Courier New" w:cs="Courier New"/>
        </w:rPr>
        <w:t xml:space="preserve">  1             1             1             7             1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  .  .  .  .  .  .  .  .  .       2             </w:t>
      </w:r>
      <w:r w:rsidRPr="002E2EB6">
        <w:rPr>
          <w:rFonts w:ascii="Courier New" w:hAnsi="Courier New" w:cs="Courier New"/>
        </w:rPr>
        <w:t xml:space="preserve">        0             0             0             2             0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lastRenderedPageBreak/>
        <w:t>Referenda Item #6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VOTE FOR  1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For  .  .  .  .  .  .  .  .  .  .  .  .  .      30    78.95            0             2             2            21             5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Against .  .  .  .  .</w:t>
      </w:r>
      <w:r w:rsidRPr="002E2EB6">
        <w:rPr>
          <w:rFonts w:ascii="Courier New" w:hAnsi="Courier New" w:cs="Courier New"/>
        </w:rPr>
        <w:t xml:space="preserve">  .  .  .  .  .  .  .       8    21.05            1             1             0             6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 Over Votes .  .  .  .  .  .  .  .  .  .       0                     0             0             0             0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 xml:space="preserve">   Under Votes .</w:t>
      </w:r>
      <w:r w:rsidRPr="002E2EB6">
        <w:rPr>
          <w:rFonts w:ascii="Courier New" w:hAnsi="Courier New" w:cs="Courier New"/>
        </w:rPr>
        <w:t xml:space="preserve">  .  .  .  .  .  .  .  .  .       3                     0             0             0             3             0</w:t>
      </w:r>
    </w:p>
    <w:p w:rsidR="00000000" w:rsidRPr="002E2EB6" w:rsidRDefault="002204CF" w:rsidP="002E2EB6">
      <w:pPr>
        <w:pStyle w:val="PlainText"/>
        <w:rPr>
          <w:rFonts w:ascii="Courier New" w:hAnsi="Courier New" w:cs="Courier New"/>
        </w:rPr>
      </w:pPr>
      <w:r w:rsidRPr="002E2EB6">
        <w:rPr>
          <w:rFonts w:ascii="Courier New" w:hAnsi="Courier New" w:cs="Courier New"/>
        </w:rPr>
        <w:t>E</w:t>
      </w:r>
      <w:r w:rsidRPr="002E2EB6">
        <w:rPr>
          <w:rFonts w:ascii="Courier New" w:hAnsi="Courier New" w:cs="Courier New"/>
        </w:rPr>
        <w:cr/>
      </w:r>
    </w:p>
    <w:sectPr w:rsidR="00000000" w:rsidRPr="002E2EB6" w:rsidSect="002204CF">
      <w:pgSz w:w="20160" w:h="12240" w:orient="landscape" w:code="5"/>
      <w:pgMar w:top="288" w:right="1862" w:bottom="288" w:left="1861" w:header="720" w:footer="720" w:gutter="0"/>
      <w:paperSrc w:first="259" w:other="259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CD"/>
    <w:rsid w:val="002204CF"/>
    <w:rsid w:val="002E2EB6"/>
    <w:rsid w:val="005F792B"/>
    <w:rsid w:val="00BA6BCD"/>
    <w:rsid w:val="00C62C3F"/>
    <w:rsid w:val="00C7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EE31C-7D9A-4CA5-9C62-7DB8318DB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2E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2E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DCC8B449</Template>
  <TotalTime>1</TotalTime>
  <Pages>299</Pages>
  <Words>98667</Words>
  <Characters>562406</Characters>
  <Application>Microsoft Office Word</Application>
  <DocSecurity>0</DocSecurity>
  <Lines>4686</Lines>
  <Paragraphs>1319</Paragraphs>
  <ScaleCrop>false</ScaleCrop>
  <Company/>
  <LinksUpToDate>false</LinksUpToDate>
  <CharactersWithSpaces>659754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Torres</dc:creator>
  <cp:keywords/>
  <dc:description/>
  <cp:lastModifiedBy>Aaron Torres</cp:lastModifiedBy>
  <cp:revision>2</cp:revision>
  <dcterms:created xsi:type="dcterms:W3CDTF">2017-09-19T16:38:00Z</dcterms:created>
  <dcterms:modified xsi:type="dcterms:W3CDTF">2017-09-19T16:38:00Z</dcterms:modified>
</cp:coreProperties>
</file>