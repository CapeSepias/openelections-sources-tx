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D087A">
        <w:rPr>
          <w:rFonts w:ascii="Courier New" w:hAnsi="Courier New" w:cs="Courier New"/>
        </w:rPr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</w:t>
      </w:r>
      <w:r w:rsidRPr="005D087A">
        <w:rPr>
          <w:rFonts w:ascii="Courier New" w:hAnsi="Courier New" w:cs="Courier New"/>
        </w:rPr>
        <w:t xml:space="preserve">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0001-01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0001 PCT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</w:t>
      </w:r>
      <w:r w:rsidRPr="005D087A">
        <w:rPr>
          <w:rFonts w:ascii="Courier New" w:hAnsi="Courier New" w:cs="Courier New"/>
        </w:rPr>
        <w:t>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1,136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600                    37           178           201            87            97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</w:t>
      </w:r>
      <w:r w:rsidRPr="005D087A">
        <w:rPr>
          <w:rFonts w:ascii="Courier New" w:hAnsi="Courier New" w:cs="Courier New"/>
        </w:rPr>
        <w:t>OUT - TOTAL  .  .  .  .  .  .  .            52.82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268    74.86           18            71           113            24            42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</w:t>
      </w:r>
      <w:r w:rsidRPr="005D087A">
        <w:rPr>
          <w:rFonts w:ascii="Courier New" w:hAnsi="Courier New" w:cs="Courier New"/>
        </w:rPr>
        <w:t xml:space="preserve"> .      83    23.18            3            22            21            14            23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6     1.68            1             1             3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</w:t>
      </w:r>
      <w:r w:rsidRPr="005D087A">
        <w:rPr>
          <w:rFonts w:ascii="Courier New" w:hAnsi="Courier New" w:cs="Courier New"/>
        </w:rPr>
        <w:t xml:space="preserve"> .  .  .       1      .28            0             1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437    73.32           27           134           160            </w:t>
      </w:r>
      <w:r w:rsidRPr="005D087A">
        <w:rPr>
          <w:rFonts w:ascii="Courier New" w:hAnsi="Courier New" w:cs="Courier New"/>
        </w:rPr>
        <w:t>52            64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134    22.48            8            37            33            27            29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16     2.68            1             2             5      </w:t>
      </w:r>
      <w:r w:rsidRPr="005D087A">
        <w:rPr>
          <w:rFonts w:ascii="Courier New" w:hAnsi="Courier New" w:cs="Courier New"/>
        </w:rPr>
        <w:t xml:space="preserve">       5             3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2      .34            0             1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7     1.17            1             2             2</w:t>
      </w:r>
      <w:r w:rsidRPr="005D087A">
        <w:rPr>
          <w:rFonts w:ascii="Courier New" w:hAnsi="Courier New" w:cs="Courier New"/>
        </w:rPr>
        <w:t xml:space="preserve">             2             0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431    74.31           26           132           162            52            59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12</w:t>
      </w:r>
      <w:r w:rsidRPr="005D087A">
        <w:rPr>
          <w:rFonts w:ascii="Courier New" w:hAnsi="Courier New" w:cs="Courier New"/>
        </w:rPr>
        <w:t>9    22.24            8            37            28            26            30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20     3.45            1             5             7             3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</w:t>
      </w:r>
      <w:r w:rsidRPr="005D087A">
        <w:rPr>
          <w:rFonts w:ascii="Courier New" w:hAnsi="Courier New" w:cs="Courier New"/>
        </w:rPr>
        <w:t>ne Christian (REP)  .  .  .  .  .  .  .     414    71.88           25           129           156            51            53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113    19.62            8            33            26            21           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30     5.21            1             7             9             5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19     3.30            2             3             5             3        </w:t>
      </w:r>
      <w:r w:rsidRPr="005D087A">
        <w:rPr>
          <w:rFonts w:ascii="Courier New" w:hAnsi="Courier New" w:cs="Courier New"/>
        </w:rPr>
        <w:t xml:space="preserve">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426    73.83           26           133           160            52            55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118    20.45            </w:t>
      </w:r>
      <w:r w:rsidRPr="005D087A">
        <w:rPr>
          <w:rFonts w:ascii="Courier New" w:hAnsi="Courier New" w:cs="Courier New"/>
        </w:rPr>
        <w:t>8            34            28            20            28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21     3.64            2             5             6             4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12     2.08      </w:t>
      </w:r>
      <w:r w:rsidRPr="005D087A">
        <w:rPr>
          <w:rFonts w:ascii="Courier New" w:hAnsi="Courier New" w:cs="Courier New"/>
        </w:rPr>
        <w:t xml:space="preserve">      0             1             3             4             4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421    73.22           27           131           157            51            55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</w:t>
      </w:r>
      <w:r w:rsidRPr="005D087A">
        <w:rPr>
          <w:rFonts w:ascii="Courier New" w:hAnsi="Courier New" w:cs="Courier New"/>
        </w:rPr>
        <w:t xml:space="preserve"> Garza (DEM).  .  .  .  .  .     129    22.43            7            36            29            25            32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22     3.83            1             5             7             5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</w:t>
      </w:r>
      <w:r w:rsidRPr="005D087A">
        <w:rPr>
          <w:rFonts w:ascii="Courier New" w:hAnsi="Courier New" w:cs="Courier New"/>
        </w:rPr>
        <w:t>E. Waterbury (GRN).  .  .  .  .  .       3      .52            0             0             3             0             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</w:t>
      </w:r>
      <w:r w:rsidRPr="005D087A">
        <w:rPr>
          <w:rFonts w:ascii="Courier New" w:hAnsi="Courier New" w:cs="Courier New"/>
        </w:rPr>
        <w:t xml:space="preserve">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0001-02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0001 PCT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419    73.00        </w:t>
      </w:r>
      <w:r w:rsidRPr="005D087A">
        <w:rPr>
          <w:rFonts w:ascii="Courier New" w:hAnsi="Courier New" w:cs="Courier New"/>
        </w:rPr>
        <w:t xml:space="preserve">   26           127           157            50            59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126    21.95            9            37            27            24            29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25     4.36  </w:t>
      </w:r>
      <w:r w:rsidRPr="005D087A">
        <w:rPr>
          <w:rFonts w:ascii="Courier New" w:hAnsi="Courier New" w:cs="Courier New"/>
        </w:rPr>
        <w:t xml:space="preserve">          1             7            10             4             3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4      .70            0             1             1             2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</w:t>
      </w:r>
      <w:r w:rsidRPr="005D087A">
        <w:rPr>
          <w:rFonts w:ascii="Courier New" w:hAnsi="Courier New" w:cs="Courier New"/>
        </w:rPr>
        <w:t>y Lou Keel (REP) .  .  .  .  .  .  .  .     420    73.17           28           131           155            49            57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127    22.13            7            37            30            25            28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24     4.18            1             4             8             5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3      .52            0             0             2             1        </w:t>
      </w:r>
      <w:r w:rsidRPr="005D087A">
        <w:rPr>
          <w:rFonts w:ascii="Courier New" w:hAnsi="Courier New" w:cs="Courier New"/>
        </w:rPr>
        <w:t xml:space="preserve">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419    72.74           27           130           159            49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126    21.88     </w:t>
      </w:r>
      <w:r w:rsidRPr="005D087A">
        <w:rPr>
          <w:rFonts w:ascii="Courier New" w:hAnsi="Courier New" w:cs="Courier New"/>
        </w:rPr>
        <w:t xml:space="preserve">       7            37            27            25            30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23     3.99            1             5            10             4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8     1.3</w:t>
      </w:r>
      <w:r w:rsidRPr="005D087A">
        <w:rPr>
          <w:rFonts w:ascii="Courier New" w:hAnsi="Courier New" w:cs="Courier New"/>
        </w:rPr>
        <w:t>9            1             0             0             3             4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417    72.77           27           131           156            47            56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</w:t>
      </w:r>
      <w:r w:rsidRPr="005D087A">
        <w:rPr>
          <w:rFonts w:ascii="Courier New" w:hAnsi="Courier New" w:cs="Courier New"/>
        </w:rPr>
        <w:t>Robert Burns (DEM)  .  .  .  .  .  .  .  .     127    22.16            6            36            29            26           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29     5.06            2             5            10             7           </w:t>
      </w:r>
      <w:r w:rsidRPr="005D087A">
        <w:rPr>
          <w:rFonts w:ascii="Courier New" w:hAnsi="Courier New" w:cs="Courier New"/>
        </w:rPr>
        <w:t xml:space="preserve">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472   100.00           29           140           175            57            71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</w:t>
      </w:r>
      <w:r w:rsidRPr="005D087A">
        <w:rPr>
          <w:rFonts w:ascii="Courier New" w:hAnsi="Courier New" w:cs="Courier New"/>
        </w:rPr>
        <w:t xml:space="preserve"> .  .  .  .     442    76.47           29           134           167            54            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136    23.53            8            38            29            27            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</w:t>
      </w:r>
      <w:r w:rsidRPr="005D087A">
        <w:rPr>
          <w:rFonts w:ascii="Courier New" w:hAnsi="Courier New" w:cs="Courier New"/>
        </w:rPr>
        <w:t xml:space="preserve">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483   100.00           33           142           179            57            72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463   100.00 </w:t>
      </w:r>
      <w:r w:rsidRPr="005D087A">
        <w:rPr>
          <w:rFonts w:ascii="Courier New" w:hAnsi="Courier New" w:cs="Courier New"/>
        </w:rPr>
        <w:t xml:space="preserve">          29           134           173            55            72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487   100.00           31           146           179            58            73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</w:t>
      </w:r>
      <w:r w:rsidRPr="005D087A">
        <w:rPr>
          <w:rFonts w:ascii="Courier New" w:hAnsi="Courier New" w:cs="Courier New"/>
        </w:rPr>
        <w:t>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0001-03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0001 PCT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</w:t>
      </w:r>
      <w:r w:rsidRPr="005D087A">
        <w:rPr>
          <w:rFonts w:ascii="Courier New" w:hAnsi="Courier New" w:cs="Courier New"/>
        </w:rPr>
        <w:t>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478   100.00           29           142           179            57            71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</w:t>
      </w:r>
      <w:r w:rsidRPr="005D087A">
        <w:rPr>
          <w:rFonts w:ascii="Courier New" w:hAnsi="Courier New" w:cs="Courier New"/>
        </w:rPr>
        <w:t xml:space="preserve">     495   100.00           32           143           179            60            81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488   100.00           30           143           178            58            </w:t>
      </w:r>
      <w:r w:rsidRPr="005D087A">
        <w:rPr>
          <w:rFonts w:ascii="Courier New" w:hAnsi="Courier New" w:cs="Courier New"/>
        </w:rPr>
        <w:t>79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Justin Girsh (REP)  .  .  .  .  .  .  .  .     479   100.00           29           141           176            59            74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      Hill County, Texas        </w:t>
      </w:r>
      <w:r w:rsidRPr="005D087A">
        <w:rPr>
          <w:rFonts w:ascii="Courier New" w:hAnsi="Courier New" w:cs="Courier New"/>
        </w:rPr>
        <w:t xml:space="preserve">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</w:t>
      </w:r>
      <w:r w:rsidRPr="005D087A">
        <w:rPr>
          <w:rFonts w:ascii="Courier New" w:hAnsi="Courier New" w:cs="Courier New"/>
        </w:rPr>
        <w:t xml:space="preserve">                                Report EL30A Page 0002-01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0002 PCT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1,650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</w:t>
      </w:r>
      <w:r w:rsidRPr="005D087A">
        <w:rPr>
          <w:rFonts w:ascii="Courier New" w:hAnsi="Courier New" w:cs="Courier New"/>
        </w:rPr>
        <w:t>BALLOTS CAST - TOTAL.  .  .  .  .  .  .  .     631                    47           164           201            85           134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38.24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</w:t>
      </w:r>
      <w:r w:rsidRPr="005D087A">
        <w:rPr>
          <w:rFonts w:ascii="Courier New" w:hAnsi="Courier New" w:cs="Courier New"/>
        </w:rPr>
        <w:t xml:space="preserve">  .  .  .  .     193    46.17           18            56            66            17            36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213    50.96           17            49            62            33            52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</w:t>
      </w:r>
      <w:r w:rsidRPr="005D087A">
        <w:rPr>
          <w:rFonts w:ascii="Courier New" w:hAnsi="Courier New" w:cs="Courier New"/>
        </w:rPr>
        <w:t xml:space="preserve">  .  .  .  .  .  .      11     2.63            0             2             4             0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1      .24            0             0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</w:t>
      </w:r>
      <w:r w:rsidRPr="005D087A">
        <w:rPr>
          <w:rFonts w:ascii="Courier New" w:hAnsi="Courier New" w:cs="Courier New"/>
        </w:rPr>
        <w:t>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288    46.08           21            85           103            28            51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306    48.96           25            73          </w:t>
      </w:r>
      <w:r w:rsidRPr="005D087A">
        <w:rPr>
          <w:rFonts w:ascii="Courier New" w:hAnsi="Courier New" w:cs="Courier New"/>
        </w:rPr>
        <w:t xml:space="preserve">  88            50            70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24     3.84            1             3             7             2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5      .80            0             2    </w:t>
      </w:r>
      <w:r w:rsidRPr="005D087A">
        <w:rPr>
          <w:rFonts w:ascii="Courier New" w:hAnsi="Courier New" w:cs="Courier New"/>
        </w:rPr>
        <w:t xml:space="preserve">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2      .32            0             0             1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</w:t>
      </w:r>
      <w:r w:rsidRPr="005D087A">
        <w:rPr>
          <w:rFonts w:ascii="Courier New" w:hAnsi="Courier New" w:cs="Courier New"/>
        </w:rPr>
        <w:t xml:space="preserve">  .     293    47.88           21            86           100            30            56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296    48.37           25            68            87            48            68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</w:t>
      </w:r>
      <w:r w:rsidRPr="005D087A">
        <w:rPr>
          <w:rFonts w:ascii="Courier New" w:hAnsi="Courier New" w:cs="Courier New"/>
        </w:rPr>
        <w:t xml:space="preserve">  .  .  .      23     3.76            1             5             9             3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281    45.92           21            83            97            28    </w:t>
      </w:r>
      <w:r w:rsidRPr="005D087A">
        <w:rPr>
          <w:rFonts w:ascii="Courier New" w:hAnsi="Courier New" w:cs="Courier New"/>
        </w:rPr>
        <w:t xml:space="preserve">        52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278    45.42           25            64            78            47            64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34     5.56            1            10             8            </w:t>
      </w:r>
      <w:r w:rsidRPr="005D087A">
        <w:rPr>
          <w:rFonts w:ascii="Courier New" w:hAnsi="Courier New" w:cs="Courier New"/>
        </w:rPr>
        <w:t xml:space="preserve"> 4            11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19     3.10            0             3            12             2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289    47.30  </w:t>
      </w:r>
      <w:r w:rsidRPr="005D087A">
        <w:rPr>
          <w:rFonts w:ascii="Courier New" w:hAnsi="Courier New" w:cs="Courier New"/>
        </w:rPr>
        <w:t xml:space="preserve">         21            87           100            29            52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276    45.17           25            67            78            42            64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27     </w:t>
      </w:r>
      <w:r w:rsidRPr="005D087A">
        <w:rPr>
          <w:rFonts w:ascii="Courier New" w:hAnsi="Courier New" w:cs="Courier New"/>
        </w:rPr>
        <w:t>4.42            1             5            11             4             6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19     3.11            0             2             6             4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</w:t>
      </w:r>
      <w:r w:rsidRPr="005D087A">
        <w:rPr>
          <w:rFonts w:ascii="Courier New" w:hAnsi="Courier New" w:cs="Courier New"/>
        </w:rPr>
        <w:t xml:space="preserve"> Green (REP) .  .  .  .  .  .  .  .  .     290    47.31           21            88            97            28            56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294    47.96           23            68            88            48            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19     3.10            3             2             5             3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10     1.63            0             3             4             2         </w:t>
      </w:r>
      <w:r w:rsidRPr="005D087A">
        <w:rPr>
          <w:rFonts w:ascii="Courier New" w:hAnsi="Courier New" w:cs="Courier New"/>
        </w:rPr>
        <w:t xml:space="preserve">    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</w:t>
      </w:r>
      <w:r w:rsidRPr="005D087A">
        <w:rPr>
          <w:rFonts w:ascii="Courier New" w:hAnsi="Courier New" w:cs="Courier New"/>
        </w:rPr>
        <w:t>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0002-02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0002 PCT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</w:t>
      </w:r>
      <w:r w:rsidRPr="005D087A">
        <w:rPr>
          <w:rFonts w:ascii="Courier New" w:hAnsi="Courier New" w:cs="Courier New"/>
        </w:rPr>
        <w:t xml:space="preserve">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303    49.51           22            90           104            29            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279 </w:t>
      </w:r>
      <w:r w:rsidRPr="005D087A">
        <w:rPr>
          <w:rFonts w:ascii="Courier New" w:hAnsi="Courier New" w:cs="Courier New"/>
        </w:rPr>
        <w:t xml:space="preserve">   45.59           24            65            82            44            64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22     3.59            1             4             5             6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</w:t>
      </w:r>
      <w:r w:rsidRPr="005D087A">
        <w:rPr>
          <w:rFonts w:ascii="Courier New" w:hAnsi="Courier New" w:cs="Courier New"/>
        </w:rPr>
        <w:t xml:space="preserve">    8     1.31            0             1             4             2             1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285    46.95           21            85            95            28    </w:t>
      </w:r>
      <w:r w:rsidRPr="005D087A">
        <w:rPr>
          <w:rFonts w:ascii="Courier New" w:hAnsi="Courier New" w:cs="Courier New"/>
        </w:rPr>
        <w:t xml:space="preserve">        56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293    48.27           25            66            88            49            65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23     3.79            1             6             7            </w:t>
      </w:r>
      <w:r w:rsidRPr="005D087A">
        <w:rPr>
          <w:rFonts w:ascii="Courier New" w:hAnsi="Courier New" w:cs="Courier New"/>
        </w:rPr>
        <w:t xml:space="preserve"> 2             7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6      .99            0             1             2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287    </w:t>
      </w:r>
      <w:r w:rsidRPr="005D087A">
        <w:rPr>
          <w:rFonts w:ascii="Courier New" w:hAnsi="Courier New" w:cs="Courier New"/>
        </w:rPr>
        <w:t>47.20           21            88            96            29            53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292    48.03           25            66            90            46            65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</w:t>
      </w:r>
      <w:r w:rsidRPr="005D087A">
        <w:rPr>
          <w:rFonts w:ascii="Courier New" w:hAnsi="Courier New" w:cs="Courier New"/>
        </w:rPr>
        <w:t>17     2.80            1             3             5             3             5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12     1.97            0             1             3             3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</w:t>
      </w:r>
      <w:r w:rsidRPr="005D087A">
        <w:rPr>
          <w:rFonts w:ascii="Courier New" w:hAnsi="Courier New" w:cs="Courier New"/>
        </w:rPr>
        <w:t xml:space="preserve">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291    48.10           21            84           100            31            55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291    48.10           25            67            86            45 </w:t>
      </w:r>
      <w:r w:rsidRPr="005D087A">
        <w:rPr>
          <w:rFonts w:ascii="Courier New" w:hAnsi="Courier New" w:cs="Courier New"/>
        </w:rPr>
        <w:t xml:space="preserve">           68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23     3.80            1             6             7             4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376   100.00      </w:t>
      </w:r>
      <w:r w:rsidRPr="005D087A">
        <w:rPr>
          <w:rFonts w:ascii="Courier New" w:hAnsi="Courier New" w:cs="Courier New"/>
        </w:rPr>
        <w:t xml:space="preserve">     26           100           131            39            80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311    51.75           22            92           106            34            57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</w:t>
      </w:r>
      <w:r w:rsidRPr="005D087A">
        <w:rPr>
          <w:rFonts w:ascii="Courier New" w:hAnsi="Courier New" w:cs="Courier New"/>
        </w:rPr>
        <w:t xml:space="preserve"> (DEM)  .  .  .  .  .  .  .     290    48.25           25            67            85            43            70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374   100.00           25            99           128     </w:t>
      </w:r>
      <w:r w:rsidRPr="005D087A">
        <w:rPr>
          <w:rFonts w:ascii="Courier New" w:hAnsi="Courier New" w:cs="Courier New"/>
        </w:rPr>
        <w:t xml:space="preserve">       41            81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373   100.00           25            99           131            40            78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</w:t>
      </w:r>
      <w:r w:rsidRPr="005D087A">
        <w:rPr>
          <w:rFonts w:ascii="Courier New" w:hAnsi="Courier New" w:cs="Courier New"/>
        </w:rPr>
        <w:t>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388   100.00           26           104           137            41            80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</w:t>
      </w:r>
      <w:r w:rsidRPr="005D087A">
        <w:rPr>
          <w:rFonts w:ascii="Courier New" w:hAnsi="Courier New" w:cs="Courier New"/>
        </w:rPr>
        <w:t>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</w:t>
      </w:r>
      <w:r w:rsidRPr="005D087A">
        <w:rPr>
          <w:rFonts w:ascii="Courier New" w:hAnsi="Courier New" w:cs="Courier New"/>
        </w:rPr>
        <w:t>t EL30A Page 0002-03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0002 PCT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380   100.0</w:t>
      </w:r>
      <w:r w:rsidRPr="005D087A">
        <w:rPr>
          <w:rFonts w:ascii="Courier New" w:hAnsi="Courier New" w:cs="Courier New"/>
        </w:rPr>
        <w:t>0           26           101           135            40            78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421   100.00           26           109           147            44            95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382   100.00           25           102           135            39            81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Scotty Hawkins (REP).  .  .  .  .  .  .  .     383   100.00      </w:t>
      </w:r>
      <w:r w:rsidRPr="005D087A">
        <w:rPr>
          <w:rFonts w:ascii="Courier New" w:hAnsi="Courier New" w:cs="Courier New"/>
        </w:rPr>
        <w:t xml:space="preserve">     25           104           135            40            79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Larry Armstrong (REP)  .  .  .  .  .  .  .     382   100.00           26           100           135            40            81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</w:t>
      </w:r>
      <w:r w:rsidRPr="005D087A">
        <w:rPr>
          <w:rFonts w:ascii="Courier New" w:hAnsi="Courier New" w:cs="Courier New"/>
        </w:rPr>
        <w:t>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</w:t>
      </w:r>
      <w:r w:rsidRPr="005D087A">
        <w:rPr>
          <w:rFonts w:ascii="Courier New" w:hAnsi="Courier New" w:cs="Courier New"/>
        </w:rPr>
        <w:t>/17 10:07 AM                                                                                 Report EL30A Page 0003-01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0003 PCT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</w:t>
      </w:r>
      <w:r w:rsidRPr="005D087A">
        <w:rPr>
          <w:rFonts w:ascii="Courier New" w:hAnsi="Courier New" w:cs="Courier New"/>
        </w:rPr>
        <w:t>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2,372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1,389                   103           406           514           180           186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58.56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606    74.72           52           170           240            70            74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197    24.29           21            65        </w:t>
      </w:r>
      <w:r w:rsidRPr="005D087A">
        <w:rPr>
          <w:rFonts w:ascii="Courier New" w:hAnsi="Courier New" w:cs="Courier New"/>
        </w:rPr>
        <w:t xml:space="preserve">    67            19            25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6      .74            0             0             3     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2      .25            0             1  </w:t>
      </w:r>
      <w:r w:rsidRPr="005D087A">
        <w:rPr>
          <w:rFonts w:ascii="Courier New" w:hAnsi="Courier New" w:cs="Courier New"/>
        </w:rPr>
        <w:t xml:space="preserve">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999    72.29           70           291           381           137           120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</w:t>
      </w:r>
      <w:r w:rsidRPr="005D087A">
        <w:rPr>
          <w:rFonts w:ascii="Courier New" w:hAnsi="Courier New" w:cs="Courier New"/>
        </w:rPr>
        <w:t>.  .  .     329    23.81           30           110           109            29            51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40     2.89            0             1            18             8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</w:t>
      </w:r>
      <w:r w:rsidRPr="005D087A">
        <w:rPr>
          <w:rFonts w:ascii="Courier New" w:hAnsi="Courier New" w:cs="Courier New"/>
        </w:rPr>
        <w:t>N) .  .  .  .       4      .29            0             1             0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10      .72            1             1             4             3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</w:t>
      </w:r>
      <w:r w:rsidRPr="005D087A">
        <w:rPr>
          <w:rFonts w:ascii="Courier New" w:hAnsi="Courier New" w:cs="Courier New"/>
        </w:rPr>
        <w:t>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1,019    75.54           72           295           387           133           132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299    22.16           28           100            98   </w:t>
      </w:r>
      <w:r w:rsidRPr="005D087A">
        <w:rPr>
          <w:rFonts w:ascii="Courier New" w:hAnsi="Courier New" w:cs="Courier New"/>
        </w:rPr>
        <w:t xml:space="preserve">         32            41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31     2.30            1             4            12             9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970    72.</w:t>
      </w:r>
      <w:r w:rsidRPr="005D087A">
        <w:rPr>
          <w:rFonts w:ascii="Courier New" w:hAnsi="Courier New" w:cs="Courier New"/>
        </w:rPr>
        <w:t>44           71           279           367           129           124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286    21.36           28            98            91            30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63 </w:t>
      </w:r>
      <w:r w:rsidRPr="005D087A">
        <w:rPr>
          <w:rFonts w:ascii="Courier New" w:hAnsi="Courier New" w:cs="Courier New"/>
        </w:rPr>
        <w:t xml:space="preserve">    4.71            0            15            27            11            10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20     1.49            2             4             6             2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</w:t>
      </w:r>
      <w:r w:rsidRPr="005D087A">
        <w:rPr>
          <w:rFonts w:ascii="Courier New" w:hAnsi="Courier New" w:cs="Courier New"/>
        </w:rPr>
        <w:t>Debra Lehrmann (REP).  .  .  .  .  .  .  .     995    74.25           69           286           379           132           129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292    21.79           28            96            97            32           </w:t>
      </w:r>
      <w:r w:rsidRPr="005D087A">
        <w:rPr>
          <w:rFonts w:ascii="Courier New" w:hAnsi="Courier New" w:cs="Courier New"/>
        </w:rPr>
        <w:t xml:space="preserve">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38     2.84            1             9            14             7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15     1.12            1             3             6             2     </w:t>
      </w:r>
      <w:r w:rsidRPr="005D087A">
        <w:rPr>
          <w:rFonts w:ascii="Courier New" w:hAnsi="Courier New" w:cs="Courier New"/>
        </w:rPr>
        <w:t xml:space="preserve">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997    74.40           72           287           375           134           129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299    22.31         </w:t>
      </w:r>
      <w:r w:rsidRPr="005D087A">
        <w:rPr>
          <w:rFonts w:ascii="Courier New" w:hAnsi="Courier New" w:cs="Courier New"/>
        </w:rPr>
        <w:t xml:space="preserve">  29            96           103            30            41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38     2.84            0             9            14             9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6      .45   </w:t>
      </w:r>
      <w:r w:rsidRPr="005D087A">
        <w:rPr>
          <w:rFonts w:ascii="Courier New" w:hAnsi="Courier New" w:cs="Courier New"/>
        </w:rPr>
        <w:t xml:space="preserve">         0             3             1             0             2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0003-02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0003 PCT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</w:t>
      </w:r>
      <w:r w:rsidRPr="005D087A">
        <w:rPr>
          <w:rFonts w:ascii="Courier New" w:hAnsi="Courier New" w:cs="Courier New"/>
        </w:rPr>
        <w:t xml:space="preserve">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996    74.50           69           286           382           130       </w:t>
      </w:r>
      <w:r w:rsidRPr="005D087A">
        <w:rPr>
          <w:rFonts w:ascii="Courier New" w:hAnsi="Courier New" w:cs="Courier New"/>
        </w:rPr>
        <w:t xml:space="preserve">    129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294    21.99           29            94           100            32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37     2.77            2             8            11             8 </w:t>
      </w:r>
      <w:r w:rsidRPr="005D087A">
        <w:rPr>
          <w:rFonts w:ascii="Courier New" w:hAnsi="Courier New" w:cs="Courier New"/>
        </w:rPr>
        <w:t xml:space="preserve">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10      .75            0             7             1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989    74.</w:t>
      </w:r>
      <w:r w:rsidRPr="005D087A">
        <w:rPr>
          <w:rFonts w:ascii="Courier New" w:hAnsi="Courier New" w:cs="Courier New"/>
        </w:rPr>
        <w:t>14           70           286           375           128           130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307    23.01           29           102           104            32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34 </w:t>
      </w:r>
      <w:r w:rsidRPr="005D087A">
        <w:rPr>
          <w:rFonts w:ascii="Courier New" w:hAnsi="Courier New" w:cs="Courier New"/>
        </w:rPr>
        <w:t xml:space="preserve">    2.55            0             6            11            10             7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4      .30            1             1             0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</w:t>
      </w:r>
      <w:r w:rsidRPr="005D087A">
        <w:rPr>
          <w:rFonts w:ascii="Courier New" w:hAnsi="Courier New" w:cs="Courier New"/>
        </w:rPr>
        <w:t>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1,000    74.68           71           285           381           132           131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305    22.78           29           101           102            31    </w:t>
      </w:r>
      <w:r w:rsidRPr="005D087A">
        <w:rPr>
          <w:rFonts w:ascii="Courier New" w:hAnsi="Courier New" w:cs="Courier New"/>
        </w:rPr>
        <w:t xml:space="preserve">        42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24     1.79            0             4             8             7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10      .75            1             5             2            </w:t>
      </w:r>
      <w:r w:rsidRPr="005D087A">
        <w:rPr>
          <w:rFonts w:ascii="Courier New" w:hAnsi="Courier New" w:cs="Courier New"/>
        </w:rPr>
        <w:t xml:space="preserve">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992    74.47           69           287           377           132           127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304    </w:t>
      </w:r>
      <w:r w:rsidRPr="005D087A">
        <w:rPr>
          <w:rFonts w:ascii="Courier New" w:hAnsi="Courier New" w:cs="Courier New"/>
        </w:rPr>
        <w:t>22.82           31            99            99            32            43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36     2.70            1             8            14             7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</w:t>
      </w:r>
      <w:r w:rsidRPr="005D087A">
        <w:rPr>
          <w:rFonts w:ascii="Courier New" w:hAnsi="Courier New" w:cs="Courier New"/>
        </w:rPr>
        <w:t>Melton-Malone (REP).  .  .  .  .  .  .   1,085   100.00           79           301           405           149           151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1,028    76.95           71           28</w:t>
      </w:r>
      <w:r w:rsidRPr="005D087A">
        <w:rPr>
          <w:rFonts w:ascii="Courier New" w:hAnsi="Courier New" w:cs="Courier New"/>
        </w:rPr>
        <w:t>9           395           139           134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308    23.05           29           101           102            32            44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</w:t>
      </w:r>
      <w:r w:rsidRPr="005D087A">
        <w:rPr>
          <w:rFonts w:ascii="Courier New" w:hAnsi="Courier New" w:cs="Courier New"/>
        </w:rPr>
        <w:t xml:space="preserve"> 1,092   100.00           77           299           412           146           158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1,091   100.00           77           294           415           146</w:t>
      </w:r>
      <w:r w:rsidRPr="005D087A">
        <w:rPr>
          <w:rFonts w:ascii="Courier New" w:hAnsi="Courier New" w:cs="Courier New"/>
        </w:rPr>
        <w:t xml:space="preserve">           159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1,139   100.00           80           317           430           152           160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</w:t>
      </w:r>
      <w:r w:rsidRPr="005D087A">
        <w:rPr>
          <w:rFonts w:ascii="Courier New" w:hAnsi="Courier New" w:cs="Courier New"/>
        </w:rPr>
        <w:t>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</w:t>
      </w:r>
      <w:r w:rsidRPr="005D087A">
        <w:rPr>
          <w:rFonts w:ascii="Courier New" w:hAnsi="Courier New" w:cs="Courier New"/>
        </w:rPr>
        <w:t xml:space="preserve">                                                        Report EL30A Page 0003-03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0003 PCT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1,127   100.00           80           319           416           153           159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1,136   100.00           81           306          </w:t>
      </w:r>
      <w:r w:rsidRPr="005D087A">
        <w:rPr>
          <w:rFonts w:ascii="Courier New" w:hAnsi="Courier New" w:cs="Courier New"/>
        </w:rPr>
        <w:t xml:space="preserve"> 431           155           163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1,115   100.00           80           311           414           151           159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Precinct No. 4, Une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</w:t>
      </w:r>
      <w:r w:rsidRPr="005D087A">
        <w:rPr>
          <w:rFonts w:ascii="Courier New" w:hAnsi="Courier New" w:cs="Courier New"/>
        </w:rPr>
        <w:t xml:space="preserve">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 Lake (REP).  .  .  .  .  .  .  .  .   1,119   100.00           82           312           421           143           161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Collin Yeaman (REP) .  .  .  .  .  .  .  .   1,111   100.00           8</w:t>
      </w:r>
      <w:r w:rsidRPr="005D087A">
        <w:rPr>
          <w:rFonts w:ascii="Courier New" w:hAnsi="Courier New" w:cs="Courier New"/>
        </w:rPr>
        <w:t>2           308           412           148           161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</w:t>
      </w:r>
      <w:r w:rsidRPr="005D087A">
        <w:rPr>
          <w:rFonts w:ascii="Courier New" w:hAnsi="Courier New" w:cs="Courier New"/>
        </w:rPr>
        <w:t xml:space="preserve">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0004-01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0004 PCT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</w:t>
      </w:r>
      <w:r w:rsidRPr="005D087A">
        <w:rPr>
          <w:rFonts w:ascii="Courier New" w:hAnsi="Courier New" w:cs="Courier New"/>
        </w:rPr>
        <w:t>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554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359                    25            77           101           108      </w:t>
      </w:r>
      <w:r w:rsidRPr="005D087A">
        <w:rPr>
          <w:rFonts w:ascii="Courier New" w:hAnsi="Courier New" w:cs="Courier New"/>
        </w:rPr>
        <w:t xml:space="preserve">      48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64.80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194    84.35           15            50            49            52            28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</w:t>
      </w:r>
      <w:r w:rsidRPr="005D087A">
        <w:rPr>
          <w:rFonts w:ascii="Courier New" w:hAnsi="Courier New" w:cs="Courier New"/>
        </w:rPr>
        <w:t>EM) .  .  .  .  .  .  .      34    14.78            5             7             8             8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2      .87            0             0             2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</w:t>
      </w:r>
      <w:r w:rsidRPr="005D087A">
        <w:rPr>
          <w:rFonts w:ascii="Courier New" w:hAnsi="Courier New" w:cs="Courier New"/>
        </w:rPr>
        <w:t>GRN).  .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303    84.87           19            68     </w:t>
      </w:r>
      <w:r w:rsidRPr="005D087A">
        <w:rPr>
          <w:rFonts w:ascii="Courier New" w:hAnsi="Courier New" w:cs="Courier New"/>
        </w:rPr>
        <w:t xml:space="preserve">       83            93            40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47    13.17            6             9            15            10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 6     1.68            0             </w:t>
      </w:r>
      <w:r w:rsidRPr="005D087A">
        <w:rPr>
          <w:rFonts w:ascii="Courier New" w:hAnsi="Courier New" w:cs="Courier New"/>
        </w:rPr>
        <w:t>0             3             3             0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1      .28            0       </w:t>
      </w:r>
      <w:r w:rsidRPr="005D087A">
        <w:rPr>
          <w:rFonts w:ascii="Courier New" w:hAnsi="Courier New" w:cs="Courier New"/>
        </w:rPr>
        <w:t xml:space="preserve">      0             0             0             1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285    83.09           19            64            78            86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</w:t>
      </w:r>
      <w:r w:rsidRPr="005D087A">
        <w:rPr>
          <w:rFonts w:ascii="Courier New" w:hAnsi="Courier New" w:cs="Courier New"/>
        </w:rPr>
        <w:t xml:space="preserve"> .  .  .  .  .      48    13.99            6             8            14            12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10     2.92            0             3             4     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</w:t>
      </w:r>
      <w:r w:rsidRPr="005D087A">
        <w:rPr>
          <w:rFonts w:ascii="Courier New" w:hAnsi="Courier New" w:cs="Courier New"/>
        </w:rPr>
        <w:t>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283    81.79           19            64            74            88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47    13.58            5            10            14       </w:t>
      </w:r>
      <w:r w:rsidRPr="005D087A">
        <w:rPr>
          <w:rFonts w:ascii="Courier New" w:hAnsi="Courier New" w:cs="Courier New"/>
        </w:rPr>
        <w:t xml:space="preserve">     10             8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13     3.76            0             2             7             3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3      .87            1             1             0 </w:t>
      </w:r>
      <w:r w:rsidRPr="005D087A">
        <w:rPr>
          <w:rFonts w:ascii="Courier New" w:hAnsi="Courier New" w:cs="Courier New"/>
        </w:rPr>
        <w:t xml:space="preserve">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285    83.09           19            63            81            86            36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44</w:t>
      </w:r>
      <w:r w:rsidRPr="005D087A">
        <w:rPr>
          <w:rFonts w:ascii="Courier New" w:hAnsi="Courier New" w:cs="Courier New"/>
        </w:rPr>
        <w:t xml:space="preserve">    12.83            5             9            12            11             7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11     3.21            1             3             3             2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</w:t>
      </w:r>
      <w:r w:rsidRPr="005D087A">
        <w:rPr>
          <w:rFonts w:ascii="Courier New" w:hAnsi="Courier New" w:cs="Courier New"/>
        </w:rPr>
        <w:t xml:space="preserve">     3      .87            0             1             0             1             1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285    82.85           19            64            80            84          </w:t>
      </w:r>
      <w:r w:rsidRPr="005D087A">
        <w:rPr>
          <w:rFonts w:ascii="Courier New" w:hAnsi="Courier New" w:cs="Courier New"/>
        </w:rPr>
        <w:t xml:space="preserve">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48    13.95            6            10            13            13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 9     2.62            0             3             3             2    </w:t>
      </w:r>
      <w:r w:rsidRPr="005D087A">
        <w:rPr>
          <w:rFonts w:ascii="Courier New" w:hAnsi="Courier New" w:cs="Courier New"/>
        </w:rPr>
        <w:t xml:space="preserve">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2      .58            0             0             0             1             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</w:t>
      </w:r>
      <w:r w:rsidRPr="005D087A">
        <w:rPr>
          <w:rFonts w:ascii="Courier New" w:hAnsi="Courier New" w:cs="Courier New"/>
        </w:rPr>
        <w:t>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</w:t>
      </w:r>
      <w:r w:rsidRPr="005D087A">
        <w:rPr>
          <w:rFonts w:ascii="Courier New" w:hAnsi="Courier New" w:cs="Courier New"/>
        </w:rPr>
        <w:t>rt EL30A Page 0004-02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0004 PCT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</w:t>
      </w:r>
      <w:r w:rsidRPr="005D087A">
        <w:rPr>
          <w:rFonts w:ascii="Courier New" w:hAnsi="Courier New" w:cs="Courier New"/>
        </w:rPr>
        <w:t xml:space="preserve"> 279    80.87           19            65            75            85            35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53    15.36            6             8            17            13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</w:t>
      </w:r>
      <w:r w:rsidRPr="005D087A">
        <w:rPr>
          <w:rFonts w:ascii="Courier New" w:hAnsi="Courier New" w:cs="Courier New"/>
        </w:rPr>
        <w:t xml:space="preserve"> .       8     2.32            0             3             2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5     1.45            0             1             2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Judge, CT of Criminal Appeals, </w:t>
      </w:r>
      <w:r w:rsidRPr="005D087A">
        <w:rPr>
          <w:rFonts w:ascii="Courier New" w:hAnsi="Courier New" w:cs="Courier New"/>
        </w:rPr>
        <w:t>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281    81.92           19            64            80            83            35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49    14.29            6             8            12       </w:t>
      </w:r>
      <w:r w:rsidRPr="005D087A">
        <w:rPr>
          <w:rFonts w:ascii="Courier New" w:hAnsi="Courier New" w:cs="Courier New"/>
        </w:rPr>
        <w:t xml:space="preserve">     14             9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12     3.50            0             4             4             3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1      .29            0             0             0 </w:t>
      </w:r>
      <w:r w:rsidRPr="005D087A">
        <w:rPr>
          <w:rFonts w:ascii="Courier New" w:hAnsi="Courier New" w:cs="Courier New"/>
        </w:rPr>
        <w:t xml:space="preserve">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281    81.69           19            63            78            82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</w:t>
      </w:r>
      <w:r w:rsidRPr="005D087A">
        <w:rPr>
          <w:rFonts w:ascii="Courier New" w:hAnsi="Courier New" w:cs="Courier New"/>
        </w:rPr>
        <w:t xml:space="preserve">     52    15.12            6             9            15            15             7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8     2.33            0             3             3             2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</w:t>
      </w:r>
      <w:r w:rsidRPr="005D087A">
        <w:rPr>
          <w:rFonts w:ascii="Courier New" w:hAnsi="Courier New" w:cs="Courier New"/>
        </w:rPr>
        <w:t xml:space="preserve"> .  .       3      .87            0             1             0             2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281    82.16           19            63            79          </w:t>
      </w:r>
      <w:r w:rsidRPr="005D087A">
        <w:rPr>
          <w:rFonts w:ascii="Courier New" w:hAnsi="Courier New" w:cs="Courier New"/>
        </w:rPr>
        <w:t xml:space="preserve">  85            35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48    14.04            6             9            14            11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13     3.80            0             4             3    </w:t>
      </w:r>
      <w:r w:rsidRPr="005D087A">
        <w:rPr>
          <w:rFonts w:ascii="Courier New" w:hAnsi="Courier New" w:cs="Courier New"/>
        </w:rPr>
        <w:t xml:space="preserve">         3             3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292   100.00           20            67            78            88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</w:t>
      </w:r>
      <w:r w:rsidRPr="005D087A">
        <w:rPr>
          <w:rFonts w:ascii="Courier New" w:hAnsi="Courier New" w:cs="Courier New"/>
        </w:rPr>
        <w:t>well (REP).  .  .  .  .  .  .  .     296    85.55           19            68            81            90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50    14.45            6             9            15            12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</w:t>
      </w:r>
      <w:r w:rsidRPr="005D087A">
        <w:rPr>
          <w:rFonts w:ascii="Courier New" w:hAnsi="Courier New" w:cs="Courier New"/>
        </w:rPr>
        <w:t>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293   100.00           20            66            80            87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</w:t>
      </w:r>
      <w:r w:rsidRPr="005D087A">
        <w:rPr>
          <w:rFonts w:ascii="Courier New" w:hAnsi="Courier New" w:cs="Courier New"/>
        </w:rPr>
        <w:t xml:space="preserve">  .     291   100.00           20            68            80            84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293   100.00           20            69            78        </w:t>
      </w:r>
      <w:r w:rsidRPr="005D087A">
        <w:rPr>
          <w:rFonts w:ascii="Courier New" w:hAnsi="Courier New" w:cs="Courier New"/>
        </w:rPr>
        <w:t xml:space="preserve">    87            39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</w:t>
      </w:r>
      <w:r w:rsidRPr="005D087A">
        <w:rPr>
          <w:rFonts w:ascii="Courier New" w:hAnsi="Courier New" w:cs="Courier New"/>
        </w:rPr>
        <w:t xml:space="preserve">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0004-03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0004 PCT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</w:t>
      </w:r>
      <w:r w:rsidRPr="005D087A">
        <w:rPr>
          <w:rFonts w:ascii="Courier New" w:hAnsi="Courier New" w:cs="Courier New"/>
        </w:rPr>
        <w:t>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290   100.00           20            68            76            87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</w:t>
      </w:r>
      <w:r w:rsidRPr="005D087A">
        <w:rPr>
          <w:rFonts w:ascii="Courier New" w:hAnsi="Courier New" w:cs="Courier New"/>
        </w:rPr>
        <w:t xml:space="preserve">  .  .  .  .  .  .  .     300   100.00           21            68            83            87            41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296   100.00           20            67            82     </w:t>
      </w:r>
      <w:r w:rsidRPr="005D087A">
        <w:rPr>
          <w:rFonts w:ascii="Courier New" w:hAnsi="Courier New" w:cs="Courier New"/>
        </w:rPr>
        <w:t xml:space="preserve">       87            40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Andrew Montgomery (REP).  .  .  .  .  .  .     301   100.00           20            68            87            89            37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Bill Wilki</w:t>
      </w:r>
      <w:r w:rsidRPr="005D087A">
        <w:rPr>
          <w:rFonts w:ascii="Courier New" w:hAnsi="Courier New" w:cs="Courier New"/>
        </w:rPr>
        <w:t>ns (REP)  .  .  .  .  .  .  .  .     298   100.00           20            68            82            87            41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</w:t>
      </w:r>
      <w:r w:rsidRPr="005D087A">
        <w:rPr>
          <w:rFonts w:ascii="Courier New" w:hAnsi="Courier New" w:cs="Courier New"/>
        </w:rPr>
        <w:t xml:space="preserve">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0005-01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0005 PCT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402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256         </w:t>
      </w:r>
      <w:r w:rsidRPr="005D087A">
        <w:rPr>
          <w:rFonts w:ascii="Courier New" w:hAnsi="Courier New" w:cs="Courier New"/>
        </w:rPr>
        <w:t xml:space="preserve">           10            58            61            80            47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63.68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133    88.08            4            32   </w:t>
      </w:r>
      <w:r w:rsidRPr="005D087A">
        <w:rPr>
          <w:rFonts w:ascii="Courier New" w:hAnsi="Courier New" w:cs="Courier New"/>
        </w:rPr>
        <w:t xml:space="preserve">         37            30            30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17    11.26            2             3             9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1      .66            0           </w:t>
      </w:r>
      <w:r w:rsidRPr="005D087A">
        <w:rPr>
          <w:rFonts w:ascii="Courier New" w:hAnsi="Courier New" w:cs="Courier New"/>
        </w:rPr>
        <w:t xml:space="preserve">  1             0             0             0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</w:t>
      </w:r>
      <w:r w:rsidRPr="005D087A">
        <w:rPr>
          <w:rFonts w:ascii="Courier New" w:hAnsi="Courier New" w:cs="Courier New"/>
        </w:rPr>
        <w:t>REP) .  .  .     216    84.71            5            53            49            65            44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35    13.73            4             5            11            12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</w:t>
      </w:r>
      <w:r w:rsidRPr="005D087A">
        <w:rPr>
          <w:rFonts w:ascii="Courier New" w:hAnsi="Courier New" w:cs="Courier New"/>
        </w:rPr>
        <w:t>eld (LIB)  .  .  .       2      .78            0             0             1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2      .78            1             0        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</w:t>
      </w:r>
      <w:r w:rsidRPr="005D087A">
        <w:rPr>
          <w:rFonts w:ascii="Courier New" w:hAnsi="Courier New" w:cs="Courier New"/>
        </w:rPr>
        <w:t xml:space="preserve">  .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209    85.66            7            52            </w:t>
      </w:r>
      <w:r w:rsidRPr="005D087A">
        <w:rPr>
          <w:rFonts w:ascii="Courier New" w:hAnsi="Courier New" w:cs="Courier New"/>
        </w:rPr>
        <w:t>48            59            43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33    13.52            3             5            11            11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 2      .82            0             0      </w:t>
      </w:r>
      <w:r w:rsidRPr="005D087A">
        <w:rPr>
          <w:rFonts w:ascii="Courier New" w:hAnsi="Courier New" w:cs="Courier New"/>
        </w:rPr>
        <w:t xml:space="preserve">       0             2             0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197    80.74            7            48            45            57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</w:t>
      </w:r>
      <w:r w:rsidRPr="005D087A">
        <w:rPr>
          <w:rFonts w:ascii="Courier New" w:hAnsi="Courier New" w:cs="Courier New"/>
        </w:rPr>
        <w:t xml:space="preserve">  35    14.34            3             5            11            14             2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10     4.10            0             2             3      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</w:t>
      </w:r>
      <w:r w:rsidRPr="005D087A">
        <w:rPr>
          <w:rFonts w:ascii="Courier New" w:hAnsi="Courier New" w:cs="Courier New"/>
        </w:rPr>
        <w:t xml:space="preserve"> .       2      .82            0             1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200    82.99            7            51            47            53      </w:t>
      </w:r>
      <w:r w:rsidRPr="005D087A">
        <w:rPr>
          <w:rFonts w:ascii="Courier New" w:hAnsi="Courier New" w:cs="Courier New"/>
        </w:rPr>
        <w:t xml:space="preserve">      42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34    14.11            3             4            11            14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 6     2.49            0             1             0             4</w:t>
      </w:r>
      <w:r w:rsidRPr="005D087A">
        <w:rPr>
          <w:rFonts w:ascii="Courier New" w:hAnsi="Courier New" w:cs="Courier New"/>
        </w:rPr>
        <w:t xml:space="preserve">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1      .41            0             0             1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209    85.66    </w:t>
      </w:r>
      <w:r w:rsidRPr="005D087A">
        <w:rPr>
          <w:rFonts w:ascii="Courier New" w:hAnsi="Courier New" w:cs="Courier New"/>
        </w:rPr>
        <w:t xml:space="preserve">        7            51            48            59            44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33    13.52            3             5            11            12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 2      .</w:t>
      </w:r>
      <w:r w:rsidRPr="005D087A">
        <w:rPr>
          <w:rFonts w:ascii="Courier New" w:hAnsi="Courier New" w:cs="Courier New"/>
        </w:rPr>
        <w:t>82            0             0             0             2             0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0                     0             0             0             0             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</w:t>
      </w:r>
      <w:r w:rsidRPr="005D087A">
        <w:rPr>
          <w:rFonts w:ascii="Courier New" w:hAnsi="Courier New" w:cs="Courier New"/>
        </w:rPr>
        <w:t>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</w:t>
      </w:r>
      <w:r w:rsidRPr="005D087A">
        <w:rPr>
          <w:rFonts w:ascii="Courier New" w:hAnsi="Courier New" w:cs="Courier New"/>
        </w:rPr>
        <w:t xml:space="preserve">                                                         Report EL30A Page 0005-02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0005 PCT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196    80.66            7            48            47            52            42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36    14.81            3             7            11          </w:t>
      </w:r>
      <w:r w:rsidRPr="005D087A">
        <w:rPr>
          <w:rFonts w:ascii="Courier New" w:hAnsi="Courier New" w:cs="Courier New"/>
        </w:rPr>
        <w:t xml:space="preserve">  13             2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 7     2.88            0             1             0             5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4     1.65            0             0             1    </w:t>
      </w:r>
      <w:r w:rsidRPr="005D087A">
        <w:rPr>
          <w:rFonts w:ascii="Courier New" w:hAnsi="Courier New" w:cs="Courier New"/>
        </w:rPr>
        <w:t xml:space="preserve">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201    83.40            7            51            47            55            41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</w:t>
      </w:r>
      <w:r w:rsidRPr="005D087A">
        <w:rPr>
          <w:rFonts w:ascii="Courier New" w:hAnsi="Courier New" w:cs="Courier New"/>
        </w:rPr>
        <w:t xml:space="preserve">  35    14.52            3             5            11            12             4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 4     1.66            0             0             0             4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</w:t>
      </w:r>
      <w:r w:rsidRPr="005D087A">
        <w:rPr>
          <w:rFonts w:ascii="Courier New" w:hAnsi="Courier New" w:cs="Courier New"/>
        </w:rPr>
        <w:t xml:space="preserve"> .       1      .41            0             0             1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203    83.88            7            50            48            5</w:t>
      </w:r>
      <w:r w:rsidRPr="005D087A">
        <w:rPr>
          <w:rFonts w:ascii="Courier New" w:hAnsi="Courier New" w:cs="Courier New"/>
        </w:rPr>
        <w:t>8            40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37    15.29            3             6            11            14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2      .83            0             0             0       </w:t>
      </w:r>
      <w:r w:rsidRPr="005D087A">
        <w:rPr>
          <w:rFonts w:ascii="Courier New" w:hAnsi="Courier New" w:cs="Courier New"/>
        </w:rPr>
        <w:t xml:space="preserve">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20</w:t>
      </w:r>
      <w:r w:rsidRPr="005D087A">
        <w:rPr>
          <w:rFonts w:ascii="Courier New" w:hAnsi="Courier New" w:cs="Courier New"/>
        </w:rPr>
        <w:t>7    85.54            7            50            48            60            42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31    12.81            3             5            11            10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</w:t>
      </w:r>
      <w:r w:rsidRPr="005D087A">
        <w:rPr>
          <w:rFonts w:ascii="Courier New" w:hAnsi="Courier New" w:cs="Courier New"/>
        </w:rPr>
        <w:t xml:space="preserve">      4     1.65            0             1             0             2             1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218   100.00            7            51            50            66          </w:t>
      </w:r>
      <w:r w:rsidRPr="005D087A">
        <w:rPr>
          <w:rFonts w:ascii="Courier New" w:hAnsi="Courier New" w:cs="Courier New"/>
        </w:rPr>
        <w:t xml:space="preserve">  44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213    85.89            7            52            48            63            43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35    14.11            3  </w:t>
      </w:r>
      <w:r w:rsidRPr="005D087A">
        <w:rPr>
          <w:rFonts w:ascii="Courier New" w:hAnsi="Courier New" w:cs="Courier New"/>
        </w:rPr>
        <w:t xml:space="preserve">           5            11            13             3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211   100.00            7            50            46            65            43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</w:t>
      </w:r>
      <w:r w:rsidRPr="005D087A">
        <w:rPr>
          <w:rFonts w:ascii="Courier New" w:hAnsi="Courier New" w:cs="Courier New"/>
        </w:rPr>
        <w:t>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216   100.00            7            53            47            66            43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</w:t>
      </w:r>
      <w:r w:rsidRPr="005D087A">
        <w:rPr>
          <w:rFonts w:ascii="Courier New" w:hAnsi="Courier New" w:cs="Courier New"/>
        </w:rPr>
        <w:t>219   100.00            7            50            50            68            44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</w:t>
      </w:r>
      <w:r w:rsidRPr="005D087A">
        <w:rPr>
          <w:rFonts w:ascii="Courier New" w:hAnsi="Courier New" w:cs="Courier New"/>
        </w:rPr>
        <w:t>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0005-03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0005 PCT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</w:t>
      </w:r>
      <w:r w:rsidRPr="005D087A">
        <w:rPr>
          <w:rFonts w:ascii="Courier New" w:hAnsi="Courier New" w:cs="Courier New"/>
        </w:rPr>
        <w:t xml:space="preserve">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215   100.00            7            51            49            65   </w:t>
      </w:r>
      <w:r w:rsidRPr="005D087A">
        <w:rPr>
          <w:rFonts w:ascii="Courier New" w:hAnsi="Courier New" w:cs="Courier New"/>
        </w:rPr>
        <w:t xml:space="preserve">         43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227   100.00            7            54            54            67            45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</w:t>
      </w:r>
      <w:r w:rsidRPr="005D087A">
        <w:rPr>
          <w:rFonts w:ascii="Courier New" w:hAnsi="Courier New" w:cs="Courier New"/>
        </w:rPr>
        <w:t xml:space="preserve">   221   100.00            7            51            51            68            44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Justin Girsh (REP)  .  .  .  .  .  .  .  .     222   100.00            7            52            51            69           </w:t>
      </w:r>
      <w:r w:rsidRPr="005D087A">
        <w:rPr>
          <w:rFonts w:ascii="Courier New" w:hAnsi="Courier New" w:cs="Courier New"/>
        </w:rPr>
        <w:t xml:space="preserve"> 43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</w:t>
      </w:r>
      <w:r w:rsidRPr="005D087A">
        <w:rPr>
          <w:rFonts w:ascii="Courier New" w:hAnsi="Courier New" w:cs="Courier New"/>
        </w:rPr>
        <w:t xml:space="preserve">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0006-01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0006 PCT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</w:t>
      </w:r>
      <w:r w:rsidRPr="005D087A">
        <w:rPr>
          <w:rFonts w:ascii="Courier New" w:hAnsi="Courier New" w:cs="Courier New"/>
        </w:rPr>
        <w:t xml:space="preserve">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544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379                    12            48            58           161           100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</w:t>
      </w:r>
      <w:r w:rsidRPr="005D087A">
        <w:rPr>
          <w:rFonts w:ascii="Courier New" w:hAnsi="Courier New" w:cs="Courier New"/>
        </w:rPr>
        <w:t xml:space="preserve">           69.67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164    80.79            6            22            22            73            41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37    18.23            3 </w:t>
      </w:r>
      <w:r w:rsidRPr="005D087A">
        <w:rPr>
          <w:rFonts w:ascii="Courier New" w:hAnsi="Courier New" w:cs="Courier New"/>
        </w:rPr>
        <w:t xml:space="preserve">            9             5            14             6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2      .99            0             0             1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0                 </w:t>
      </w:r>
      <w:r w:rsidRPr="005D087A">
        <w:rPr>
          <w:rFonts w:ascii="Courier New" w:hAnsi="Courier New" w:cs="Courier New"/>
        </w:rPr>
        <w:t xml:space="preserve">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318    84.13            8            37            47           141            85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</w:t>
      </w:r>
      <w:r w:rsidRPr="005D087A">
        <w:rPr>
          <w:rFonts w:ascii="Courier New" w:hAnsi="Courier New" w:cs="Courier New"/>
        </w:rPr>
        <w:t>n / Tim Kaine (DEM)  .  .  .      51    13.49            4            11             9            16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 6     1.59            0             0             2             2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</w:t>
      </w:r>
      <w:r w:rsidRPr="005D087A">
        <w:rPr>
          <w:rFonts w:ascii="Courier New" w:hAnsi="Courier New" w:cs="Courier New"/>
        </w:rPr>
        <w:t>in / Ajamu Baraka (GRN)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3      .79            0             0             0             1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296    81.32            8            35            41           132            80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62    17.03            4          </w:t>
      </w:r>
      <w:r w:rsidRPr="005D087A">
        <w:rPr>
          <w:rFonts w:ascii="Courier New" w:hAnsi="Courier New" w:cs="Courier New"/>
        </w:rPr>
        <w:t xml:space="preserve">  11            11            21            15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 6     1.65            0             1             3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</w:t>
      </w:r>
      <w:r w:rsidRPr="005D087A">
        <w:rPr>
          <w:rFonts w:ascii="Courier New" w:hAnsi="Courier New" w:cs="Courier New"/>
        </w:rPr>
        <w:t xml:space="preserve">  .  .     275    76.82            8            34            41           122            70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65    18.16            4            10            10            27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</w:t>
      </w:r>
      <w:r w:rsidRPr="005D087A">
        <w:rPr>
          <w:rFonts w:ascii="Courier New" w:hAnsi="Courier New" w:cs="Courier New"/>
        </w:rPr>
        <w:t xml:space="preserve">  .  .  .  .      16     4.47            0             1             4             3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2      .56            0             1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</w:t>
      </w:r>
      <w:r w:rsidRPr="005D087A">
        <w:rPr>
          <w:rFonts w:ascii="Courier New" w:hAnsi="Courier New" w:cs="Courier New"/>
        </w:rPr>
        <w:t>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291    81.06            8            34            40           130            79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63    17.55            4            12            13    </w:t>
      </w:r>
      <w:r w:rsidRPr="005D087A">
        <w:rPr>
          <w:rFonts w:ascii="Courier New" w:hAnsi="Courier New" w:cs="Courier New"/>
        </w:rPr>
        <w:t xml:space="preserve">        21            13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 4     1.11            0             0             2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1      .28            0             1            </w:t>
      </w:r>
      <w:r w:rsidRPr="005D087A">
        <w:rPr>
          <w:rFonts w:ascii="Courier New" w:hAnsi="Courier New" w:cs="Courier New"/>
        </w:rPr>
        <w:t xml:space="preserve">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294    81.89            8            35            42           129            80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</w:t>
      </w:r>
      <w:r w:rsidRPr="005D087A">
        <w:rPr>
          <w:rFonts w:ascii="Courier New" w:hAnsi="Courier New" w:cs="Courier New"/>
        </w:rPr>
        <w:t xml:space="preserve"> 61    16.99            4            11            12            22            12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 4     1.11            0             1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</w:t>
      </w:r>
      <w:r w:rsidRPr="005D087A">
        <w:rPr>
          <w:rFonts w:ascii="Courier New" w:hAnsi="Courier New" w:cs="Courier New"/>
        </w:rPr>
        <w:t>.       0                     0             0             0             0             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</w:t>
      </w:r>
      <w:r w:rsidRPr="005D087A">
        <w:rPr>
          <w:rFonts w:ascii="Courier New" w:hAnsi="Courier New" w:cs="Courier New"/>
        </w:rPr>
        <w:t xml:space="preserve">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0006-02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0006 PCT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</w:t>
      </w:r>
      <w:r w:rsidRPr="005D087A">
        <w:rPr>
          <w:rFonts w:ascii="Courier New" w:hAnsi="Courier New" w:cs="Courier New"/>
        </w:rPr>
        <w:t xml:space="preserve">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287    79.94            8            34            41</w:t>
      </w:r>
      <w:r w:rsidRPr="005D087A">
        <w:rPr>
          <w:rFonts w:ascii="Courier New" w:hAnsi="Courier New" w:cs="Courier New"/>
        </w:rPr>
        <w:t xml:space="preserve">           127            77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63    17.55            4            11            12            23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 8     2.23            0             2        </w:t>
      </w:r>
      <w:r w:rsidRPr="005D087A">
        <w:rPr>
          <w:rFonts w:ascii="Courier New" w:hAnsi="Courier New" w:cs="Courier New"/>
        </w:rPr>
        <w:t xml:space="preserve">     2             1             3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1      .28            0             0        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</w:t>
      </w:r>
      <w:r w:rsidRPr="005D087A">
        <w:rPr>
          <w:rFonts w:ascii="Courier New" w:hAnsi="Courier New" w:cs="Courier New"/>
        </w:rPr>
        <w:t xml:space="preserve">  .  .     279    77.50            7            33            38           123            78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72    20.00            5            12            15            27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</w:t>
      </w:r>
      <w:r w:rsidRPr="005D087A">
        <w:rPr>
          <w:rFonts w:ascii="Courier New" w:hAnsi="Courier New" w:cs="Courier New"/>
        </w:rPr>
        <w:t xml:space="preserve">  .  .  .  .       9     2.50            0             2             3             3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</w:t>
      </w:r>
      <w:r w:rsidRPr="005D087A">
        <w:rPr>
          <w:rFonts w:ascii="Courier New" w:hAnsi="Courier New" w:cs="Courier New"/>
        </w:rPr>
        <w:t xml:space="preserve">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293    81.84            8            35            42           130            78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60    16.76            4            11           </w:t>
      </w:r>
      <w:r w:rsidRPr="005D087A">
        <w:rPr>
          <w:rFonts w:ascii="Courier New" w:hAnsi="Courier New" w:cs="Courier New"/>
        </w:rPr>
        <w:t xml:space="preserve"> 12            21            12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4     1.12            0             1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1      .28            0             0     </w:t>
      </w:r>
      <w:r w:rsidRPr="005D087A">
        <w:rPr>
          <w:rFonts w:ascii="Courier New" w:hAnsi="Courier New" w:cs="Courier New"/>
        </w:rPr>
        <w:t xml:space="preserve">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288    80.67            8            35            41           128            76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</w:t>
      </w:r>
      <w:r w:rsidRPr="005D087A">
        <w:rPr>
          <w:rFonts w:ascii="Courier New" w:hAnsi="Courier New" w:cs="Courier New"/>
        </w:rPr>
        <w:t xml:space="preserve">  .  .  .      61    17.09            4            11            11            22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 8     2.24            0             1             3             1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</w:t>
      </w:r>
      <w:r w:rsidRPr="005D087A">
        <w:rPr>
          <w:rFonts w:ascii="Courier New" w:hAnsi="Courier New" w:cs="Courier New"/>
        </w:rPr>
        <w:t>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315   100.00           10            36            49           137            83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301    82.47     </w:t>
      </w:r>
      <w:r w:rsidRPr="005D087A">
        <w:rPr>
          <w:rFonts w:ascii="Courier New" w:hAnsi="Courier New" w:cs="Courier New"/>
        </w:rPr>
        <w:t xml:space="preserve">       8            35            45           131            82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64    17.53            4            12            11            23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</w:t>
      </w:r>
      <w:r w:rsidRPr="005D087A">
        <w:rPr>
          <w:rFonts w:ascii="Courier New" w:hAnsi="Courier New" w:cs="Courier New"/>
        </w:rPr>
        <w:t>.  .  .  .  .  .  .     312   100.00            7            37            48           136            84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311   100.00            9            37       </w:t>
      </w:r>
      <w:r w:rsidRPr="005D087A">
        <w:rPr>
          <w:rFonts w:ascii="Courier New" w:hAnsi="Courier New" w:cs="Courier New"/>
        </w:rPr>
        <w:t xml:space="preserve">     47           136            82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323   100.00            9            39            47           140            88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</w:t>
      </w:r>
      <w:r w:rsidRPr="005D087A">
        <w:rPr>
          <w:rFonts w:ascii="Courier New" w:hAnsi="Courier New" w:cs="Courier New"/>
        </w:rPr>
        <w:t xml:space="preserve">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</w:t>
      </w:r>
      <w:r w:rsidRPr="005D087A">
        <w:rPr>
          <w:rFonts w:ascii="Courier New" w:hAnsi="Courier New" w:cs="Courier New"/>
        </w:rPr>
        <w:t xml:space="preserve">                                                                             Report EL30A Page 0006-03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0006 PCT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County </w:t>
      </w:r>
      <w:r w:rsidRPr="005D087A">
        <w:rPr>
          <w:rFonts w:ascii="Courier New" w:hAnsi="Courier New" w:cs="Courier New"/>
        </w:rPr>
        <w:t>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320   100.00            9            39            48           137            87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328   100.00            9   </w:t>
      </w:r>
      <w:r w:rsidRPr="005D087A">
        <w:rPr>
          <w:rFonts w:ascii="Courier New" w:hAnsi="Courier New" w:cs="Courier New"/>
        </w:rPr>
        <w:t xml:space="preserve">         39            52           139            89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320   100.00            9            38            48           139            86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County Commissioner, PCT </w:t>
      </w:r>
      <w:r w:rsidRPr="005D087A">
        <w:rPr>
          <w:rFonts w:ascii="Courier New" w:hAnsi="Courier New" w:cs="Courier New"/>
        </w:rPr>
        <w:t>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Scotty Hawkins (REP).  .  .  .  .  .  .  .     325   100.00           10            38            49           139            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Larry Armstrong (REP)  .  .  .  .  .  .  .     322   100.00     </w:t>
      </w:r>
      <w:r w:rsidRPr="005D087A">
        <w:rPr>
          <w:rFonts w:ascii="Courier New" w:hAnsi="Courier New" w:cs="Courier New"/>
        </w:rPr>
        <w:t xml:space="preserve">       9            38            50           137            88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</w:t>
      </w:r>
      <w:r w:rsidRPr="005D087A">
        <w:rPr>
          <w:rFonts w:ascii="Courier New" w:hAnsi="Courier New" w:cs="Courier New"/>
        </w:rPr>
        <w:t xml:space="preserve">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0007-01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0007 PCT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</w:t>
      </w:r>
      <w:r w:rsidRPr="005D087A">
        <w:rPr>
          <w:rFonts w:ascii="Courier New" w:hAnsi="Courier New" w:cs="Courier New"/>
        </w:rPr>
        <w:t>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347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220                     9            43            53            6</w:t>
      </w:r>
      <w:r w:rsidRPr="005D087A">
        <w:rPr>
          <w:rFonts w:ascii="Courier New" w:hAnsi="Courier New" w:cs="Courier New"/>
        </w:rPr>
        <w:t>9            46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63.40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103    84.43            6            19            29            27            22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</w:t>
      </w:r>
      <w:r w:rsidRPr="005D087A">
        <w:rPr>
          <w:rFonts w:ascii="Courier New" w:hAnsi="Courier New" w:cs="Courier New"/>
        </w:rPr>
        <w:t>arty (DEM) .  .  .  .  .  .  .      19    15.57            0             0             7             4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</w:t>
      </w:r>
      <w:r w:rsidRPr="005D087A">
        <w:rPr>
          <w:rFonts w:ascii="Courier New" w:hAnsi="Courier New" w:cs="Courier New"/>
        </w:rPr>
        <w:t>Party (GRN).  .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178    81.28            8            </w:t>
      </w:r>
      <w:r w:rsidRPr="005D087A">
        <w:rPr>
          <w:rFonts w:ascii="Courier New" w:hAnsi="Courier New" w:cs="Courier New"/>
        </w:rPr>
        <w:t>40            40            56            34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33    15.07            1             2            11            11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 4     1.83            0      </w:t>
      </w:r>
      <w:r w:rsidRPr="005D087A">
        <w:rPr>
          <w:rFonts w:ascii="Courier New" w:hAnsi="Courier New" w:cs="Courier New"/>
        </w:rPr>
        <w:t xml:space="preserve">       0             2             1             1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2      .91            0             0             0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2      .91            0</w:t>
      </w:r>
      <w:r w:rsidRPr="005D087A">
        <w:rPr>
          <w:rFonts w:ascii="Courier New" w:hAnsi="Courier New" w:cs="Courier New"/>
        </w:rPr>
        <w:t xml:space="preserve">             0             0             1             1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170    80.95            8            35            40            52            35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</w:t>
      </w:r>
      <w:r w:rsidRPr="005D087A">
        <w:rPr>
          <w:rFonts w:ascii="Courier New" w:hAnsi="Courier New" w:cs="Courier New"/>
        </w:rPr>
        <w:t xml:space="preserve">  .  .  .  .  .  .  .      36    17.14            1             5            10            10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 4     1.90            0             1             2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</w:t>
      </w:r>
      <w:r w:rsidRPr="005D087A">
        <w:rPr>
          <w:rFonts w:ascii="Courier New" w:hAnsi="Courier New" w:cs="Courier New"/>
        </w:rPr>
        <w:t>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166    80.19            8            36            38            50            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31    14.98            1             3            11</w:t>
      </w:r>
      <w:r w:rsidRPr="005D087A">
        <w:rPr>
          <w:rFonts w:ascii="Courier New" w:hAnsi="Courier New" w:cs="Courier New"/>
        </w:rPr>
        <w:t xml:space="preserve">             7             9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 9     4.35            0             2             3             3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1      .48            0             0        </w:t>
      </w:r>
      <w:r w:rsidRPr="005D087A">
        <w:rPr>
          <w:rFonts w:ascii="Courier New" w:hAnsi="Courier New" w:cs="Courier New"/>
        </w:rPr>
        <w:t xml:space="preserve">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163    80.69            8            34            39            50            32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</w:t>
      </w:r>
      <w:r w:rsidRPr="005D087A">
        <w:rPr>
          <w:rFonts w:ascii="Courier New" w:hAnsi="Courier New" w:cs="Courier New"/>
        </w:rPr>
        <w:t xml:space="preserve">     31    15.35            1             3            10             8             9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 7     3.47            0             1             3             1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</w:t>
      </w:r>
      <w:r w:rsidRPr="005D087A">
        <w:rPr>
          <w:rFonts w:ascii="Courier New" w:hAnsi="Courier New" w:cs="Courier New"/>
        </w:rPr>
        <w:t xml:space="preserve"> .  .       1      .50            0             0        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168    82.76            8            36            39            52   </w:t>
      </w:r>
      <w:r w:rsidRPr="005D087A">
        <w:rPr>
          <w:rFonts w:ascii="Courier New" w:hAnsi="Courier New" w:cs="Courier New"/>
        </w:rPr>
        <w:t xml:space="preserve">         33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28    13.79            1             2             9             7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 4     1.97            0             0             2           </w:t>
      </w:r>
      <w:r w:rsidRPr="005D087A">
        <w:rPr>
          <w:rFonts w:ascii="Courier New" w:hAnsi="Courier New" w:cs="Courier New"/>
        </w:rPr>
        <w:t xml:space="preserve">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3     1.48            0             1             2             0             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</w:t>
      </w:r>
      <w:r w:rsidRPr="005D087A">
        <w:rPr>
          <w:rFonts w:ascii="Courier New" w:hAnsi="Courier New" w:cs="Courier New"/>
        </w:rPr>
        <w:t>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                           </w:t>
      </w:r>
      <w:r w:rsidRPr="005D087A">
        <w:rPr>
          <w:rFonts w:ascii="Courier New" w:hAnsi="Courier New" w:cs="Courier New"/>
        </w:rPr>
        <w:t xml:space="preserve">   Report EL30A Page 0007-02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0007 PCT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</w:t>
      </w:r>
      <w:r w:rsidRPr="005D087A">
        <w:rPr>
          <w:rFonts w:ascii="Courier New" w:hAnsi="Courier New" w:cs="Courier New"/>
        </w:rPr>
        <w:t xml:space="preserve">  .     157    77.72            8            34            39            46           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33    16.34            1             4            10             9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</w:t>
      </w:r>
      <w:r w:rsidRPr="005D087A">
        <w:rPr>
          <w:rFonts w:ascii="Courier New" w:hAnsi="Courier New" w:cs="Courier New"/>
        </w:rPr>
        <w:t xml:space="preserve">  .  .  .       8     3.96            0             1             3             2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4     1.98            0             1             0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</w:t>
      </w:r>
      <w:r w:rsidRPr="005D087A">
        <w:rPr>
          <w:rFonts w:ascii="Courier New" w:hAnsi="Courier New" w:cs="Courier New"/>
        </w:rPr>
        <w:t>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162    79.41            8            34            39            48            33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33    16.18            1             5             9</w:t>
      </w:r>
      <w:r w:rsidRPr="005D087A">
        <w:rPr>
          <w:rFonts w:ascii="Courier New" w:hAnsi="Courier New" w:cs="Courier New"/>
        </w:rPr>
        <w:t xml:space="preserve">            10             8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 6     2.94            0             1             2             1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3     1.47            0             0        </w:t>
      </w:r>
      <w:r w:rsidRPr="005D087A">
        <w:rPr>
          <w:rFonts w:ascii="Courier New" w:hAnsi="Courier New" w:cs="Courier New"/>
        </w:rPr>
        <w:t xml:space="preserve">     2             1             0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171    83.82            8            36            40            54            33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</w:t>
      </w:r>
      <w:r w:rsidRPr="005D087A">
        <w:rPr>
          <w:rFonts w:ascii="Courier New" w:hAnsi="Courier New" w:cs="Courier New"/>
        </w:rPr>
        <w:t xml:space="preserve">  .  .      28    13.73            1             3            10             6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4     1.96            0             0             2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</w:t>
      </w:r>
      <w:r w:rsidRPr="005D087A">
        <w:rPr>
          <w:rFonts w:ascii="Courier New" w:hAnsi="Courier New" w:cs="Courier New"/>
        </w:rPr>
        <w:t xml:space="preserve">  .  .  .  .       1      .49            0             0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164    80.79            8            33            39   </w:t>
      </w:r>
      <w:r w:rsidRPr="005D087A">
        <w:rPr>
          <w:rFonts w:ascii="Courier New" w:hAnsi="Courier New" w:cs="Courier New"/>
        </w:rPr>
        <w:t xml:space="preserve">         51            33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34    16.75            1             6            11             7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 5     2.46            0             1           </w:t>
      </w:r>
      <w:r w:rsidRPr="005D087A">
        <w:rPr>
          <w:rFonts w:ascii="Courier New" w:hAnsi="Courier New" w:cs="Courier New"/>
        </w:rPr>
        <w:t xml:space="preserve">  2             1             1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181   100.00            9            38            42            55            37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</w:t>
      </w:r>
      <w:r w:rsidRPr="005D087A">
        <w:rPr>
          <w:rFonts w:ascii="Courier New" w:hAnsi="Courier New" w:cs="Courier New"/>
        </w:rPr>
        <w:t>an Birdwell (REP).  .  .  .  .  .  .  .     171    83.01            8            35            41            53            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35    16.99            1             3            10            10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181   100.00            9            37            42            54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</w:t>
      </w:r>
      <w:r w:rsidRPr="005D087A">
        <w:rPr>
          <w:rFonts w:ascii="Courier New" w:hAnsi="Courier New" w:cs="Courier New"/>
        </w:rPr>
        <w:t>.  .  .  .     180   100.00            9            38            43            52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184   100.00            9            39            42 </w:t>
      </w:r>
      <w:r w:rsidRPr="005D087A">
        <w:rPr>
          <w:rFonts w:ascii="Courier New" w:hAnsi="Courier New" w:cs="Courier New"/>
        </w:rPr>
        <w:t xml:space="preserve">           56            38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</w:t>
      </w:r>
      <w:r w:rsidRPr="005D087A">
        <w:rPr>
          <w:rFonts w:ascii="Courier New" w:hAnsi="Courier New" w:cs="Courier New"/>
        </w:rPr>
        <w:t xml:space="preserve">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0007-03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0007 PCT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</w:t>
      </w:r>
      <w:r w:rsidRPr="005D087A">
        <w:rPr>
          <w:rFonts w:ascii="Courier New" w:hAnsi="Courier New" w:cs="Courier New"/>
        </w:rPr>
        <w:t>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187   100.00            9            39            42            58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</w:t>
      </w:r>
      <w:r w:rsidRPr="005D087A">
        <w:rPr>
          <w:rFonts w:ascii="Courier New" w:hAnsi="Courier New" w:cs="Courier New"/>
        </w:rPr>
        <w:t>(REP) .  .  .  .  .  .  .  .     195   100.00            8            40            47            60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185   100.00            9            39            </w:t>
      </w:r>
      <w:r w:rsidRPr="005D087A">
        <w:rPr>
          <w:rFonts w:ascii="Courier New" w:hAnsi="Courier New" w:cs="Courier New"/>
        </w:rPr>
        <w:t>42            58            37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Scotty Hawkins (REP).  .  .  .  .  .  .  .     187   100.00            9            39            42            58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Lar</w:t>
      </w:r>
      <w:r w:rsidRPr="005D087A">
        <w:rPr>
          <w:rFonts w:ascii="Courier New" w:hAnsi="Courier New" w:cs="Courier New"/>
        </w:rPr>
        <w:t>ry Armstrong (REP)  .  .  .  .  .  .  .     191   100.00            9            40            44            60            38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</w:t>
      </w:r>
      <w:r w:rsidRPr="005D087A">
        <w:rPr>
          <w:rFonts w:ascii="Courier New" w:hAnsi="Courier New" w:cs="Courier New"/>
        </w:rPr>
        <w:t xml:space="preserve">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</w:t>
      </w:r>
      <w:r w:rsidRPr="005D087A">
        <w:rPr>
          <w:rFonts w:ascii="Courier New" w:hAnsi="Courier New" w:cs="Courier New"/>
        </w:rPr>
        <w:t>08-01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0008 PCT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556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288  </w:t>
      </w:r>
      <w:r w:rsidRPr="005D087A">
        <w:rPr>
          <w:rFonts w:ascii="Courier New" w:hAnsi="Courier New" w:cs="Courier New"/>
        </w:rPr>
        <w:t xml:space="preserve">                  11            72            89            66            50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51.80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117    68.82            6          </w:t>
      </w:r>
      <w:r w:rsidRPr="005D087A">
        <w:rPr>
          <w:rFonts w:ascii="Courier New" w:hAnsi="Courier New" w:cs="Courier New"/>
        </w:rPr>
        <w:t xml:space="preserve">  28            47            18            18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48    28.24            2             8            16            10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4     2.35            1    </w:t>
      </w:r>
      <w:r w:rsidRPr="005D087A">
        <w:rPr>
          <w:rFonts w:ascii="Courier New" w:hAnsi="Courier New" w:cs="Courier New"/>
        </w:rPr>
        <w:t xml:space="preserve">         0             2             0             1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1      .59            0             1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</w:t>
      </w:r>
      <w:r w:rsidRPr="005D087A">
        <w:rPr>
          <w:rFonts w:ascii="Courier New" w:hAnsi="Courier New" w:cs="Courier New"/>
        </w:rPr>
        <w:t>Pence (REP) .  .  .     207    71.88            7            56            67            43            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67    23.26            4            13            20            16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</w:t>
      </w:r>
      <w:r w:rsidRPr="005D087A">
        <w:rPr>
          <w:rFonts w:ascii="Courier New" w:hAnsi="Courier New" w:cs="Courier New"/>
        </w:rPr>
        <w:t>lliam Weld (LIB)  .  .  .       8     2.78            0             1             2             3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1      .35            0             1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</w:t>
      </w:r>
      <w:r w:rsidRPr="005D087A">
        <w:rPr>
          <w:rFonts w:ascii="Courier New" w:hAnsi="Courier New" w:cs="Courier New"/>
        </w:rPr>
        <w:t>.  .  .  .  .  .  .  .  .  .  .       5     1.74            0             1             0             4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205    73.74            7            54     </w:t>
      </w:r>
      <w:r w:rsidRPr="005D087A">
        <w:rPr>
          <w:rFonts w:ascii="Courier New" w:hAnsi="Courier New" w:cs="Courier New"/>
        </w:rPr>
        <w:t xml:space="preserve">       65            45            34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60    21.58            2            11            20            14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13     4.68            1             </w:t>
      </w:r>
      <w:r w:rsidRPr="005D087A">
        <w:rPr>
          <w:rFonts w:ascii="Courier New" w:hAnsi="Courier New" w:cs="Courier New"/>
        </w:rPr>
        <w:t>3             4             3             2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192    68.82            7            49            61            42            33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</w:t>
      </w:r>
      <w:r w:rsidRPr="005D087A">
        <w:rPr>
          <w:rFonts w:ascii="Courier New" w:hAnsi="Courier New" w:cs="Courier New"/>
        </w:rPr>
        <w:t xml:space="preserve">  .      60    21.51            2            15            18            12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22     7.89            1             4             8             7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</w:t>
      </w:r>
      <w:r w:rsidRPr="005D087A">
        <w:rPr>
          <w:rFonts w:ascii="Courier New" w:hAnsi="Courier New" w:cs="Courier New"/>
        </w:rPr>
        <w:t xml:space="preserve">  .  .  .       5     1.79            0             1             2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192    69.57            7            53            60            4</w:t>
      </w:r>
      <w:r w:rsidRPr="005D087A">
        <w:rPr>
          <w:rFonts w:ascii="Courier New" w:hAnsi="Courier New" w:cs="Courier New"/>
        </w:rPr>
        <w:t>2            30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64    23.19            2            11            20            15           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17     6.16            1             3             6       </w:t>
      </w:r>
      <w:r w:rsidRPr="005D087A">
        <w:rPr>
          <w:rFonts w:ascii="Courier New" w:hAnsi="Courier New" w:cs="Courier New"/>
        </w:rPr>
        <w:t xml:space="preserve">      4             3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3     1.09            0             1             1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190    69</w:t>
      </w:r>
      <w:r w:rsidRPr="005D087A">
        <w:rPr>
          <w:rFonts w:ascii="Courier New" w:hAnsi="Courier New" w:cs="Courier New"/>
        </w:rPr>
        <w:t>.09            7            48            63            42           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67    24.36            2            13            20            16           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15</w:t>
      </w:r>
      <w:r w:rsidRPr="005D087A">
        <w:rPr>
          <w:rFonts w:ascii="Courier New" w:hAnsi="Courier New" w:cs="Courier New"/>
        </w:rPr>
        <w:t xml:space="preserve">     5.45            0             5             5             3             2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3     1.09            1             1             0             0             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</w:t>
      </w:r>
      <w:r w:rsidRPr="005D087A">
        <w:rPr>
          <w:rFonts w:ascii="Courier New" w:hAnsi="Courier New" w:cs="Courier New"/>
        </w:rPr>
        <w:t xml:space="preserve">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</w:t>
      </w:r>
      <w:r w:rsidRPr="005D087A">
        <w:rPr>
          <w:rFonts w:ascii="Courier New" w:hAnsi="Courier New" w:cs="Courier New"/>
        </w:rPr>
        <w:t xml:space="preserve">                                                                Report EL30A Page 0008-02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0008 PCT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</w:t>
      </w:r>
      <w:r w:rsidRPr="005D087A">
        <w:rPr>
          <w:rFonts w:ascii="Courier New" w:hAnsi="Courier New" w:cs="Courier New"/>
        </w:rPr>
        <w:t>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195    70.65            7            51            60            47           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61    22.10            2            11            20   </w:t>
      </w:r>
      <w:r w:rsidRPr="005D087A">
        <w:rPr>
          <w:rFonts w:ascii="Courier New" w:hAnsi="Courier New" w:cs="Courier New"/>
        </w:rPr>
        <w:t xml:space="preserve">         13            15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15     5.43            0             4             6      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5     1.81            1             2           </w:t>
      </w:r>
      <w:r w:rsidRPr="005D087A">
        <w:rPr>
          <w:rFonts w:ascii="Courier New" w:hAnsi="Courier New" w:cs="Courier New"/>
        </w:rPr>
        <w:t xml:space="preserve">  1             0             1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193    70.18            7            49            61            44            32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</w:t>
      </w:r>
      <w:r w:rsidRPr="005D087A">
        <w:rPr>
          <w:rFonts w:ascii="Courier New" w:hAnsi="Courier New" w:cs="Courier New"/>
        </w:rPr>
        <w:t xml:space="preserve">  .      63    22.91            2            13            19            15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16     5.82            0             4             7             3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</w:t>
      </w:r>
      <w:r w:rsidRPr="005D087A">
        <w:rPr>
          <w:rFonts w:ascii="Courier New" w:hAnsi="Courier New" w:cs="Courier New"/>
        </w:rPr>
        <w:t xml:space="preserve">  .  .  .       3     1.09            1             1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196    71.27            7            50            63      </w:t>
      </w:r>
      <w:r w:rsidRPr="005D087A">
        <w:rPr>
          <w:rFonts w:ascii="Courier New" w:hAnsi="Courier New" w:cs="Courier New"/>
        </w:rPr>
        <w:t xml:space="preserve">      44            32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63    22.91            2            12            18            16           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13     4.73            1             3             5</w:t>
      </w:r>
      <w:r w:rsidRPr="005D087A">
        <w:rPr>
          <w:rFonts w:ascii="Courier New" w:hAnsi="Courier New" w:cs="Courier New"/>
        </w:rPr>
        <w:t xml:space="preserve">             2             2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3     1.09            0             2             1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</w:t>
      </w:r>
      <w:r w:rsidRPr="005D087A">
        <w:rPr>
          <w:rFonts w:ascii="Courier New" w:hAnsi="Courier New" w:cs="Courier New"/>
        </w:rPr>
        <w:t xml:space="preserve">     195    71.17            7            50            62            44            32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63    22.99            2            12            19            16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</w:t>
      </w:r>
      <w:r w:rsidRPr="005D087A">
        <w:rPr>
          <w:rFonts w:ascii="Courier New" w:hAnsi="Courier New" w:cs="Courier New"/>
        </w:rPr>
        <w:t xml:space="preserve">  .  .      16     5.84            1             4             6      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216   100.00            7            51            71            50   </w:t>
      </w:r>
      <w:r w:rsidRPr="005D087A">
        <w:rPr>
          <w:rFonts w:ascii="Courier New" w:hAnsi="Courier New" w:cs="Courier New"/>
        </w:rPr>
        <w:t xml:space="preserve">         37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210    75.27            7            56            68            46            33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69    24.73        </w:t>
      </w:r>
      <w:r w:rsidRPr="005D087A">
        <w:rPr>
          <w:rFonts w:ascii="Courier New" w:hAnsi="Courier New" w:cs="Courier New"/>
        </w:rPr>
        <w:t xml:space="preserve">    2            12            21            18            16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219   100.00            7            53            72            50            37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</w:t>
      </w:r>
      <w:r w:rsidRPr="005D087A">
        <w:rPr>
          <w:rFonts w:ascii="Courier New" w:hAnsi="Courier New" w:cs="Courier New"/>
        </w:rPr>
        <w:t>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219   100.00            7            52            70            50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</w:t>
      </w:r>
      <w:r w:rsidRPr="005D087A">
        <w:rPr>
          <w:rFonts w:ascii="Courier New" w:hAnsi="Courier New" w:cs="Courier New"/>
        </w:rPr>
        <w:t xml:space="preserve"> .     227   100.00            8            55            72            53            39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</w:t>
      </w:r>
      <w:r w:rsidRPr="005D087A">
        <w:rPr>
          <w:rFonts w:ascii="Courier New" w:hAnsi="Courier New" w:cs="Courier New"/>
        </w:rPr>
        <w:t xml:space="preserve">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0008-03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0008 PCT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</w:t>
      </w:r>
      <w:r w:rsidRPr="005D087A">
        <w:rPr>
          <w:rFonts w:ascii="Courier New" w:hAnsi="Courier New" w:cs="Courier New"/>
        </w:rPr>
        <w:t xml:space="preserve">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225   100.00            8            56            70          </w:t>
      </w:r>
      <w:r w:rsidRPr="005D087A">
        <w:rPr>
          <w:rFonts w:ascii="Courier New" w:hAnsi="Courier New" w:cs="Courier New"/>
        </w:rPr>
        <w:t xml:space="preserve">  52            39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226   100.00            8            52            72            55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</w:t>
      </w:r>
      <w:r w:rsidRPr="005D087A">
        <w:rPr>
          <w:rFonts w:ascii="Courier New" w:hAnsi="Courier New" w:cs="Courier New"/>
        </w:rPr>
        <w:t xml:space="preserve"> .  .     218   100.00            7            52            71            50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Precinct No. 4, Une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 Lake (REP).  .  .  .  .  .  .  .  .     222   100.00            7            51            72   </w:t>
      </w:r>
      <w:r w:rsidRPr="005D087A">
        <w:rPr>
          <w:rFonts w:ascii="Courier New" w:hAnsi="Courier New" w:cs="Courier New"/>
        </w:rPr>
        <w:t xml:space="preserve">         53            39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Collin Yeaman (REP) .  .  .  .  .  .  .  .     223   100.00            7            53            73            51            39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</w:t>
      </w:r>
      <w:r w:rsidRPr="005D087A">
        <w:rPr>
          <w:rFonts w:ascii="Courier New" w:hAnsi="Courier New" w:cs="Courier New"/>
        </w:rPr>
        <w:t>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</w:t>
      </w:r>
      <w:r w:rsidRPr="005D087A">
        <w:rPr>
          <w:rFonts w:ascii="Courier New" w:hAnsi="Courier New" w:cs="Courier New"/>
        </w:rPr>
        <w:t xml:space="preserve">                                                       Report EL30A Page 0009-01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0009 PCT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</w:t>
      </w:r>
      <w:r w:rsidRPr="005D087A">
        <w:rPr>
          <w:rFonts w:ascii="Courier New" w:hAnsi="Courier New" w:cs="Courier New"/>
        </w:rPr>
        <w:t>.  .  .  .  .   1,919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1,008                    30           172           290           258           258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52.53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</w:t>
      </w:r>
      <w:r w:rsidRPr="005D087A">
        <w:rPr>
          <w:rFonts w:ascii="Courier New" w:hAnsi="Courier New" w:cs="Courier New"/>
        </w:rPr>
        <w:t>ican Party (REP) .  .  .  .  .  .  .     493    72.39           19            75           152           132           115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182    26.73            1            23            43            46            69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</w:t>
      </w:r>
      <w:r w:rsidRPr="005D087A">
        <w:rPr>
          <w:rFonts w:ascii="Courier New" w:hAnsi="Courier New" w:cs="Courier New"/>
        </w:rPr>
        <w:t>Libertarian Party (LIB).  .  .  .  .  .  .       6      .88            0             1             2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0                     0             0             0             0           </w:t>
      </w:r>
      <w:r w:rsidRPr="005D087A">
        <w:rPr>
          <w:rFonts w:ascii="Courier New" w:hAnsi="Courier New" w:cs="Courier New"/>
        </w:rPr>
        <w:t xml:space="preserve">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734    73.03           27           135           225           185           162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245    24.38            1</w:t>
      </w:r>
      <w:r w:rsidRPr="005D087A">
        <w:rPr>
          <w:rFonts w:ascii="Courier New" w:hAnsi="Courier New" w:cs="Courier New"/>
        </w:rPr>
        <w:t xml:space="preserve">            32            56            64            92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15     1.49            0             1             5             6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5      .50       </w:t>
      </w:r>
      <w:r w:rsidRPr="005D087A">
        <w:rPr>
          <w:rFonts w:ascii="Courier New" w:hAnsi="Courier New" w:cs="Courier New"/>
        </w:rPr>
        <w:t xml:space="preserve">     0             2             1             1             1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6      .60            2             2             0             2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</w:t>
      </w:r>
      <w:r w:rsidRPr="005D087A">
        <w:rPr>
          <w:rFonts w:ascii="Courier New" w:hAnsi="Courier New" w:cs="Courier New"/>
        </w:rPr>
        <w:t>(REP).  .  .  .  .  .  .  .     729    73.86           27           132           226           186           158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240    24.32            1            32            51            64            92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</w:t>
      </w:r>
      <w:r w:rsidRPr="005D087A">
        <w:rPr>
          <w:rFonts w:ascii="Courier New" w:hAnsi="Courier New" w:cs="Courier New"/>
        </w:rPr>
        <w:t>c Schneiderman (LIB).  .  .  .  .      18     1.82            0             4             8             4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694    70.89           27           128        </w:t>
      </w:r>
      <w:r w:rsidRPr="005D087A">
        <w:rPr>
          <w:rFonts w:ascii="Courier New" w:hAnsi="Courier New" w:cs="Courier New"/>
        </w:rPr>
        <w:t xml:space="preserve">   215           173           151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244    24.92            1            36            54            64            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30     3.06            0             2  </w:t>
      </w:r>
      <w:r w:rsidRPr="005D087A">
        <w:rPr>
          <w:rFonts w:ascii="Courier New" w:hAnsi="Courier New" w:cs="Courier New"/>
        </w:rPr>
        <w:t xml:space="preserve">           8            11             9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11     1.12            0             1             2             5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</w:t>
      </w:r>
      <w:r w:rsidRPr="005D087A">
        <w:rPr>
          <w:rFonts w:ascii="Courier New" w:hAnsi="Courier New" w:cs="Courier New"/>
        </w:rPr>
        <w:t xml:space="preserve"> .  .     718    73.04           27           129           225           181           156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228    23.19            1            32            48            61            86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</w:t>
      </w:r>
      <w:r w:rsidRPr="005D087A">
        <w:rPr>
          <w:rFonts w:ascii="Courier New" w:hAnsi="Courier New" w:cs="Courier New"/>
        </w:rPr>
        <w:t xml:space="preserve"> .  .  .  .      25     2.54            0             6             7             7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12     1.22            0             1             2             6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</w:t>
      </w:r>
      <w:r w:rsidRPr="005D087A">
        <w:rPr>
          <w:rFonts w:ascii="Courier New" w:hAnsi="Courier New" w:cs="Courier New"/>
        </w:rPr>
        <w:t>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722    73.37           27           131           223           184           157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234    23.78            1            33            51     </w:t>
      </w:r>
      <w:r w:rsidRPr="005D087A">
        <w:rPr>
          <w:rFonts w:ascii="Courier New" w:hAnsi="Courier New" w:cs="Courier New"/>
        </w:rPr>
        <w:t xml:space="preserve">       61            88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20     2.03            0             3             7             7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8      .81            0             1             </w:t>
      </w:r>
      <w:r w:rsidRPr="005D087A">
        <w:rPr>
          <w:rFonts w:ascii="Courier New" w:hAnsi="Courier New" w:cs="Courier New"/>
        </w:rPr>
        <w:t>2             2             3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</w:t>
      </w:r>
      <w:r w:rsidRPr="005D087A">
        <w:rPr>
          <w:rFonts w:ascii="Courier New" w:hAnsi="Courier New" w:cs="Courier New"/>
        </w:rPr>
        <w:t xml:space="preserve">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0009-02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0009 PCT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</w:t>
      </w:r>
      <w:r w:rsidRPr="005D087A">
        <w:rPr>
          <w:rFonts w:ascii="Courier New" w:hAnsi="Courier New" w:cs="Courier New"/>
        </w:rPr>
        <w:t xml:space="preserve">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713    72.83           27           127           218           182           159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</w:t>
      </w:r>
      <w:r w:rsidRPr="005D087A">
        <w:rPr>
          <w:rFonts w:ascii="Courier New" w:hAnsi="Courier New" w:cs="Courier New"/>
        </w:rPr>
        <w:t>.  .  .  .  .  .     236    24.11            1            34            51            61            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23     2.35            0             4             9             7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</w:t>
      </w:r>
      <w:r w:rsidRPr="005D087A">
        <w:rPr>
          <w:rFonts w:ascii="Courier New" w:hAnsi="Courier New" w:cs="Courier New"/>
        </w:rPr>
        <w:t>.  .  .  .  .  .  .  .       7      .72            0             2             1             4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708    72.32           27           133       </w:t>
      </w:r>
      <w:r w:rsidRPr="005D087A">
        <w:rPr>
          <w:rFonts w:ascii="Courier New" w:hAnsi="Courier New" w:cs="Courier New"/>
        </w:rPr>
        <w:t xml:space="preserve">    216           178           154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239    24.41            1            30            52            67            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27     2.76            0             4 </w:t>
      </w:r>
      <w:r w:rsidRPr="005D087A">
        <w:rPr>
          <w:rFonts w:ascii="Courier New" w:hAnsi="Courier New" w:cs="Courier New"/>
        </w:rPr>
        <w:t xml:space="preserve">            9             8             6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5      .51            0             1             2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</w:t>
      </w:r>
      <w:r w:rsidRPr="005D087A">
        <w:rPr>
          <w:rFonts w:ascii="Courier New" w:hAnsi="Courier New" w:cs="Courier New"/>
        </w:rPr>
        <w:t>.  .  .  .  .     716    72.99           27           130           222           183           154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233    23.75            1            33            49            60            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</w:t>
      </w:r>
      <w:r w:rsidRPr="005D087A">
        <w:rPr>
          <w:rFonts w:ascii="Courier New" w:hAnsi="Courier New" w:cs="Courier New"/>
        </w:rPr>
        <w:t>III (LIB).  .  .  .      20     2.04            0             4             7             6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12     1.22            0             1             2             5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</w:t>
      </w:r>
      <w:r w:rsidRPr="005D087A">
        <w:rPr>
          <w:rFonts w:ascii="Courier New" w:hAnsi="Courier New" w:cs="Courier New"/>
        </w:rPr>
        <w:t>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706    72.19           27           128           218           180           153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238    24.34            1            35    </w:t>
      </w:r>
      <w:r w:rsidRPr="005D087A">
        <w:rPr>
          <w:rFonts w:ascii="Courier New" w:hAnsi="Courier New" w:cs="Courier New"/>
        </w:rPr>
        <w:t xml:space="preserve">        49            64            89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34     3.48            0             5            11            10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</w:t>
      </w:r>
      <w:r w:rsidRPr="005D087A">
        <w:rPr>
          <w:rFonts w:ascii="Courier New" w:hAnsi="Courier New" w:cs="Courier New"/>
        </w:rPr>
        <w:t xml:space="preserve"> .     791   100.00           27           131           240           206           187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733    75.18           27           126           226           190       </w:t>
      </w:r>
      <w:r w:rsidRPr="005D087A">
        <w:rPr>
          <w:rFonts w:ascii="Courier New" w:hAnsi="Courier New" w:cs="Courier New"/>
        </w:rPr>
        <w:t xml:space="preserve">    164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242    24.82            1            38            51            66            86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782   100.00           27        </w:t>
      </w:r>
      <w:r w:rsidRPr="005D087A">
        <w:rPr>
          <w:rFonts w:ascii="Courier New" w:hAnsi="Courier New" w:cs="Courier New"/>
        </w:rPr>
        <w:t xml:space="preserve">   126           238           202           189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794   100.00           27           128           240           204           195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</w:t>
      </w:r>
      <w:r w:rsidRPr="005D087A">
        <w:rPr>
          <w:rFonts w:ascii="Courier New" w:hAnsi="Courier New" w:cs="Courier New"/>
        </w:rPr>
        <w:t>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805   100.00           27           130           244           207           197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      Hill County, Texas                    </w:t>
      </w:r>
      <w:r w:rsidRPr="005D087A">
        <w:rPr>
          <w:rFonts w:ascii="Courier New" w:hAnsi="Courier New" w:cs="Courier New"/>
        </w:rPr>
        <w:t xml:space="preserve">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          </w:t>
      </w:r>
      <w:r w:rsidRPr="005D087A">
        <w:rPr>
          <w:rFonts w:ascii="Courier New" w:hAnsi="Courier New" w:cs="Courier New"/>
        </w:rPr>
        <w:t xml:space="preserve">                    Report EL30A Page 0009-03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0009 PCT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</w:t>
      </w:r>
      <w:r w:rsidRPr="005D087A">
        <w:rPr>
          <w:rFonts w:ascii="Courier New" w:hAnsi="Courier New" w:cs="Courier New"/>
        </w:rPr>
        <w:t>.  .  .  .     796   100.00           27           127           243           204           195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808   100.00           29           129           240           208           202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795   100.00           27           128           239           206           195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Precinct No. 4, Une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 Lake (REP).  .  . </w:t>
      </w:r>
      <w:r w:rsidRPr="005D087A">
        <w:rPr>
          <w:rFonts w:ascii="Courier New" w:hAnsi="Courier New" w:cs="Courier New"/>
        </w:rPr>
        <w:t xml:space="preserve"> .  .  .  .  .  .     795   100.00           29           125           240           207           194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Collin Yeaman (REP) .  .  .  .  .  .  .  .     788   100.00           27           126           238      </w:t>
      </w:r>
      <w:r w:rsidRPr="005D087A">
        <w:rPr>
          <w:rFonts w:ascii="Courier New" w:hAnsi="Courier New" w:cs="Courier New"/>
        </w:rPr>
        <w:t xml:space="preserve">     205           192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</w:t>
      </w:r>
      <w:r w:rsidRPr="005D087A">
        <w:rPr>
          <w:rFonts w:ascii="Courier New" w:hAnsi="Courier New" w:cs="Courier New"/>
        </w:rPr>
        <w:t xml:space="preserve">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0010-01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0010 PCT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</w:t>
      </w:r>
      <w:r w:rsidRPr="005D087A">
        <w:rPr>
          <w:rFonts w:ascii="Courier New" w:hAnsi="Courier New" w:cs="Courier New"/>
        </w:rPr>
        <w:t>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816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478                    26           107           166            83            96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</w:t>
      </w:r>
      <w:r w:rsidRPr="005D087A">
        <w:rPr>
          <w:rFonts w:ascii="Courier New" w:hAnsi="Courier New" w:cs="Courier New"/>
        </w:rPr>
        <w:t>.  .  .  .  .  .  .            58.58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256    85.62           13            56            87            44            56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40   </w:t>
      </w:r>
      <w:r w:rsidRPr="005D087A">
        <w:rPr>
          <w:rFonts w:ascii="Courier New" w:hAnsi="Courier New" w:cs="Courier New"/>
        </w:rPr>
        <w:t xml:space="preserve"> 13.38            6            10            17             3             4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1      .33            0             0             1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</w:t>
      </w:r>
      <w:r w:rsidRPr="005D087A">
        <w:rPr>
          <w:rFonts w:ascii="Courier New" w:hAnsi="Courier New" w:cs="Courier New"/>
        </w:rPr>
        <w:t xml:space="preserve">  2      .67            0             0             2             0             0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388    81.68           19            89           134            68           </w:t>
      </w:r>
      <w:r w:rsidRPr="005D087A">
        <w:rPr>
          <w:rFonts w:ascii="Courier New" w:hAnsi="Courier New" w:cs="Courier New"/>
        </w:rPr>
        <w:t xml:space="preserve"> 78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70    14.74            6            15            29            10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11     2.32            1             0             3             2     </w:t>
      </w:r>
      <w:r w:rsidRPr="005D087A">
        <w:rPr>
          <w:rFonts w:ascii="Courier New" w:hAnsi="Courier New" w:cs="Courier New"/>
        </w:rPr>
        <w:t xml:space="preserve">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3      .63            0             2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3      .63            0             1             0             </w:t>
      </w:r>
      <w:r w:rsidRPr="005D087A">
        <w:rPr>
          <w:rFonts w:ascii="Courier New" w:hAnsi="Courier New" w:cs="Courier New"/>
        </w:rPr>
        <w:t>2             0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388    83.08           20            85           133            70            80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67    14.35   </w:t>
      </w:r>
      <w:r w:rsidRPr="005D087A">
        <w:rPr>
          <w:rFonts w:ascii="Courier New" w:hAnsi="Courier New" w:cs="Courier New"/>
        </w:rPr>
        <w:t xml:space="preserve">         6            16            25            11             9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12     2.57            0             2             4             0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</w:t>
      </w:r>
      <w:r w:rsidRPr="005D087A">
        <w:rPr>
          <w:rFonts w:ascii="Courier New" w:hAnsi="Courier New" w:cs="Courier New"/>
        </w:rPr>
        <w:t>(REP)  .  .  .  .  .  .  .     375    79.96           19            81           131            67            77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70    14.93            7            17            25            12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</w:t>
      </w:r>
      <w:r w:rsidRPr="005D087A">
        <w:rPr>
          <w:rFonts w:ascii="Courier New" w:hAnsi="Courier New" w:cs="Courier New"/>
        </w:rPr>
        <w:t>r (LIB).  .  .  .  .  .  .  .  .      18     3.84            0             5             3             1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6     1.28            0             2             3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</w:t>
      </w:r>
      <w:r w:rsidRPr="005D087A">
        <w:rPr>
          <w:rFonts w:ascii="Courier New" w:hAnsi="Courier New" w:cs="Courier New"/>
        </w:rPr>
        <w:t>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376    80.86           17            80           133            65            81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67    14.41            8            </w:t>
      </w:r>
      <w:r w:rsidRPr="005D087A">
        <w:rPr>
          <w:rFonts w:ascii="Courier New" w:hAnsi="Courier New" w:cs="Courier New"/>
        </w:rPr>
        <w:t>19            21            11             8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16     3.44            0             4             4             3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6     1.29            0      </w:t>
      </w:r>
      <w:r w:rsidRPr="005D087A">
        <w:rPr>
          <w:rFonts w:ascii="Courier New" w:hAnsi="Courier New" w:cs="Courier New"/>
        </w:rPr>
        <w:t xml:space="preserve">       1             3             1             1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382    81.97           19            81           132            68            82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</w:t>
      </w:r>
      <w:r w:rsidRPr="005D087A">
        <w:rPr>
          <w:rFonts w:ascii="Courier New" w:hAnsi="Courier New" w:cs="Courier New"/>
        </w:rPr>
        <w:t xml:space="preserve">  .  .  .  .  .      56    12.02            7            13            23             8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18     3.86            0             8             3             2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</w:t>
      </w:r>
      <w:r w:rsidRPr="005D087A">
        <w:rPr>
          <w:rFonts w:ascii="Courier New" w:hAnsi="Courier New" w:cs="Courier New"/>
        </w:rPr>
        <w:t>(GRN).  .  .  .  .  .      10     2.15            0             2             3             2             3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</w:t>
      </w:r>
      <w:r w:rsidRPr="005D087A">
        <w:rPr>
          <w:rFonts w:ascii="Courier New" w:hAnsi="Courier New" w:cs="Courier New"/>
        </w:rPr>
        <w:t xml:space="preserve">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0010-02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0010 PCT 1</w:t>
      </w:r>
      <w:r w:rsidRPr="005D087A">
        <w:rPr>
          <w:rFonts w:ascii="Courier New" w:hAnsi="Courier New" w:cs="Courier New"/>
        </w:rPr>
        <w:t>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370    79.40           15       </w:t>
      </w:r>
      <w:r w:rsidRPr="005D087A">
        <w:rPr>
          <w:rFonts w:ascii="Courier New" w:hAnsi="Courier New" w:cs="Courier New"/>
        </w:rPr>
        <w:t xml:space="preserve">     81           127            68            79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58    12.45            6            13            24             9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22     4.72            4 </w:t>
      </w:r>
      <w:r w:rsidRPr="005D087A">
        <w:rPr>
          <w:rFonts w:ascii="Courier New" w:hAnsi="Courier New" w:cs="Courier New"/>
        </w:rPr>
        <w:t xml:space="preserve">            6             4             2             6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16     3.43            0             4             6             2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</w:t>
      </w:r>
      <w:r w:rsidRPr="005D087A">
        <w:rPr>
          <w:rFonts w:ascii="Courier New" w:hAnsi="Courier New" w:cs="Courier New"/>
        </w:rPr>
        <w:t>REP) .  .  .  .  .  .  .  .     374    80.26           17            79           130            69            79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66    14.16            7            19            23             9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</w:t>
      </w:r>
      <w:r w:rsidRPr="005D087A">
        <w:rPr>
          <w:rFonts w:ascii="Courier New" w:hAnsi="Courier New" w:cs="Courier New"/>
        </w:rPr>
        <w:t>(LIB).  .  .  .  .  .  .  .  .  .      19     4.08            1             4             4             2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7     1.50            0             2             4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381    81.76           20            83           128            70            80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62    13.30            6    </w:t>
      </w:r>
      <w:r w:rsidRPr="005D087A">
        <w:rPr>
          <w:rFonts w:ascii="Courier New" w:hAnsi="Courier New" w:cs="Courier New"/>
        </w:rPr>
        <w:t xml:space="preserve">        15            23             8            10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14     3.00            0             3             5             2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9     1.93           </w:t>
      </w:r>
      <w:r w:rsidRPr="005D087A">
        <w:rPr>
          <w:rFonts w:ascii="Courier New" w:hAnsi="Courier New" w:cs="Courier New"/>
        </w:rPr>
        <w:t xml:space="preserve"> 0             3             4             1             1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384    82.23           20            82           134            69            79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</w:t>
      </w:r>
      <w:r w:rsidRPr="005D087A">
        <w:rPr>
          <w:rFonts w:ascii="Courier New" w:hAnsi="Courier New" w:cs="Courier New"/>
        </w:rPr>
        <w:t xml:space="preserve"> (DEM)  .  .  .  .  .  .  .  .      62    13.28            6            18            22             9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21     4.50            0             5             4             3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</w:t>
      </w:r>
      <w:r w:rsidRPr="005D087A">
        <w:rPr>
          <w:rFonts w:ascii="Courier New" w:hAnsi="Courier New" w:cs="Courier New"/>
        </w:rPr>
        <w:t>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412   100.00           20            83           143            77            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</w:t>
      </w:r>
      <w:r w:rsidRPr="005D087A">
        <w:rPr>
          <w:rFonts w:ascii="Courier New" w:hAnsi="Courier New" w:cs="Courier New"/>
        </w:rPr>
        <w:t xml:space="preserve">    402    85.53           19            86           137            73            87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68    14.47            7            17            26             9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</w:t>
      </w:r>
      <w:r w:rsidRPr="005D087A">
        <w:rPr>
          <w:rFonts w:ascii="Courier New" w:hAnsi="Courier New" w:cs="Courier New"/>
        </w:rPr>
        <w:t>ron Cook (REP) .  .  .  .  .  .  .  .  .     417   100.00           20            85           146            75            91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413   100.00           20</w:t>
      </w:r>
      <w:r w:rsidRPr="005D087A">
        <w:rPr>
          <w:rFonts w:ascii="Courier New" w:hAnsi="Courier New" w:cs="Courier New"/>
        </w:rPr>
        <w:t xml:space="preserve">            82           144            77            90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417   100.00           20            86           144            77            90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</w:t>
      </w:r>
      <w:r w:rsidRPr="005D087A">
        <w:rPr>
          <w:rFonts w:ascii="Courier New" w:hAnsi="Courier New" w:cs="Courier New"/>
        </w:rPr>
        <w:t>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</w:t>
      </w:r>
      <w:r w:rsidRPr="005D087A">
        <w:rPr>
          <w:rFonts w:ascii="Courier New" w:hAnsi="Courier New" w:cs="Courier New"/>
        </w:rPr>
        <w:t>09/19/17 10:07 AM                                                                                 Report EL30A Page 0010-03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0010 PCT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</w:t>
      </w:r>
      <w:r w:rsidRPr="005D087A">
        <w:rPr>
          <w:rFonts w:ascii="Courier New" w:hAnsi="Courier New" w:cs="Courier New"/>
        </w:rPr>
        <w:t xml:space="preserve">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416   100.00           20            84           145            77            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420   </w:t>
      </w:r>
      <w:r w:rsidRPr="005D087A">
        <w:rPr>
          <w:rFonts w:ascii="Courier New" w:hAnsi="Courier New" w:cs="Courier New"/>
        </w:rPr>
        <w:t>100.00           18            89           146            77            90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418   100.00           20            86           146            76            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</w:t>
      </w:r>
      <w:r w:rsidRPr="005D087A">
        <w:rPr>
          <w:rFonts w:ascii="Courier New" w:hAnsi="Courier New" w:cs="Courier New"/>
        </w:rPr>
        <w:t>nty Commissioner, PCT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Andrew Montgomery (REP).  .  .  .  .  .  .     414   100.00           20            87           142            75            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Bill Wilkins (REP)  .  .  .  .  .  .  .  .</w:t>
      </w:r>
      <w:r w:rsidRPr="005D087A">
        <w:rPr>
          <w:rFonts w:ascii="Courier New" w:hAnsi="Courier New" w:cs="Courier New"/>
        </w:rPr>
        <w:t xml:space="preserve">     412   100.00           20            84           141            76            91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</w:t>
      </w:r>
      <w:r w:rsidRPr="005D087A">
        <w:rPr>
          <w:rFonts w:ascii="Courier New" w:hAnsi="Courier New" w:cs="Courier New"/>
        </w:rPr>
        <w:t xml:space="preserve">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0011-01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0011 PCT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</w:t>
      </w:r>
      <w:r w:rsidRPr="005D087A">
        <w:rPr>
          <w:rFonts w:ascii="Courier New" w:hAnsi="Courier New" w:cs="Courier New"/>
        </w:rPr>
        <w:t xml:space="preserve">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2,940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1,675                   131           273    </w:t>
      </w:r>
      <w:r w:rsidRPr="005D087A">
        <w:rPr>
          <w:rFonts w:ascii="Courier New" w:hAnsi="Courier New" w:cs="Courier New"/>
        </w:rPr>
        <w:t xml:space="preserve">       464           296           511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56.97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893    82.69           68           140           269           149      </w:t>
      </w:r>
      <w:r w:rsidRPr="005D087A">
        <w:rPr>
          <w:rFonts w:ascii="Courier New" w:hAnsi="Courier New" w:cs="Courier New"/>
        </w:rPr>
        <w:t xml:space="preserve">     267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173    16.02           23            22            50            33            45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12     1.11            0             2             1             3</w:t>
      </w:r>
      <w:r w:rsidRPr="005D087A">
        <w:rPr>
          <w:rFonts w:ascii="Courier New" w:hAnsi="Courier New" w:cs="Courier New"/>
        </w:rPr>
        <w:t xml:space="preserve">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2      .19            0             0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1,349    81.17  </w:t>
      </w:r>
      <w:r w:rsidRPr="005D087A">
        <w:rPr>
          <w:rFonts w:ascii="Courier New" w:hAnsi="Courier New" w:cs="Courier New"/>
        </w:rPr>
        <w:t xml:space="preserve">         91           233           381           229           415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276    16.61           38            34            68            56            80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25     </w:t>
      </w:r>
      <w:r w:rsidRPr="005D087A">
        <w:rPr>
          <w:rFonts w:ascii="Courier New" w:hAnsi="Courier New" w:cs="Courier New"/>
        </w:rPr>
        <w:t>1.50            1             4             6             6             8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1      .06            0             1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1</w:t>
      </w:r>
      <w:r w:rsidRPr="005D087A">
        <w:rPr>
          <w:rFonts w:ascii="Courier New" w:hAnsi="Courier New" w:cs="Courier New"/>
        </w:rPr>
        <w:t>1      .66            1             0             7             1             2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1,321    81.09           88           221           381           218           413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267    16.39           35            35            66            58            73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41     2.52            1            10             6            13         </w:t>
      </w:r>
      <w:r w:rsidRPr="005D087A">
        <w:rPr>
          <w:rFonts w:ascii="Courier New" w:hAnsi="Courier New" w:cs="Courier New"/>
        </w:rPr>
        <w:t xml:space="preserve">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1,297    79.77           87           221           375           213           401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258    15.87           36     </w:t>
      </w:r>
      <w:r w:rsidRPr="005D087A">
        <w:rPr>
          <w:rFonts w:ascii="Courier New" w:hAnsi="Courier New" w:cs="Courier New"/>
        </w:rPr>
        <w:t xml:space="preserve">       33            64            55            70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57     3.51            1            11            10            13            22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14      .86            </w:t>
      </w:r>
      <w:r w:rsidRPr="005D087A">
        <w:rPr>
          <w:rFonts w:ascii="Courier New" w:hAnsi="Courier New" w:cs="Courier New"/>
        </w:rPr>
        <w:t>1             3             2             6             2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1,308    80.79           92           224           379           212           401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</w:t>
      </w:r>
      <w:r w:rsidRPr="005D087A">
        <w:rPr>
          <w:rFonts w:ascii="Courier New" w:hAnsi="Courier New" w:cs="Courier New"/>
        </w:rPr>
        <w:t>)  .  .  .  .  .  .  .     243    15.01           30            33            58            51            71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54     3.34            1             8            13            14            18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</w:t>
      </w:r>
      <w:r w:rsidRPr="005D087A">
        <w:rPr>
          <w:rFonts w:ascii="Courier New" w:hAnsi="Courier New" w:cs="Courier New"/>
        </w:rPr>
        <w:t xml:space="preserve"> Munoz (GRN).  .  .  .  .  .      14      .86            0             2             1             8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1,313    81.05           88           223        </w:t>
      </w:r>
      <w:r w:rsidRPr="005D087A">
        <w:rPr>
          <w:rFonts w:ascii="Courier New" w:hAnsi="Courier New" w:cs="Courier New"/>
        </w:rPr>
        <w:t xml:space="preserve">   380           214           408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250    15.43           32            34            62            56            66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44     2.72            2             6  </w:t>
      </w:r>
      <w:r w:rsidRPr="005D087A">
        <w:rPr>
          <w:rFonts w:ascii="Courier New" w:hAnsi="Courier New" w:cs="Courier New"/>
        </w:rPr>
        <w:t xml:space="preserve">           7            13            16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13      .80            1             5             3             3             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      Hill County, Texas              </w:t>
      </w:r>
      <w:r w:rsidRPr="005D087A">
        <w:rPr>
          <w:rFonts w:ascii="Courier New" w:hAnsi="Courier New" w:cs="Courier New"/>
        </w:rPr>
        <w:t xml:space="preserve">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    </w:t>
      </w:r>
      <w:r w:rsidRPr="005D087A">
        <w:rPr>
          <w:rFonts w:ascii="Courier New" w:hAnsi="Courier New" w:cs="Courier New"/>
        </w:rPr>
        <w:t xml:space="preserve">                          Report EL30A Page 0011-02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0011 PCT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</w:t>
      </w:r>
      <w:r w:rsidRPr="005D087A">
        <w:rPr>
          <w:rFonts w:ascii="Courier New" w:hAnsi="Courier New" w:cs="Courier New"/>
        </w:rPr>
        <w:t>) .  .  .  .  .  .  .  .  .   1,289    79.62           88           217           378           211           395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258    15.94           31            36            65            54            72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</w:t>
      </w:r>
      <w:r w:rsidRPr="005D087A">
        <w:rPr>
          <w:rFonts w:ascii="Courier New" w:hAnsi="Courier New" w:cs="Courier New"/>
        </w:rPr>
        <w:t>n (LIB) .  .  .  .  .  .  .  .  .      50     3.09            1            10             7            16           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22     1.36            2             5             2             4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1,304    80.79           85           222           381           217           399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256    15.86           35    </w:t>
      </w:r>
      <w:r w:rsidRPr="005D087A">
        <w:rPr>
          <w:rFonts w:ascii="Courier New" w:hAnsi="Courier New" w:cs="Courier New"/>
        </w:rPr>
        <w:t xml:space="preserve">        31            61            56            73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46     2.85            2            14             8             9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8      .50           </w:t>
      </w:r>
      <w:r w:rsidRPr="005D087A">
        <w:rPr>
          <w:rFonts w:ascii="Courier New" w:hAnsi="Courier New" w:cs="Courier New"/>
        </w:rPr>
        <w:t xml:space="preserve"> 0             2             1             2             3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1,316    81.03           88           227           376           220           405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</w:t>
      </w:r>
      <w:r w:rsidRPr="005D087A">
        <w:rPr>
          <w:rFonts w:ascii="Courier New" w:hAnsi="Courier New" w:cs="Courier New"/>
        </w:rPr>
        <w:t>n (DEM) .  .  .  .  .  .  .  .     261    16.07           33            34            67            51            76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37     2.28            2             7             6            12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</w:t>
      </w:r>
      <w:r w:rsidRPr="005D087A">
        <w:rPr>
          <w:rFonts w:ascii="Courier New" w:hAnsi="Courier New" w:cs="Courier New"/>
        </w:rPr>
        <w:t xml:space="preserve"> Sanders-Castro (GRN)  .  .  .  .  .      10      .62            0             2             3      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1,306    80.92           88       </w:t>
      </w:r>
      <w:r w:rsidRPr="005D087A">
        <w:rPr>
          <w:rFonts w:ascii="Courier New" w:hAnsi="Courier New" w:cs="Courier New"/>
        </w:rPr>
        <w:t xml:space="preserve">    222           381           214           401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261    16.17           33            36            62            56            74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47     2.91            1 </w:t>
      </w:r>
      <w:r w:rsidRPr="005D087A">
        <w:rPr>
          <w:rFonts w:ascii="Courier New" w:hAnsi="Courier New" w:cs="Courier New"/>
        </w:rPr>
        <w:t xml:space="preserve">            9             8            15            14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1,417   100.00          102           233           403           245           434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</w:t>
      </w:r>
      <w:r w:rsidRPr="005D087A">
        <w:rPr>
          <w:rFonts w:ascii="Courier New" w:hAnsi="Courier New" w:cs="Courier New"/>
        </w:rPr>
        <w:t>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1,355    83.75           95           230           387           229           414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263    16.25           28            36            68    </w:t>
      </w:r>
      <w:r w:rsidRPr="005D087A">
        <w:rPr>
          <w:rFonts w:ascii="Courier New" w:hAnsi="Courier New" w:cs="Courier New"/>
        </w:rPr>
        <w:t xml:space="preserve">        55            76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1,419   100.00           96           226           409           243           445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</w:t>
      </w:r>
      <w:r w:rsidRPr="005D087A">
        <w:rPr>
          <w:rFonts w:ascii="Courier New" w:hAnsi="Courier New" w:cs="Courier New"/>
        </w:rPr>
        <w:t>ins (REP).  .  .  .  .  .  .  .  .   1,411   100.00           97           225           409           244           436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1,428   100.00           99     </w:t>
      </w:r>
      <w:r w:rsidRPr="005D087A">
        <w:rPr>
          <w:rFonts w:ascii="Courier New" w:hAnsi="Courier New" w:cs="Courier New"/>
        </w:rPr>
        <w:t xml:space="preserve">      231           408           246           444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</w:t>
      </w:r>
      <w:r w:rsidRPr="005D087A">
        <w:rPr>
          <w:rFonts w:ascii="Courier New" w:hAnsi="Courier New" w:cs="Courier New"/>
        </w:rPr>
        <w:t xml:space="preserve">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0011-03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0011 PCT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</w:t>
      </w:r>
      <w:r w:rsidRPr="005D087A">
        <w:rPr>
          <w:rFonts w:ascii="Courier New" w:hAnsi="Courier New" w:cs="Courier New"/>
        </w:rPr>
        <w:t xml:space="preserve">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1,423   100.00           97           229           409           245           443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</w:t>
      </w:r>
      <w:r w:rsidRPr="005D087A">
        <w:rPr>
          <w:rFonts w:ascii="Courier New" w:hAnsi="Courier New" w:cs="Courier New"/>
        </w:rPr>
        <w:t>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1,436   100.00           99           230           409           247           451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1,443   100.00          100 </w:t>
      </w:r>
      <w:r w:rsidRPr="005D087A">
        <w:rPr>
          <w:rFonts w:ascii="Courier New" w:hAnsi="Courier New" w:cs="Courier New"/>
        </w:rPr>
        <w:t xml:space="preserve">          232           412           249           450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Justin Girsh (REP)  .  .  .  .  .  .  .  .   1,444   100.00          100           232           413           246           453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</w:t>
      </w:r>
      <w:r w:rsidRPr="005D087A">
        <w:rPr>
          <w:rFonts w:ascii="Courier New" w:hAnsi="Courier New" w:cs="Courier New"/>
        </w:rPr>
        <w:t xml:space="preserve">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</w:t>
      </w:r>
      <w:r w:rsidRPr="005D087A">
        <w:rPr>
          <w:rFonts w:ascii="Courier New" w:hAnsi="Courier New" w:cs="Courier New"/>
        </w:rPr>
        <w:t>7 AM                                                                                 Report EL30A Page 0012-01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0012 PCT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1,028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664                    23            70           156           201           214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64.59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</w:t>
      </w:r>
      <w:r w:rsidRPr="005D087A">
        <w:rPr>
          <w:rFonts w:ascii="Courier New" w:hAnsi="Courier New" w:cs="Courier New"/>
        </w:rPr>
        <w:t>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385    90.16           16            31            90           116           132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35     8.20            3             4             6 </w:t>
      </w:r>
      <w:r w:rsidRPr="005D087A">
        <w:rPr>
          <w:rFonts w:ascii="Courier New" w:hAnsi="Courier New" w:cs="Courier New"/>
        </w:rPr>
        <w:t xml:space="preserve">           15             7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7     1.64            0             1             0             3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0                     0             0         </w:t>
      </w:r>
      <w:r w:rsidRPr="005D087A">
        <w:rPr>
          <w:rFonts w:ascii="Courier New" w:hAnsi="Courier New" w:cs="Courier New"/>
        </w:rPr>
        <w:t xml:space="preserve">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588    88.96           19            58           139           175           197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</w:t>
      </w:r>
      <w:r w:rsidRPr="005D087A">
        <w:rPr>
          <w:rFonts w:ascii="Courier New" w:hAnsi="Courier New" w:cs="Courier New"/>
        </w:rPr>
        <w:t xml:space="preserve">      58     8.77            3            10            15            20            10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10     1.51            1             0             1             3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</w:t>
      </w:r>
      <w:r w:rsidRPr="005D087A">
        <w:rPr>
          <w:rFonts w:ascii="Courier New" w:hAnsi="Courier New" w:cs="Courier New"/>
        </w:rPr>
        <w:t xml:space="preserve">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5      .76            0             2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576    88.75           20            54           136           172           194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56     8.63            3            10            13          </w:t>
      </w:r>
      <w:r w:rsidRPr="005D087A">
        <w:rPr>
          <w:rFonts w:ascii="Courier New" w:hAnsi="Courier New" w:cs="Courier New"/>
        </w:rPr>
        <w:t xml:space="preserve">  20            10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17     2.62            0             3             3             5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562    86.33     </w:t>
      </w:r>
      <w:r w:rsidRPr="005D087A">
        <w:rPr>
          <w:rFonts w:ascii="Courier New" w:hAnsi="Courier New" w:cs="Courier New"/>
        </w:rPr>
        <w:t xml:space="preserve">      20            53           132           168           189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62     9.52            3            10            12            25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25     3.8</w:t>
      </w:r>
      <w:r w:rsidRPr="005D087A">
        <w:rPr>
          <w:rFonts w:ascii="Courier New" w:hAnsi="Courier New" w:cs="Courier New"/>
        </w:rPr>
        <w:t>4            0             4             8             3            10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2      .31            0             1        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</w:t>
      </w:r>
      <w:r w:rsidRPr="005D087A">
        <w:rPr>
          <w:rFonts w:ascii="Courier New" w:hAnsi="Courier New" w:cs="Courier New"/>
        </w:rPr>
        <w:t>ehrmann (REP).  .  .  .  .  .  .  .     566    87.48           20            54           134           169           189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59     9.12            3            11            11            23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</w:t>
      </w:r>
      <w:r w:rsidRPr="005D087A">
        <w:rPr>
          <w:rFonts w:ascii="Courier New" w:hAnsi="Courier New" w:cs="Courier New"/>
        </w:rPr>
        <w:t>athie Glass (LIB)  .  .  .  .  .  .  .  .      19     2.94            0             1             5             4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3      .46            0             1             1             0            </w:t>
      </w:r>
      <w:r w:rsidRPr="005D087A">
        <w:rPr>
          <w:rFonts w:ascii="Courier New" w:hAnsi="Courier New" w:cs="Courier New"/>
        </w:rPr>
        <w:t xml:space="preserve">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567    87.64           20            54           133           170           190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58     8.96            3   </w:t>
      </w:r>
      <w:r w:rsidRPr="005D087A">
        <w:rPr>
          <w:rFonts w:ascii="Courier New" w:hAnsi="Courier New" w:cs="Courier New"/>
        </w:rPr>
        <w:t xml:space="preserve">         10            14            19            12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18     2.78            0             3             3             4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4      .62          </w:t>
      </w:r>
      <w:r w:rsidRPr="005D087A">
        <w:rPr>
          <w:rFonts w:ascii="Courier New" w:hAnsi="Courier New" w:cs="Courier New"/>
        </w:rPr>
        <w:t xml:space="preserve">  0             0             1             2             1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</w:t>
      </w:r>
      <w:r w:rsidRPr="005D087A">
        <w:rPr>
          <w:rFonts w:ascii="Courier New" w:hAnsi="Courier New" w:cs="Courier New"/>
        </w:rPr>
        <w:t xml:space="preserve">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0012-02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0012 PCT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</w:t>
      </w:r>
      <w:r w:rsidRPr="005D087A">
        <w:rPr>
          <w:rFonts w:ascii="Courier New" w:hAnsi="Courier New" w:cs="Courier New"/>
        </w:rPr>
        <w:t xml:space="preserve">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563    87.29           20            53           132           168           19</w:t>
      </w:r>
      <w:r w:rsidRPr="005D087A">
        <w:rPr>
          <w:rFonts w:ascii="Courier New" w:hAnsi="Courier New" w:cs="Courier New"/>
        </w:rPr>
        <w:t>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59     9.15            2            12            12            23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20     3.10            0             2             4             5       </w:t>
      </w:r>
      <w:r w:rsidRPr="005D087A">
        <w:rPr>
          <w:rFonts w:ascii="Courier New" w:hAnsi="Courier New" w:cs="Courier New"/>
        </w:rPr>
        <w:t xml:space="preserve">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3      .47            0             0             1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561    87.25    </w:t>
      </w:r>
      <w:r w:rsidRPr="005D087A">
        <w:rPr>
          <w:rFonts w:ascii="Courier New" w:hAnsi="Courier New" w:cs="Courier New"/>
        </w:rPr>
        <w:t xml:space="preserve">       19            54           131           171           186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64     9.95            4            10            12            21            17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16     2.</w:t>
      </w:r>
      <w:r w:rsidRPr="005D087A">
        <w:rPr>
          <w:rFonts w:ascii="Courier New" w:hAnsi="Courier New" w:cs="Courier New"/>
        </w:rPr>
        <w:t>49            0             2             5             2             7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2      .31            0             0             1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564    87.71           19            54           129           170           192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63     9.80            3            10            16            22          </w:t>
      </w:r>
      <w:r w:rsidRPr="005D087A">
        <w:rPr>
          <w:rFonts w:ascii="Courier New" w:hAnsi="Courier New" w:cs="Courier New"/>
        </w:rPr>
        <w:t xml:space="preserve">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15     2.33            1             2             3             2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1      .16            0             1             0             0    </w:t>
      </w:r>
      <w:r w:rsidRPr="005D087A">
        <w:rPr>
          <w:rFonts w:ascii="Courier New" w:hAnsi="Courier New" w:cs="Courier New"/>
        </w:rPr>
        <w:t xml:space="preserve">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568    87.93           20            56           132           171           189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60     9.29 </w:t>
      </w:r>
      <w:r w:rsidRPr="005D087A">
        <w:rPr>
          <w:rFonts w:ascii="Courier New" w:hAnsi="Courier New" w:cs="Courier New"/>
        </w:rPr>
        <w:t xml:space="preserve">           3            10            11            21            15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18     2.79            0             1             6             4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</w:t>
      </w:r>
      <w:r w:rsidRPr="005D087A">
        <w:rPr>
          <w:rFonts w:ascii="Courier New" w:hAnsi="Courier New" w:cs="Courier New"/>
        </w:rPr>
        <w:t>-Malone (REP).  .  .  .  .  .  .     594   100.00           20            56           140           177           201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585    90.70           19            56     </w:t>
      </w:r>
      <w:r w:rsidRPr="005D087A">
        <w:rPr>
          <w:rFonts w:ascii="Courier New" w:hAnsi="Courier New" w:cs="Courier New"/>
        </w:rPr>
        <w:t xml:space="preserve">      134           177           199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60     9.30            4            12            13            20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591</w:t>
      </w:r>
      <w:r w:rsidRPr="005D087A">
        <w:rPr>
          <w:rFonts w:ascii="Courier New" w:hAnsi="Courier New" w:cs="Courier New"/>
        </w:rPr>
        <w:t xml:space="preserve">   100.00           20            55           138           178           200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589   100.00           20            55           137           177      </w:t>
      </w:r>
      <w:r w:rsidRPr="005D087A">
        <w:rPr>
          <w:rFonts w:ascii="Courier New" w:hAnsi="Courier New" w:cs="Courier New"/>
        </w:rPr>
        <w:t xml:space="preserve">     200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597   100.00           20            61           141           177           198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</w:t>
      </w:r>
      <w:r w:rsidRPr="005D087A">
        <w:rPr>
          <w:rFonts w:ascii="Courier New" w:hAnsi="Courier New" w:cs="Courier New"/>
        </w:rPr>
        <w:t>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</w:t>
      </w:r>
      <w:r w:rsidRPr="005D087A">
        <w:rPr>
          <w:rFonts w:ascii="Courier New" w:hAnsi="Courier New" w:cs="Courier New"/>
        </w:rPr>
        <w:t xml:space="preserve">                                                  Report EL30A Page 0012-03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0012 PCT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</w:t>
      </w:r>
      <w:r w:rsidRPr="005D087A">
        <w:rPr>
          <w:rFonts w:ascii="Courier New" w:hAnsi="Courier New" w:cs="Courier New"/>
        </w:rPr>
        <w:t xml:space="preserve"> David Holmes (REP)  .  .  .  .  .  .  .     596   100.00           20            61           139           177           199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586   100.00           20            56           138 </w:t>
      </w:r>
      <w:r w:rsidRPr="005D087A">
        <w:rPr>
          <w:rFonts w:ascii="Courier New" w:hAnsi="Courier New" w:cs="Courier New"/>
        </w:rPr>
        <w:t xml:space="preserve">          176           196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593   100.00           20            58           139           178           198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Justin Gir</w:t>
      </w:r>
      <w:r w:rsidRPr="005D087A">
        <w:rPr>
          <w:rFonts w:ascii="Courier New" w:hAnsi="Courier New" w:cs="Courier New"/>
        </w:rPr>
        <w:t>sh (REP)  .  .  .  .  .  .  .  .     594   100.00           20            56           140           178           200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</w:t>
      </w:r>
      <w:r w:rsidRPr="005D087A">
        <w:rPr>
          <w:rFonts w:ascii="Courier New" w:hAnsi="Courier New" w:cs="Courier New"/>
        </w:rPr>
        <w:t xml:space="preserve">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0013-01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0013 PCT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449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241        </w:t>
      </w:r>
      <w:r w:rsidRPr="005D087A">
        <w:rPr>
          <w:rFonts w:ascii="Courier New" w:hAnsi="Courier New" w:cs="Courier New"/>
        </w:rPr>
        <w:t xml:space="preserve">            16            19            31            66           109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53.67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118    84.29            8             9  </w:t>
      </w:r>
      <w:r w:rsidRPr="005D087A">
        <w:rPr>
          <w:rFonts w:ascii="Courier New" w:hAnsi="Courier New" w:cs="Courier New"/>
        </w:rPr>
        <w:t xml:space="preserve">          14            27            60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19    13.57            4             0             3             4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3     2.14            0          </w:t>
      </w:r>
      <w:r w:rsidRPr="005D087A">
        <w:rPr>
          <w:rFonts w:ascii="Courier New" w:hAnsi="Courier New" w:cs="Courier New"/>
        </w:rPr>
        <w:t xml:space="preserve">   0             2             1             0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</w:t>
      </w:r>
      <w:r w:rsidRPr="005D087A">
        <w:rPr>
          <w:rFonts w:ascii="Courier New" w:hAnsi="Courier New" w:cs="Courier New"/>
        </w:rPr>
        <w:t>(REP) .  .  .     198    82.16           10            19            22            57            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36    14.94            7             0             6             8           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</w:t>
      </w:r>
      <w:r w:rsidRPr="005D087A">
        <w:rPr>
          <w:rFonts w:ascii="Courier New" w:hAnsi="Courier New" w:cs="Courier New"/>
        </w:rPr>
        <w:t>Weld (LIB)  .  .  .       5     2.07            0             0             2             1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1      .41            0             0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</w:t>
      </w:r>
      <w:r w:rsidRPr="005D087A">
        <w:rPr>
          <w:rFonts w:ascii="Courier New" w:hAnsi="Courier New" w:cs="Courier New"/>
        </w:rPr>
        <w:t>.  .  .  .  .  .  .  .  .       1      .41            0             0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197    83.12           12            18           </w:t>
      </w:r>
      <w:r w:rsidRPr="005D087A">
        <w:rPr>
          <w:rFonts w:ascii="Courier New" w:hAnsi="Courier New" w:cs="Courier New"/>
        </w:rPr>
        <w:t xml:space="preserve"> 23            54            90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34    14.35            5             1             5             9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 6     2.53            0             0     </w:t>
      </w:r>
      <w:r w:rsidRPr="005D087A">
        <w:rPr>
          <w:rFonts w:ascii="Courier New" w:hAnsi="Courier New" w:cs="Courier New"/>
        </w:rPr>
        <w:t xml:space="preserve">        2             1             3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179    76.50           12            15            22            46            84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</w:t>
      </w:r>
      <w:r w:rsidRPr="005D087A">
        <w:rPr>
          <w:rFonts w:ascii="Courier New" w:hAnsi="Courier New" w:cs="Courier New"/>
        </w:rPr>
        <w:t xml:space="preserve">   38    16.24            4             3             4            11            16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16     6.84            0             1             4             6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</w:t>
      </w:r>
      <w:r w:rsidRPr="005D087A">
        <w:rPr>
          <w:rFonts w:ascii="Courier New" w:hAnsi="Courier New" w:cs="Courier New"/>
        </w:rPr>
        <w:t xml:space="preserve">  .       1      .43            0             0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191    81.62           12            18            23            49     </w:t>
      </w:r>
      <w:r w:rsidRPr="005D087A">
        <w:rPr>
          <w:rFonts w:ascii="Courier New" w:hAnsi="Courier New" w:cs="Courier New"/>
        </w:rPr>
        <w:t xml:space="preserve">       89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33    14.10            4             0             5            11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 8     3.42            0             0             2             </w:t>
      </w:r>
      <w:r w:rsidRPr="005D087A">
        <w:rPr>
          <w:rFonts w:ascii="Courier New" w:hAnsi="Courier New" w:cs="Courier New"/>
        </w:rPr>
        <w:t>3             3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2      .85            0             1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191    81.28   </w:t>
      </w:r>
      <w:r w:rsidRPr="005D087A">
        <w:rPr>
          <w:rFonts w:ascii="Courier New" w:hAnsi="Courier New" w:cs="Courier New"/>
        </w:rPr>
        <w:t xml:space="preserve">        12            18            23            52            86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29    12.34            4             0             4             8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13     5</w:t>
      </w:r>
      <w:r w:rsidRPr="005D087A">
        <w:rPr>
          <w:rFonts w:ascii="Courier New" w:hAnsi="Courier New" w:cs="Courier New"/>
        </w:rPr>
        <w:t>.53            0             1             2             4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2      .85            0             0             1             0             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      </w:t>
      </w:r>
      <w:r w:rsidRPr="005D087A">
        <w:rPr>
          <w:rFonts w:ascii="Courier New" w:hAnsi="Courier New" w:cs="Courier New"/>
        </w:rPr>
        <w:t>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</w:t>
      </w:r>
      <w:r w:rsidRPr="005D087A">
        <w:rPr>
          <w:rFonts w:ascii="Courier New" w:hAnsi="Courier New" w:cs="Courier New"/>
        </w:rPr>
        <w:t xml:space="preserve">                                                          Report EL30A Page 0013-02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0013 PCT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</w:t>
      </w:r>
      <w:r w:rsidRPr="005D087A">
        <w:rPr>
          <w:rFonts w:ascii="Courier New" w:hAnsi="Courier New" w:cs="Courier New"/>
        </w:rPr>
        <w:t>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187    79.57           12            16            20            49            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30    12.77            4             0             6        </w:t>
      </w:r>
      <w:r w:rsidRPr="005D087A">
        <w:rPr>
          <w:rFonts w:ascii="Courier New" w:hAnsi="Courier New" w:cs="Courier New"/>
        </w:rPr>
        <w:t xml:space="preserve">     9            11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16     6.81            0             2             4             5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2      .85            0             1             0  </w:t>
      </w:r>
      <w:r w:rsidRPr="005D087A">
        <w:rPr>
          <w:rFonts w:ascii="Courier New" w:hAnsi="Courier New" w:cs="Courier New"/>
        </w:rPr>
        <w:t xml:space="preserve">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184    78.97           12            18            20            46            88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</w:t>
      </w:r>
      <w:r w:rsidRPr="005D087A">
        <w:rPr>
          <w:rFonts w:ascii="Courier New" w:hAnsi="Courier New" w:cs="Courier New"/>
        </w:rPr>
        <w:t xml:space="preserve">    37    15.88            4             0             7            13            13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12     5.15            0             1             3             4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</w:t>
      </w:r>
      <w:r w:rsidRPr="005D087A">
        <w:rPr>
          <w:rFonts w:ascii="Courier New" w:hAnsi="Courier New" w:cs="Courier New"/>
        </w:rPr>
        <w:t>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192    82.76           12            18            23           </w:t>
      </w:r>
      <w:r w:rsidRPr="005D087A">
        <w:rPr>
          <w:rFonts w:ascii="Courier New" w:hAnsi="Courier New" w:cs="Courier New"/>
        </w:rPr>
        <w:t xml:space="preserve"> 53            86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31    13.36            4             1             4             8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8     3.45            0             0             3     </w:t>
      </w:r>
      <w:r w:rsidRPr="005D087A">
        <w:rPr>
          <w:rFonts w:ascii="Courier New" w:hAnsi="Courier New" w:cs="Courier New"/>
        </w:rPr>
        <w:t xml:space="preserve">        1             4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1      .43            0             0        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</w:t>
      </w:r>
      <w:r w:rsidRPr="005D087A">
        <w:rPr>
          <w:rFonts w:ascii="Courier New" w:hAnsi="Courier New" w:cs="Courier New"/>
        </w:rPr>
        <w:t>187    80.60           12            16            21            52            86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33    14.22            4             1             5             9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</w:t>
      </w:r>
      <w:r w:rsidRPr="005D087A">
        <w:rPr>
          <w:rFonts w:ascii="Courier New" w:hAnsi="Courier New" w:cs="Courier New"/>
        </w:rPr>
        <w:t>.      12     5.17            0             2             4             2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212   100.00           12            19            26            56        </w:t>
      </w:r>
      <w:r w:rsidRPr="005D087A">
        <w:rPr>
          <w:rFonts w:ascii="Courier New" w:hAnsi="Courier New" w:cs="Courier New"/>
        </w:rPr>
        <w:t xml:space="preserve">    99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198    83.90           12            16            22            55            93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38    16.10            4</w:t>
      </w:r>
      <w:r w:rsidRPr="005D087A">
        <w:rPr>
          <w:rFonts w:ascii="Courier New" w:hAnsi="Courier New" w:cs="Courier New"/>
        </w:rPr>
        <w:t xml:space="preserve">             3             7             9            15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212   100.00           12            19            24            57           100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Justice, 10th CT of Appeals </w:t>
      </w:r>
      <w:r w:rsidRPr="005D087A">
        <w:rPr>
          <w:rFonts w:ascii="Courier New" w:hAnsi="Courier New" w:cs="Courier New"/>
        </w:rPr>
        <w:t>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211   100.00           11            19            25            56           100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</w:t>
      </w:r>
      <w:r w:rsidRPr="005D087A">
        <w:rPr>
          <w:rFonts w:ascii="Courier New" w:hAnsi="Courier New" w:cs="Courier New"/>
        </w:rPr>
        <w:t xml:space="preserve">  211   100.00           12            18            25            58            98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</w:t>
      </w:r>
      <w:r w:rsidRPr="005D087A">
        <w:rPr>
          <w:rFonts w:ascii="Courier New" w:hAnsi="Courier New" w:cs="Courier New"/>
        </w:rPr>
        <w:t>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0013-03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0013 PCT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</w:t>
      </w:r>
      <w:r w:rsidRPr="005D087A">
        <w:rPr>
          <w:rFonts w:ascii="Courier New" w:hAnsi="Courier New" w:cs="Courier New"/>
        </w:rPr>
        <w:t xml:space="preserve">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212   100.00           12            19            25            57</w:t>
      </w:r>
      <w:r w:rsidRPr="005D087A">
        <w:rPr>
          <w:rFonts w:ascii="Courier New" w:hAnsi="Courier New" w:cs="Courier New"/>
        </w:rPr>
        <w:t xml:space="preserve">            99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213   100.00           12            19            27            56            99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</w:t>
      </w:r>
      <w:r w:rsidRPr="005D087A">
        <w:rPr>
          <w:rFonts w:ascii="Courier New" w:hAnsi="Courier New" w:cs="Courier New"/>
        </w:rPr>
        <w:t>.     213   100.00           12            19            26            57            99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Scotty Hawkins (REP).  .  .  .  .  .  .  .     221   100.00           12            19            27            61       </w:t>
      </w:r>
      <w:r w:rsidRPr="005D087A">
        <w:rPr>
          <w:rFonts w:ascii="Courier New" w:hAnsi="Courier New" w:cs="Courier New"/>
        </w:rPr>
        <w:t xml:space="preserve">    102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Larry Armstrong (REP)  .  .  .  .  .  .  .     214   100.00           12            19            25            59            99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      Hill County, Texas   </w:t>
      </w:r>
      <w:r w:rsidRPr="005D087A">
        <w:rPr>
          <w:rFonts w:ascii="Courier New" w:hAnsi="Courier New" w:cs="Courier New"/>
        </w:rPr>
        <w:t xml:space="preserve">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</w:t>
      </w:r>
      <w:r w:rsidRPr="005D087A">
        <w:rPr>
          <w:rFonts w:ascii="Courier New" w:hAnsi="Courier New" w:cs="Courier New"/>
        </w:rPr>
        <w:t xml:space="preserve">                                     Report EL30A Page 0014-01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0014 PCT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</w:t>
      </w:r>
      <w:r w:rsidRPr="005D087A">
        <w:rPr>
          <w:rFonts w:ascii="Courier New" w:hAnsi="Courier New" w:cs="Courier New"/>
        </w:rPr>
        <w:t>391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229                     4            26            36           132            31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58.57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</w:t>
      </w:r>
      <w:r w:rsidRPr="005D087A">
        <w:rPr>
          <w:rFonts w:ascii="Courier New" w:hAnsi="Courier New" w:cs="Courier New"/>
        </w:rPr>
        <w:t xml:space="preserve">  .  .  .  .  .  .     102    82.26            0             9            16            59            18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20    16.13            1             2             3            12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</w:t>
      </w:r>
      <w:r w:rsidRPr="005D087A">
        <w:rPr>
          <w:rFonts w:ascii="Courier New" w:hAnsi="Courier New" w:cs="Courier New"/>
        </w:rPr>
        <w:t>(LIB).  .  .  .  .  .  .       2     1.61            0             0             0             2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</w:t>
      </w:r>
      <w:r w:rsidRPr="005D087A">
        <w:rPr>
          <w:rFonts w:ascii="Courier New" w:hAnsi="Courier New" w:cs="Courier New"/>
        </w:rPr>
        <w:t xml:space="preserve">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181    79.39            0            22            29           104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44    19.30            4             4    </w:t>
      </w:r>
      <w:r w:rsidRPr="005D087A">
        <w:rPr>
          <w:rFonts w:ascii="Courier New" w:hAnsi="Courier New" w:cs="Courier New"/>
        </w:rPr>
        <w:t xml:space="preserve">         6            26             4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 2      .88            0             0             1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0                     0            </w:t>
      </w:r>
      <w:r w:rsidRPr="005D087A">
        <w:rPr>
          <w:rFonts w:ascii="Courier New" w:hAnsi="Courier New" w:cs="Courier New"/>
        </w:rPr>
        <w:t xml:space="preserve">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1      .44            0             0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</w:t>
      </w:r>
      <w:r w:rsidRPr="005D087A">
        <w:rPr>
          <w:rFonts w:ascii="Courier New" w:hAnsi="Courier New" w:cs="Courier New"/>
        </w:rPr>
        <w:t xml:space="preserve">  .  .  .     167    78.40            2            18            27            93            27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43    20.19            2             7             7            24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</w:t>
      </w:r>
      <w:r w:rsidRPr="005D087A">
        <w:rPr>
          <w:rFonts w:ascii="Courier New" w:hAnsi="Courier New" w:cs="Courier New"/>
        </w:rPr>
        <w:t>B).  .  .  .  .       3     1.41            0             1             1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166    77.57            0            21            26            </w:t>
      </w:r>
      <w:r w:rsidRPr="005D087A">
        <w:rPr>
          <w:rFonts w:ascii="Courier New" w:hAnsi="Courier New" w:cs="Courier New"/>
        </w:rPr>
        <w:t>93            26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35    16.36            2             4             7            21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 9     4.21            2             0             1      </w:t>
      </w:r>
      <w:r w:rsidRPr="005D087A">
        <w:rPr>
          <w:rFonts w:ascii="Courier New" w:hAnsi="Courier New" w:cs="Courier New"/>
        </w:rPr>
        <w:t xml:space="preserve">       6             0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4     1.87            0             1             0             0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174    8</w:t>
      </w:r>
      <w:r w:rsidRPr="005D087A">
        <w:rPr>
          <w:rFonts w:ascii="Courier New" w:hAnsi="Courier New" w:cs="Courier New"/>
        </w:rPr>
        <w:t>1.69            2            20            29            97            26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33    15.49            2             5             5            19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 </w:t>
      </w:r>
      <w:r w:rsidRPr="005D087A">
        <w:rPr>
          <w:rFonts w:ascii="Courier New" w:hAnsi="Courier New" w:cs="Courier New"/>
        </w:rPr>
        <w:t>3     1.41            0             0             0             3             0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3     1.41            0             1             0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168    79.62            0            21            27            94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36    17.06            4             3             6            20         </w:t>
      </w:r>
      <w:r w:rsidRPr="005D087A">
        <w:rPr>
          <w:rFonts w:ascii="Courier New" w:hAnsi="Courier New" w:cs="Courier New"/>
        </w:rPr>
        <w:t xml:space="preserve">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 3     1.42            0             0             0     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4     1.90            0             2             0             1   </w:t>
      </w:r>
      <w:r w:rsidRPr="005D087A">
        <w:rPr>
          <w:rFonts w:ascii="Courier New" w:hAnsi="Courier New" w:cs="Courier New"/>
        </w:rPr>
        <w:t xml:space="preserve">          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</w:t>
      </w:r>
      <w:r w:rsidRPr="005D087A">
        <w:rPr>
          <w:rFonts w:ascii="Courier New" w:hAnsi="Courier New" w:cs="Courier New"/>
        </w:rPr>
        <w:t>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0014-02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0014 PCT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</w:t>
      </w:r>
      <w:r w:rsidRPr="005D087A">
        <w:rPr>
          <w:rFonts w:ascii="Courier New" w:hAnsi="Courier New" w:cs="Courier New"/>
        </w:rPr>
        <w:t xml:space="preserve">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160    75.12            2            19            26            88           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</w:t>
      </w:r>
      <w:r w:rsidRPr="005D087A">
        <w:rPr>
          <w:rFonts w:ascii="Courier New" w:hAnsi="Courier New" w:cs="Courier New"/>
        </w:rPr>
        <w:t xml:space="preserve">    39    18.31            2             5             6            23             3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10     4.69            0             0             0             9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</w:t>
      </w:r>
      <w:r w:rsidRPr="005D087A">
        <w:rPr>
          <w:rFonts w:ascii="Courier New" w:hAnsi="Courier New" w:cs="Courier New"/>
        </w:rPr>
        <w:t>.  .       4     1.88            0             2             1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163    77.62            2            18            27           </w:t>
      </w:r>
      <w:r w:rsidRPr="005D087A">
        <w:rPr>
          <w:rFonts w:ascii="Courier New" w:hAnsi="Courier New" w:cs="Courier New"/>
        </w:rPr>
        <w:t xml:space="preserve"> 91            25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40    19.05            2             6             5            24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 5     2.38            0             1             1     </w:t>
      </w:r>
      <w:r w:rsidRPr="005D087A">
        <w:rPr>
          <w:rFonts w:ascii="Courier New" w:hAnsi="Courier New" w:cs="Courier New"/>
        </w:rPr>
        <w:t xml:space="preserve">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2      .95            0             1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</w:t>
      </w:r>
      <w:r w:rsidRPr="005D087A">
        <w:rPr>
          <w:rFonts w:ascii="Courier New" w:hAnsi="Courier New" w:cs="Courier New"/>
        </w:rPr>
        <w:t>164    78.47            2            20            27            91            24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38    18.18            2             4             6            23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</w:t>
      </w:r>
      <w:r w:rsidRPr="005D087A">
        <w:rPr>
          <w:rFonts w:ascii="Courier New" w:hAnsi="Courier New" w:cs="Courier New"/>
        </w:rPr>
        <w:t>.       4     1.91            0             1             0     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3     1.44            0             1             0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</w:t>
      </w:r>
      <w:r w:rsidRPr="005D087A">
        <w:rPr>
          <w:rFonts w:ascii="Courier New" w:hAnsi="Courier New" w:cs="Courier New"/>
        </w:rPr>
        <w:t>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164    78.47            2            18            27            91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41    19.62            2             7             6        </w:t>
      </w:r>
      <w:r w:rsidRPr="005D087A">
        <w:rPr>
          <w:rFonts w:ascii="Courier New" w:hAnsi="Courier New" w:cs="Courier New"/>
        </w:rPr>
        <w:t xml:space="preserve">    22             4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 4     1.91            0             1             0     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173   100.0</w:t>
      </w:r>
      <w:r w:rsidRPr="005D087A">
        <w:rPr>
          <w:rFonts w:ascii="Courier New" w:hAnsi="Courier New" w:cs="Courier New"/>
        </w:rPr>
        <w:t>0            0            18            29           101            25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169    79.34            2            19            27            95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</w:t>
      </w:r>
      <w:r w:rsidRPr="005D087A">
        <w:rPr>
          <w:rFonts w:ascii="Courier New" w:hAnsi="Courier New" w:cs="Courier New"/>
        </w:rPr>
        <w:t>Collins (DEM)  .  .  .  .  .  .  .      44    20.66            2             7             7            24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175   100.00            0            15            </w:t>
      </w:r>
      <w:r w:rsidRPr="005D087A">
        <w:rPr>
          <w:rFonts w:ascii="Courier New" w:hAnsi="Courier New" w:cs="Courier New"/>
        </w:rPr>
        <w:t>30           102            28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174   100.00            0            19            29           100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</w:t>
      </w:r>
      <w:r w:rsidRPr="005D087A">
        <w:rPr>
          <w:rFonts w:ascii="Courier New" w:hAnsi="Courier New" w:cs="Courier New"/>
        </w:rPr>
        <w:t>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183   100.00            2            19            29           105            28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</w:t>
      </w:r>
      <w:r w:rsidRPr="005D087A">
        <w:rPr>
          <w:rFonts w:ascii="Courier New" w:hAnsi="Courier New" w:cs="Courier New"/>
        </w:rPr>
        <w:t>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                            </w:t>
      </w:r>
      <w:r w:rsidRPr="005D087A">
        <w:rPr>
          <w:rFonts w:ascii="Courier New" w:hAnsi="Courier New" w:cs="Courier New"/>
        </w:rPr>
        <w:t xml:space="preserve">  Report EL30A Page 0014-03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0014 PCT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180</w:t>
      </w:r>
      <w:r w:rsidRPr="005D087A">
        <w:rPr>
          <w:rFonts w:ascii="Courier New" w:hAnsi="Courier New" w:cs="Courier New"/>
        </w:rPr>
        <w:t xml:space="preserve">   100.00            0            20            29           103            28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174   100.00            2            15            30           101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</w:t>
      </w:r>
      <w:r w:rsidRPr="005D087A">
        <w:rPr>
          <w:rFonts w:ascii="Courier New" w:hAnsi="Courier New" w:cs="Courier New"/>
        </w:rPr>
        <w:t>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179   100.00            0            17            30           104            28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Scotty Hawkins (REP).  .  .  .  .  .  .  .     182   100.</w:t>
      </w:r>
      <w:r w:rsidRPr="005D087A">
        <w:rPr>
          <w:rFonts w:ascii="Courier New" w:hAnsi="Courier New" w:cs="Courier New"/>
        </w:rPr>
        <w:t>00            0            16            30           108            28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Larry Armstrong (REP)  .  .  .  .  .  .  .     189   100.00            0            20            29           111            29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</w:t>
      </w:r>
      <w:r w:rsidRPr="005D087A">
        <w:rPr>
          <w:rFonts w:ascii="Courier New" w:hAnsi="Courier New" w:cs="Courier New"/>
        </w:rPr>
        <w:t>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</w:t>
      </w:r>
      <w:r w:rsidRPr="005D087A">
        <w:rPr>
          <w:rFonts w:ascii="Courier New" w:hAnsi="Courier New" w:cs="Courier New"/>
        </w:rPr>
        <w:t>te:09/19/17 10:07 AM                                                                                 Report EL30A Page 0015-01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0015 PCT 18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</w:t>
      </w:r>
      <w:r w:rsidRPr="005D087A">
        <w:rPr>
          <w:rFonts w:ascii="Courier New" w:hAnsi="Courier New" w:cs="Courier New"/>
        </w:rPr>
        <w:t xml:space="preserve">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200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109                     2            26            14            52           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5</w:t>
      </w:r>
      <w:r w:rsidRPr="005D087A">
        <w:rPr>
          <w:rFonts w:ascii="Courier New" w:hAnsi="Courier New" w:cs="Courier New"/>
        </w:rPr>
        <w:t>4.50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 66    92.96            0            13             6            37            10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 5     7.04            0             </w:t>
      </w:r>
      <w:r w:rsidRPr="005D087A">
        <w:rPr>
          <w:rFonts w:ascii="Courier New" w:hAnsi="Courier New" w:cs="Courier New"/>
        </w:rPr>
        <w:t>4             0             0             1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0                     0       </w:t>
      </w:r>
      <w:r w:rsidRPr="005D087A">
        <w:rPr>
          <w:rFonts w:ascii="Courier New" w:hAnsi="Courier New" w:cs="Courier New"/>
        </w:rPr>
        <w:t xml:space="preserve">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 95    87.96            2            21            12            47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</w:t>
      </w:r>
      <w:r w:rsidRPr="005D087A">
        <w:rPr>
          <w:rFonts w:ascii="Courier New" w:hAnsi="Courier New" w:cs="Courier New"/>
        </w:rPr>
        <w:t>e (DEM)  .  .  .      10     9.26            0             5             1             3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 2     1.85            0             0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</w:t>
      </w:r>
      <w:r w:rsidRPr="005D087A">
        <w:rPr>
          <w:rFonts w:ascii="Courier New" w:hAnsi="Courier New" w:cs="Courier New"/>
        </w:rPr>
        <w:t>araka (GRN)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1      .93            0             0             1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</w:t>
      </w:r>
      <w:r w:rsidRPr="005D087A">
        <w:rPr>
          <w:rFonts w:ascii="Courier New" w:hAnsi="Courier New" w:cs="Courier New"/>
        </w:rPr>
        <w:t>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 94    91.26            2            21            11            47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 7     6.80            0             5        </w:t>
      </w:r>
      <w:r w:rsidRPr="005D087A">
        <w:rPr>
          <w:rFonts w:ascii="Courier New" w:hAnsi="Courier New" w:cs="Courier New"/>
        </w:rPr>
        <w:t xml:space="preserve">     1             0             1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 2     1.94            0             0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 </w:t>
      </w:r>
      <w:r w:rsidRPr="005D087A">
        <w:rPr>
          <w:rFonts w:ascii="Courier New" w:hAnsi="Courier New" w:cs="Courier New"/>
        </w:rPr>
        <w:t>92    90.20            2            20            11            47            12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 8     7.84            0             5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</w:t>
      </w:r>
      <w:r w:rsidRPr="005D087A">
        <w:rPr>
          <w:rFonts w:ascii="Courier New" w:hAnsi="Courier New" w:cs="Courier New"/>
        </w:rPr>
        <w:t xml:space="preserve">       2     1.96            0             1             0             0             1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VOTE </w:t>
      </w:r>
      <w:r w:rsidRPr="005D087A">
        <w:rPr>
          <w:rFonts w:ascii="Courier New" w:hAnsi="Courier New" w:cs="Courier New"/>
        </w:rPr>
        <w:t>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 92    90.20            2            21            10            47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 8     7.84            0             5             1             1  </w:t>
      </w:r>
      <w:r w:rsidRPr="005D087A">
        <w:rPr>
          <w:rFonts w:ascii="Courier New" w:hAnsi="Courier New" w:cs="Courier New"/>
        </w:rPr>
        <w:t xml:space="preserve">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 2     1.96            0             0             1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0                     0             0             0          </w:t>
      </w:r>
      <w:r w:rsidRPr="005D087A">
        <w:rPr>
          <w:rFonts w:ascii="Courier New" w:hAnsi="Courier New" w:cs="Courier New"/>
        </w:rPr>
        <w:t xml:space="preserve">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 93    90.29            2            21            11            46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 8     7.77</w:t>
      </w:r>
      <w:r w:rsidRPr="005D087A">
        <w:rPr>
          <w:rFonts w:ascii="Courier New" w:hAnsi="Courier New" w:cs="Courier New"/>
        </w:rPr>
        <w:t xml:space="preserve">            0             5             1             1             1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 2     1.94            0             0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0   </w:t>
      </w:r>
      <w:r w:rsidRPr="005D087A">
        <w:rPr>
          <w:rFonts w:ascii="Courier New" w:hAnsi="Courier New" w:cs="Courier New"/>
        </w:rPr>
        <w:t xml:space="preserve">                  0             0             0             0             0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</w:t>
      </w:r>
      <w:r w:rsidRPr="005D087A">
        <w:rPr>
          <w:rFonts w:ascii="Courier New" w:hAnsi="Courier New" w:cs="Courier New"/>
        </w:rPr>
        <w:t>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0015-02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0015 PCT 18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</w:t>
      </w:r>
      <w:r w:rsidRPr="005D087A">
        <w:rPr>
          <w:rFonts w:ascii="Courier New" w:hAnsi="Courier New" w:cs="Courier New"/>
        </w:rPr>
        <w:t xml:space="preserve">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 92    89.32            0            21            11           </w:t>
      </w:r>
      <w:r w:rsidRPr="005D087A">
        <w:rPr>
          <w:rFonts w:ascii="Courier New" w:hAnsi="Courier New" w:cs="Courier New"/>
        </w:rPr>
        <w:t xml:space="preserve"> 47            13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 9     8.74            2             5             1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 2     1.94            0             0             0     </w:t>
      </w:r>
      <w:r w:rsidRPr="005D087A">
        <w:rPr>
          <w:rFonts w:ascii="Courier New" w:hAnsi="Courier New" w:cs="Courier New"/>
        </w:rPr>
        <w:t xml:space="preserve">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</w:t>
      </w:r>
      <w:r w:rsidRPr="005D087A">
        <w:rPr>
          <w:rFonts w:ascii="Courier New" w:hAnsi="Courier New" w:cs="Courier New"/>
        </w:rPr>
        <w:t xml:space="preserve"> 91    89.22            2            21            10            46            12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 8     7.84            0             5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</w:t>
      </w:r>
      <w:r w:rsidRPr="005D087A">
        <w:rPr>
          <w:rFonts w:ascii="Courier New" w:hAnsi="Courier New" w:cs="Courier New"/>
        </w:rPr>
        <w:t>.       3     2.94            0             0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</w:t>
      </w:r>
      <w:r w:rsidRPr="005D087A">
        <w:rPr>
          <w:rFonts w:ascii="Courier New" w:hAnsi="Courier New" w:cs="Courier New"/>
        </w:rPr>
        <w:t>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 93    91.18            2            21            11            47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 6     5.88            0             5             0        </w:t>
      </w:r>
      <w:r w:rsidRPr="005D087A">
        <w:rPr>
          <w:rFonts w:ascii="Courier New" w:hAnsi="Courier New" w:cs="Courier New"/>
        </w:rPr>
        <w:t xml:space="preserve">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2     1.96            0             0             1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1      .98            0             0             0  </w:t>
      </w:r>
      <w:r w:rsidRPr="005D087A">
        <w:rPr>
          <w:rFonts w:ascii="Courier New" w:hAnsi="Courier New" w:cs="Courier New"/>
        </w:rPr>
        <w:t xml:space="preserve">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 90    88.24            2            21            10            45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</w:t>
      </w:r>
      <w:r w:rsidRPr="005D087A">
        <w:rPr>
          <w:rFonts w:ascii="Courier New" w:hAnsi="Courier New" w:cs="Courier New"/>
        </w:rPr>
        <w:t xml:space="preserve">     9     8.82            0             5             1             2             1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 3     2.94            0             0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</w:t>
      </w:r>
      <w:r w:rsidRPr="005D087A">
        <w:rPr>
          <w:rFonts w:ascii="Courier New" w:hAnsi="Courier New" w:cs="Courier New"/>
        </w:rPr>
        <w:t xml:space="preserve">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 96   100.00            2            22            12            47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 94    91.26            2   </w:t>
      </w:r>
      <w:r w:rsidRPr="005D087A">
        <w:rPr>
          <w:rFonts w:ascii="Courier New" w:hAnsi="Courier New" w:cs="Courier New"/>
        </w:rPr>
        <w:t xml:space="preserve">         21            10            48            13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 9     8.74            0             5             2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</w:t>
      </w:r>
      <w:r w:rsidRPr="005D087A">
        <w:rPr>
          <w:rFonts w:ascii="Courier New" w:hAnsi="Courier New" w:cs="Courier New"/>
        </w:rPr>
        <w:t xml:space="preserve"> .  .  .      94   100.00            2            22            10            47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 94   100.00            2            22            10    </w:t>
      </w:r>
      <w:r w:rsidRPr="005D087A">
        <w:rPr>
          <w:rFonts w:ascii="Courier New" w:hAnsi="Courier New" w:cs="Courier New"/>
        </w:rPr>
        <w:t xml:space="preserve">        47            13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 97   100.00            2            22            10            49            14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</w:t>
      </w:r>
      <w:r w:rsidRPr="005D087A">
        <w:rPr>
          <w:rFonts w:ascii="Courier New" w:hAnsi="Courier New" w:cs="Courier New"/>
        </w:rPr>
        <w:t xml:space="preserve">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</w:t>
      </w:r>
      <w:r w:rsidRPr="005D087A">
        <w:rPr>
          <w:rFonts w:ascii="Courier New" w:hAnsi="Courier New" w:cs="Courier New"/>
        </w:rPr>
        <w:t xml:space="preserve">                                                                  Report EL30A Page 0015-03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0015 PCT 18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 95   100.00            2            22            10            49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 96   100.00            2            2</w:t>
      </w:r>
      <w:r w:rsidRPr="005D087A">
        <w:rPr>
          <w:rFonts w:ascii="Courier New" w:hAnsi="Courier New" w:cs="Courier New"/>
        </w:rPr>
        <w:t>2            11            49            12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 95   100.00            2            22            11            48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Precinct No. 4</w:t>
      </w:r>
      <w:r w:rsidRPr="005D087A">
        <w:rPr>
          <w:rFonts w:ascii="Courier New" w:hAnsi="Courier New" w:cs="Courier New"/>
        </w:rPr>
        <w:t>, Une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 Lake (REP).  .  .  .  .  .  .  .  .      98   100.00            2            22            11            50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Collin Yeaman (REP) .  .  .  .  .  .  .  .      94   100.00 </w:t>
      </w:r>
      <w:r w:rsidRPr="005D087A">
        <w:rPr>
          <w:rFonts w:ascii="Courier New" w:hAnsi="Courier New" w:cs="Courier New"/>
        </w:rPr>
        <w:t xml:space="preserve">           2            22            10            48            12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</w:t>
      </w:r>
      <w:r w:rsidRPr="005D087A">
        <w:rPr>
          <w:rFonts w:ascii="Courier New" w:hAnsi="Courier New" w:cs="Courier New"/>
        </w:rPr>
        <w:t>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0016-01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0016 PCT 19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</w:t>
      </w:r>
      <w:r w:rsidRPr="005D087A">
        <w:rPr>
          <w:rFonts w:ascii="Courier New" w:hAnsi="Courier New" w:cs="Courier New"/>
        </w:rPr>
        <w:t xml:space="preserve">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404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251                     6            45            44        </w:t>
      </w:r>
      <w:r w:rsidRPr="005D087A">
        <w:rPr>
          <w:rFonts w:ascii="Courier New" w:hAnsi="Courier New" w:cs="Courier New"/>
        </w:rPr>
        <w:t xml:space="preserve">    87            69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62.13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118    80.82            3            19            21            40            35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</w:t>
      </w:r>
      <w:r w:rsidRPr="005D087A">
        <w:rPr>
          <w:rFonts w:ascii="Courier New" w:hAnsi="Courier New" w:cs="Courier New"/>
        </w:rPr>
        <w:t>tic Party (DEM) .  .  .  .  .  .  .      26    17.81            0             4             8             6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2     1.37            0             0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</w:t>
      </w:r>
      <w:r w:rsidRPr="005D087A">
        <w:rPr>
          <w:rFonts w:ascii="Courier New" w:hAnsi="Courier New" w:cs="Courier New"/>
        </w:rPr>
        <w:t>reen Party (GRN).  .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198    79.20            5       </w:t>
      </w:r>
      <w:r w:rsidRPr="005D087A">
        <w:rPr>
          <w:rFonts w:ascii="Courier New" w:hAnsi="Courier New" w:cs="Courier New"/>
        </w:rPr>
        <w:t xml:space="preserve">     39            25            76            53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43    17.20            1             5            14            10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 6     2.40            0 </w:t>
      </w:r>
      <w:r w:rsidRPr="005D087A">
        <w:rPr>
          <w:rFonts w:ascii="Courier New" w:hAnsi="Courier New" w:cs="Courier New"/>
        </w:rPr>
        <w:t xml:space="preserve">            1             2             1             2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3     1.20        </w:t>
      </w:r>
      <w:r w:rsidRPr="005D087A">
        <w:rPr>
          <w:rFonts w:ascii="Courier New" w:hAnsi="Courier New" w:cs="Courier New"/>
        </w:rPr>
        <w:t xml:space="preserve">    0             0             2             0             1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192    80.00            5            35            29            73            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</w:t>
      </w:r>
      <w:r w:rsidRPr="005D087A">
        <w:rPr>
          <w:rFonts w:ascii="Courier New" w:hAnsi="Courier New" w:cs="Courier New"/>
        </w:rPr>
        <w:t>M)  .  .  .  .  .  .  .  .      41    17.08            1             7            13             7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 7     2.92            0             3             1             1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</w:t>
      </w:r>
      <w:r w:rsidRPr="005D087A">
        <w:rPr>
          <w:rFonts w:ascii="Courier New" w:hAnsi="Courier New" w:cs="Courier New"/>
        </w:rPr>
        <w:t>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180    74.69            5            33            28            65            49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43    17.84            0             8         </w:t>
      </w:r>
      <w:r w:rsidRPr="005D087A">
        <w:rPr>
          <w:rFonts w:ascii="Courier New" w:hAnsi="Courier New" w:cs="Courier New"/>
        </w:rPr>
        <w:t xml:space="preserve">   12            10            13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15     6.22            1             3             3             6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3     1.24            0             1   </w:t>
      </w:r>
      <w:r w:rsidRPr="005D087A">
        <w:rPr>
          <w:rFonts w:ascii="Courier New" w:hAnsi="Courier New" w:cs="Courier New"/>
        </w:rPr>
        <w:t xml:space="preserve">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191    79.58            6            35            27            72            51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</w:t>
      </w:r>
      <w:r w:rsidRPr="005D087A">
        <w:rPr>
          <w:rFonts w:ascii="Courier New" w:hAnsi="Courier New" w:cs="Courier New"/>
        </w:rPr>
        <w:t>.  .      37    15.42            0             7            13             6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10     4.17            0             2             2             3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</w:t>
      </w:r>
      <w:r w:rsidRPr="005D087A">
        <w:rPr>
          <w:rFonts w:ascii="Courier New" w:hAnsi="Courier New" w:cs="Courier New"/>
        </w:rPr>
        <w:t>.  .  .  .       2      .83            0             1        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187    77.92            3            36            27            </w:t>
      </w:r>
      <w:r w:rsidRPr="005D087A">
        <w:rPr>
          <w:rFonts w:ascii="Courier New" w:hAnsi="Courier New" w:cs="Courier New"/>
        </w:rPr>
        <w:t>71            50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44    18.33            3             7            13             9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 8     3.33            0             2             1      </w:t>
      </w:r>
      <w:r w:rsidRPr="005D087A">
        <w:rPr>
          <w:rFonts w:ascii="Courier New" w:hAnsi="Courier New" w:cs="Courier New"/>
        </w:rPr>
        <w:t xml:space="preserve">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1      .42            0             0             1             0             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      </w:t>
      </w:r>
      <w:r w:rsidRPr="005D087A">
        <w:rPr>
          <w:rFonts w:ascii="Courier New" w:hAnsi="Courier New" w:cs="Courier New"/>
        </w:rPr>
        <w:t xml:space="preserve">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                      </w:t>
      </w:r>
      <w:r w:rsidRPr="005D087A">
        <w:rPr>
          <w:rFonts w:ascii="Courier New" w:hAnsi="Courier New" w:cs="Courier New"/>
        </w:rPr>
        <w:t xml:space="preserve">        Report EL30A Page 0016-02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0016 PCT 19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</w:t>
      </w:r>
      <w:r w:rsidRPr="005D087A">
        <w:rPr>
          <w:rFonts w:ascii="Courier New" w:hAnsi="Courier New" w:cs="Courier New"/>
        </w:rPr>
        <w:t xml:space="preserve">  .  .  .     180    75.00            6            34            26            66            48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42    17.50            0             8            12            10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</w:t>
      </w:r>
      <w:r w:rsidRPr="005D087A">
        <w:rPr>
          <w:rFonts w:ascii="Courier New" w:hAnsi="Courier New" w:cs="Courier New"/>
        </w:rPr>
        <w:t xml:space="preserve">  .  .  .  .  .      16     6.67            0             3             4             5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2      .83            0             0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</w:t>
      </w:r>
      <w:r w:rsidRPr="005D087A">
        <w:rPr>
          <w:rFonts w:ascii="Courier New" w:hAnsi="Courier New" w:cs="Courier New"/>
        </w:rPr>
        <w:t>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181    75.42            4            35            28            65            49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43    17.92            2             7        </w:t>
      </w:r>
      <w:r w:rsidRPr="005D087A">
        <w:rPr>
          <w:rFonts w:ascii="Courier New" w:hAnsi="Courier New" w:cs="Courier New"/>
        </w:rPr>
        <w:t xml:space="preserve">    12            11            11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16     6.67            0             3             2             6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0                     0             0  </w:t>
      </w:r>
      <w:r w:rsidRPr="005D087A">
        <w:rPr>
          <w:rFonts w:ascii="Courier New" w:hAnsi="Courier New" w:cs="Courier New"/>
        </w:rPr>
        <w:t xml:space="preserve">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187    77.92            6            35            29            68            49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</w:t>
      </w:r>
      <w:r w:rsidRPr="005D087A">
        <w:rPr>
          <w:rFonts w:ascii="Courier New" w:hAnsi="Courier New" w:cs="Courier New"/>
        </w:rPr>
        <w:t xml:space="preserve">  .  .  .  .      43    17.92            0             7            12            11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9     3.75            0             2             1             3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</w:t>
      </w:r>
      <w:r w:rsidRPr="005D087A">
        <w:rPr>
          <w:rFonts w:ascii="Courier New" w:hAnsi="Courier New" w:cs="Courier New"/>
        </w:rPr>
        <w:t>RN)  .  .  .  .  .       1      .42            0             1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187    78.24            6            36           </w:t>
      </w:r>
      <w:r w:rsidRPr="005D087A">
        <w:rPr>
          <w:rFonts w:ascii="Courier New" w:hAnsi="Courier New" w:cs="Courier New"/>
        </w:rPr>
        <w:t xml:space="preserve"> 28            67            50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42    17.57            0             7            12            11        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10     4.18            0             2     </w:t>
      </w:r>
      <w:r w:rsidRPr="005D087A">
        <w:rPr>
          <w:rFonts w:ascii="Courier New" w:hAnsi="Courier New" w:cs="Courier New"/>
        </w:rPr>
        <w:t xml:space="preserve">        2             3             3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202   100.00            6            37            31            74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194    82.20            5            38            30            69            52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42    17.80            1             6            12            11        </w:t>
      </w:r>
      <w:r w:rsidRPr="005D087A">
        <w:rPr>
          <w:rFonts w:ascii="Courier New" w:hAnsi="Courier New" w:cs="Courier New"/>
        </w:rPr>
        <w:t xml:space="preserve">    12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199   100.00            6            37            30            72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</w:t>
      </w:r>
      <w:r w:rsidRPr="005D087A">
        <w:rPr>
          <w:rFonts w:ascii="Courier New" w:hAnsi="Courier New" w:cs="Courier New"/>
        </w:rPr>
        <w:t>.  .  .  .  .  .     199   100.00            6            38            31            70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200   100.00            6            37         </w:t>
      </w:r>
      <w:r w:rsidRPr="005D087A">
        <w:rPr>
          <w:rFonts w:ascii="Courier New" w:hAnsi="Courier New" w:cs="Courier New"/>
        </w:rPr>
        <w:t xml:space="preserve">   32            71            54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</w:t>
      </w:r>
      <w:r w:rsidRPr="005D087A">
        <w:rPr>
          <w:rFonts w:ascii="Courier New" w:hAnsi="Courier New" w:cs="Courier New"/>
        </w:rPr>
        <w:t xml:space="preserve">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0016-03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0016 PCT 19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</w:t>
      </w:r>
      <w:r w:rsidRPr="005D087A">
        <w:rPr>
          <w:rFonts w:ascii="Courier New" w:hAnsi="Courier New" w:cs="Courier New"/>
        </w:rPr>
        <w:t>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201   100.00            6            38            32            71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</w:t>
      </w:r>
      <w:r w:rsidRPr="005D087A">
        <w:rPr>
          <w:rFonts w:ascii="Courier New" w:hAnsi="Courier New" w:cs="Courier New"/>
        </w:rPr>
        <w:t>Watson (REP) .  .  .  .  .  .  .  .     203   100.00            5            37            34            73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202   100.00            6            36     </w:t>
      </w:r>
      <w:r w:rsidRPr="005D087A">
        <w:rPr>
          <w:rFonts w:ascii="Courier New" w:hAnsi="Courier New" w:cs="Courier New"/>
        </w:rPr>
        <w:t xml:space="preserve">       33            73            54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Precinct No. 4, Une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 Lake (REP).  .  .  .  .  .  .  .  .     202   100.00            5            37            33            73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</w:t>
      </w:r>
      <w:r w:rsidRPr="005D087A">
        <w:rPr>
          <w:rFonts w:ascii="Courier New" w:hAnsi="Courier New" w:cs="Courier New"/>
        </w:rPr>
        <w:t xml:space="preserve">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Collin Yeaman (REP) .  .  .  .  .  .  .  .     202   100.00            5            37            32            74            54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</w:t>
      </w:r>
      <w:r w:rsidRPr="005D087A">
        <w:rPr>
          <w:rFonts w:ascii="Courier New" w:hAnsi="Courier New" w:cs="Courier New"/>
        </w:rPr>
        <w:t>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                             </w:t>
      </w:r>
      <w:r w:rsidRPr="005D087A">
        <w:rPr>
          <w:rFonts w:ascii="Courier New" w:hAnsi="Courier New" w:cs="Courier New"/>
        </w:rPr>
        <w:t xml:space="preserve"> Report EL30A Page 0017-01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0017 PCT 20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1,008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</w:t>
      </w:r>
      <w:r w:rsidRPr="005D087A">
        <w:rPr>
          <w:rFonts w:ascii="Courier New" w:hAnsi="Courier New" w:cs="Courier New"/>
        </w:rPr>
        <w:t xml:space="preserve">  .  .  .  .     610                    20            81            82           330            97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60.52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341    83.58 </w:t>
      </w:r>
      <w:r w:rsidRPr="005D087A">
        <w:rPr>
          <w:rFonts w:ascii="Courier New" w:hAnsi="Courier New" w:cs="Courier New"/>
        </w:rPr>
        <w:t xml:space="preserve">          17            39            46           183            56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64    15.69            1            12            11            27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1    </w:t>
      </w:r>
      <w:r w:rsidRPr="005D087A">
        <w:rPr>
          <w:rFonts w:ascii="Courier New" w:hAnsi="Courier New" w:cs="Courier New"/>
        </w:rPr>
        <w:t xml:space="preserve">  .25            0             0             1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2      .49            0             2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</w:t>
      </w:r>
      <w:r w:rsidRPr="005D087A">
        <w:rPr>
          <w:rFonts w:ascii="Courier New" w:hAnsi="Courier New" w:cs="Courier New"/>
        </w:rPr>
        <w:t>onald J. Trump / Mike Pence (REP) .  .  .     508    83.55           17            59            65           291            76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87    14.31            2            20            12            34            </w:t>
      </w:r>
      <w:r w:rsidRPr="005D087A">
        <w:rPr>
          <w:rFonts w:ascii="Courier New" w:hAnsi="Courier New" w:cs="Courier New"/>
        </w:rPr>
        <w:t>19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 5      .82            0             0             3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5      .82            0             2             1             1      </w:t>
      </w:r>
      <w:r w:rsidRPr="005D087A">
        <w:rPr>
          <w:rFonts w:ascii="Courier New" w:hAnsi="Courier New" w:cs="Courier New"/>
        </w:rPr>
        <w:t xml:space="preserve">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3      .49            1             0             1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498    83.56          </w:t>
      </w:r>
      <w:r w:rsidRPr="005D087A">
        <w:rPr>
          <w:rFonts w:ascii="Courier New" w:hAnsi="Courier New" w:cs="Courier New"/>
        </w:rPr>
        <w:t xml:space="preserve"> 19            59            65           280            75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91    15.27            1            21            14            39           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 7     1.17    </w:t>
      </w:r>
      <w:r w:rsidRPr="005D087A">
        <w:rPr>
          <w:rFonts w:ascii="Courier New" w:hAnsi="Courier New" w:cs="Courier New"/>
        </w:rPr>
        <w:t xml:space="preserve">        0             1             3             1             2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477    80.57           19            57            62           270            69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</w:t>
      </w:r>
      <w:r w:rsidRPr="005D087A">
        <w:rPr>
          <w:rFonts w:ascii="Courier New" w:hAnsi="Courier New" w:cs="Courier New"/>
        </w:rPr>
        <w:t>DEM)  .  .  .  .  .  .  .      88    14.86            1            18            13            38            18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21     3.55            0             3             6             8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</w:t>
      </w:r>
      <w:r w:rsidRPr="005D087A">
        <w:rPr>
          <w:rFonts w:ascii="Courier New" w:hAnsi="Courier New" w:cs="Courier New"/>
        </w:rPr>
        <w:t>inas (GRN)  .  .  .  .  .  .  .       6     1.01            0             3             1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489    82.46           18            61     </w:t>
      </w:r>
      <w:r w:rsidRPr="005D087A">
        <w:rPr>
          <w:rFonts w:ascii="Courier New" w:hAnsi="Courier New" w:cs="Courier New"/>
        </w:rPr>
        <w:t xml:space="preserve">       62           277            71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86    14.50            2            17            14            36            17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14     2.36            0             </w:t>
      </w:r>
      <w:r w:rsidRPr="005D087A">
        <w:rPr>
          <w:rFonts w:ascii="Courier New" w:hAnsi="Courier New" w:cs="Courier New"/>
        </w:rPr>
        <w:t>0             5             5             4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4      .67            0             3             1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</w:t>
      </w:r>
      <w:r w:rsidRPr="005D087A">
        <w:rPr>
          <w:rFonts w:ascii="Courier New" w:hAnsi="Courier New" w:cs="Courier New"/>
        </w:rPr>
        <w:t xml:space="preserve"> .  .  .     498    83.98           18            58            66           284            72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82    13.83            2            18            12            33            17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</w:t>
      </w:r>
      <w:r w:rsidRPr="005D087A">
        <w:rPr>
          <w:rFonts w:ascii="Courier New" w:hAnsi="Courier New" w:cs="Courier New"/>
        </w:rPr>
        <w:t xml:space="preserve"> .  .  .  .  .       7     1.18            0             0             3             2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6     1.01            0             4             1             0             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</w:t>
      </w:r>
      <w:r w:rsidRPr="005D087A">
        <w:rPr>
          <w:rFonts w:ascii="Courier New" w:hAnsi="Courier New" w:cs="Courier New"/>
        </w:rPr>
        <w:t>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</w:t>
      </w:r>
      <w:r w:rsidRPr="005D087A">
        <w:rPr>
          <w:rFonts w:ascii="Courier New" w:hAnsi="Courier New" w:cs="Courier New"/>
        </w:rPr>
        <w:t>07 AM                                                                                 Report EL30A Page 0017-02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0017 PCT 20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476    80.00           19            56            63           266            72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96    16.13            1        </w:t>
      </w:r>
      <w:r w:rsidRPr="005D087A">
        <w:rPr>
          <w:rFonts w:ascii="Courier New" w:hAnsi="Courier New" w:cs="Courier New"/>
        </w:rPr>
        <w:t xml:space="preserve">    20            15            42            18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14     2.35            0             1             2             7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9     1.51            0  </w:t>
      </w:r>
      <w:r w:rsidRPr="005D087A">
        <w:rPr>
          <w:rFonts w:ascii="Courier New" w:hAnsi="Courier New" w:cs="Courier New"/>
        </w:rPr>
        <w:t xml:space="preserve">           4             2             3             0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484    81.62           18            59            62           271            74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</w:t>
      </w:r>
      <w:r w:rsidRPr="005D087A">
        <w:rPr>
          <w:rFonts w:ascii="Courier New" w:hAnsi="Courier New" w:cs="Courier New"/>
        </w:rPr>
        <w:t xml:space="preserve"> Meyers (DEM).  .  .  .  .      90    15.18            2            18            14            39            17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14     2.36            0             0             5             6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</w:t>
      </w:r>
      <w:r w:rsidRPr="005D087A">
        <w:rPr>
          <w:rFonts w:ascii="Courier New" w:hAnsi="Courier New" w:cs="Courier New"/>
        </w:rPr>
        <w:t>Blackwell Reposa (GRN).  .  .  .       5      .84            0             4             1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497    83.25           18           </w:t>
      </w:r>
      <w:r w:rsidRPr="005D087A">
        <w:rPr>
          <w:rFonts w:ascii="Courier New" w:hAnsi="Courier New" w:cs="Courier New"/>
        </w:rPr>
        <w:t xml:space="preserve"> 59            66           279            75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89    14.91            2            18            13            39            17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6     1.01            0     </w:t>
      </w:r>
      <w:r w:rsidRPr="005D087A">
        <w:rPr>
          <w:rFonts w:ascii="Courier New" w:hAnsi="Courier New" w:cs="Courier New"/>
        </w:rPr>
        <w:t xml:space="preserve">        0             3             1             2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5      .84            0             4        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</w:t>
      </w:r>
      <w:r w:rsidRPr="005D087A">
        <w:rPr>
          <w:rFonts w:ascii="Courier New" w:hAnsi="Courier New" w:cs="Courier New"/>
        </w:rPr>
        <w:t>(REP)  .  .  .  .  .  .     489    82.05           18            60            63           274            74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99    16.61            2            21            15            42            19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</w:t>
      </w:r>
      <w:r w:rsidRPr="005D087A">
        <w:rPr>
          <w:rFonts w:ascii="Courier New" w:hAnsi="Courier New" w:cs="Courier New"/>
        </w:rPr>
        <w:t>tt (LIB)  .  .  .  .  .  .  .       8     1.34            0             0             4             3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511   100.00           19            59        </w:t>
      </w:r>
      <w:r w:rsidRPr="005D087A">
        <w:rPr>
          <w:rFonts w:ascii="Courier New" w:hAnsi="Courier New" w:cs="Courier New"/>
        </w:rPr>
        <w:t xml:space="preserve">    72           283            78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499    84.58           19            59            66           280            75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</w:t>
      </w:r>
      <w:r w:rsidRPr="005D087A">
        <w:rPr>
          <w:rFonts w:ascii="Courier New" w:hAnsi="Courier New" w:cs="Courier New"/>
        </w:rPr>
        <w:t xml:space="preserve">    91    15.42            1            21            16            34            19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511   100.00           19            59            73           281            79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512   100.00           19            59            73           284            77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</w:t>
      </w:r>
      <w:r w:rsidRPr="005D087A">
        <w:rPr>
          <w:rFonts w:ascii="Courier New" w:hAnsi="Courier New" w:cs="Courier New"/>
        </w:rPr>
        <w:t>)  .  .  .  .  .  .  .  .     509   100.00           19            60            73           282            75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</w:t>
      </w:r>
      <w:r w:rsidRPr="005D087A">
        <w:rPr>
          <w:rFonts w:ascii="Courier New" w:hAnsi="Courier New" w:cs="Courier New"/>
        </w:rPr>
        <w:t xml:space="preserve">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0017-03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0017 P</w:t>
      </w:r>
      <w:r w:rsidRPr="005D087A">
        <w:rPr>
          <w:rFonts w:ascii="Courier New" w:hAnsi="Courier New" w:cs="Courier New"/>
        </w:rPr>
        <w:t>CT 20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513   100.00           19            60</w:t>
      </w:r>
      <w:r w:rsidRPr="005D087A">
        <w:rPr>
          <w:rFonts w:ascii="Courier New" w:hAnsi="Courier New" w:cs="Courier New"/>
        </w:rPr>
        <w:t xml:space="preserve">            73           285            76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513   100.00           19            57            74           282            81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</w:t>
      </w:r>
      <w:r w:rsidRPr="005D087A">
        <w:rPr>
          <w:rFonts w:ascii="Courier New" w:hAnsi="Courier New" w:cs="Courier New"/>
        </w:rPr>
        <w:t>wer (REP) .  .  .  .  .  .  .     512   100.00           19            60            74           283            76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Andrew Montgomery (REP).  .  .  .  .  .  .     512   100.00           19            60       </w:t>
      </w:r>
      <w:r w:rsidRPr="005D087A">
        <w:rPr>
          <w:rFonts w:ascii="Courier New" w:hAnsi="Courier New" w:cs="Courier New"/>
        </w:rPr>
        <w:t xml:space="preserve">     73           285            75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Bill Wilkins (REP)  .  .  .  .  .  .  .  .     515   100.00           19            60            73           284            79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</w:t>
      </w:r>
      <w:r w:rsidRPr="005D087A">
        <w:rPr>
          <w:rFonts w:ascii="Courier New" w:hAnsi="Courier New" w:cs="Courier New"/>
        </w:rPr>
        <w:t xml:space="preserve">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</w:t>
      </w:r>
      <w:r w:rsidRPr="005D087A">
        <w:rPr>
          <w:rFonts w:ascii="Courier New" w:hAnsi="Courier New" w:cs="Courier New"/>
        </w:rPr>
        <w:t xml:space="preserve">                                                                 Report EL30A Page 0018-01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0018 PCT 21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</w:t>
      </w:r>
      <w:r w:rsidRPr="005D087A">
        <w:rPr>
          <w:rFonts w:ascii="Courier New" w:hAnsi="Courier New" w:cs="Courier New"/>
        </w:rPr>
        <w:t xml:space="preserve"> TOTAL .  .  .  .  .  .   1,893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1,192                   111           182           443           160           296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62.97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VOTE FOR  </w:t>
      </w:r>
      <w:r w:rsidRPr="005D087A">
        <w:rPr>
          <w:rFonts w:ascii="Courier New" w:hAnsi="Courier New" w:cs="Courier New"/>
        </w:rPr>
        <w:t>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643    84.72           69            88           241            75           170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108    14.23           12            14            42            17       </w:t>
      </w:r>
      <w:r w:rsidRPr="005D087A">
        <w:rPr>
          <w:rFonts w:ascii="Courier New" w:hAnsi="Courier New" w:cs="Courier New"/>
        </w:rPr>
        <w:t xml:space="preserve">     23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7      .92            0             0             3             2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1      .13            0             0             1             0 </w:t>
      </w:r>
      <w:r w:rsidRPr="005D087A">
        <w:rPr>
          <w:rFonts w:ascii="Courier New" w:hAnsi="Courier New" w:cs="Courier New"/>
        </w:rPr>
        <w:t xml:space="preserve">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956    80.74           90           146           356           123           241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199    16.81   </w:t>
      </w:r>
      <w:r w:rsidRPr="005D087A">
        <w:rPr>
          <w:rFonts w:ascii="Courier New" w:hAnsi="Courier New" w:cs="Courier New"/>
        </w:rPr>
        <w:t xml:space="preserve">        19            33            75            33            39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18     1.52            1             1             8             2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3      </w:t>
      </w:r>
      <w:r w:rsidRPr="005D087A">
        <w:rPr>
          <w:rFonts w:ascii="Courier New" w:hAnsi="Courier New" w:cs="Courier New"/>
        </w:rPr>
        <w:t>.25            1             0             0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8      .68            0             1             2      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</w:t>
      </w:r>
      <w:r w:rsidRPr="005D087A">
        <w:rPr>
          <w:rFonts w:ascii="Courier New" w:hAnsi="Courier New" w:cs="Courier New"/>
        </w:rPr>
        <w:t xml:space="preserve"> Williams (REP).  .  .  .  .  .  .  .     951    81.98           92           141           358           119           241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191    16.47           18            33            69            32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18     1.55            0             0             5             6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919    79.29           90           1</w:t>
      </w:r>
      <w:r w:rsidRPr="005D087A">
        <w:rPr>
          <w:rFonts w:ascii="Courier New" w:hAnsi="Courier New" w:cs="Courier New"/>
        </w:rPr>
        <w:t>40           345           113           231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185    15.96           17            32            69            28            39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40     3.45            1      </w:t>
      </w:r>
      <w:r w:rsidRPr="005D087A">
        <w:rPr>
          <w:rFonts w:ascii="Courier New" w:hAnsi="Courier New" w:cs="Courier New"/>
        </w:rPr>
        <w:t xml:space="preserve">       3            14            11            11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15     1.29            1             3             4             4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</w:t>
      </w:r>
      <w:r w:rsidRPr="005D087A">
        <w:rPr>
          <w:rFonts w:ascii="Courier New" w:hAnsi="Courier New" w:cs="Courier New"/>
        </w:rPr>
        <w:t xml:space="preserve">  .  .  .  .  .     932    80.76           88           142           350           114           238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180    15.60           18            31            66            31            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</w:t>
      </w:r>
      <w:r w:rsidRPr="005D087A">
        <w:rPr>
          <w:rFonts w:ascii="Courier New" w:hAnsi="Courier New" w:cs="Courier New"/>
        </w:rPr>
        <w:t xml:space="preserve">  .  .  .  .  .  .  .      34     2.95            1             2            12             8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8      .69            1             2             2             3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</w:t>
      </w:r>
      <w:r w:rsidRPr="005D087A">
        <w:rPr>
          <w:rFonts w:ascii="Courier New" w:hAnsi="Courier New" w:cs="Courier New"/>
        </w:rPr>
        <w:t>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935    81.30           89           142           353           114           237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186    16.17           17            31         </w:t>
      </w:r>
      <w:r w:rsidRPr="005D087A">
        <w:rPr>
          <w:rFonts w:ascii="Courier New" w:hAnsi="Courier New" w:cs="Courier New"/>
        </w:rPr>
        <w:t xml:space="preserve">   66            32            40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23     2.00            1             2             8             5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6      .52            1             1   </w:t>
      </w:r>
      <w:r w:rsidRPr="005D087A">
        <w:rPr>
          <w:rFonts w:ascii="Courier New" w:hAnsi="Courier New" w:cs="Courier New"/>
        </w:rPr>
        <w:t xml:space="preserve">          1             3             0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</w:t>
      </w:r>
      <w:r w:rsidRPr="005D087A">
        <w:rPr>
          <w:rFonts w:ascii="Courier New" w:hAnsi="Courier New" w:cs="Courier New"/>
        </w:rPr>
        <w:t xml:space="preserve">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0018-02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0018 PCT 21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</w:t>
      </w:r>
      <w:r w:rsidRPr="005D087A">
        <w:rPr>
          <w:rFonts w:ascii="Courier New" w:hAnsi="Courier New" w:cs="Courier New"/>
        </w:rPr>
        <w:t>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932    80.83           88           140           357           113           234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</w:t>
      </w:r>
      <w:r w:rsidRPr="005D087A">
        <w:rPr>
          <w:rFonts w:ascii="Courier New" w:hAnsi="Courier New" w:cs="Courier New"/>
        </w:rPr>
        <w:t>n (DEM).  .  .  .  .  .  .     184    15.96           18            34            65            29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22     1.91            1             2             8             6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</w:t>
      </w:r>
      <w:r w:rsidRPr="005D087A">
        <w:rPr>
          <w:rFonts w:ascii="Courier New" w:hAnsi="Courier New" w:cs="Courier New"/>
        </w:rPr>
        <w:t>lm (GRN)  .  .  .  .  .  .  .  .      15     1.30            1             2             1             6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936    81.39           87           </w:t>
      </w:r>
      <w:r w:rsidRPr="005D087A">
        <w:rPr>
          <w:rFonts w:ascii="Courier New" w:hAnsi="Courier New" w:cs="Courier New"/>
        </w:rPr>
        <w:t>146           355           112           236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185    16.09           19            30            66            33            37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27     2.35            1     </w:t>
      </w:r>
      <w:r w:rsidRPr="005D087A">
        <w:rPr>
          <w:rFonts w:ascii="Courier New" w:hAnsi="Courier New" w:cs="Courier New"/>
        </w:rPr>
        <w:t xml:space="preserve">        0             8             9             9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2      .17            1             1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</w:t>
      </w:r>
      <w:r w:rsidRPr="005D087A">
        <w:rPr>
          <w:rFonts w:ascii="Courier New" w:hAnsi="Courier New" w:cs="Courier New"/>
        </w:rPr>
        <w:t xml:space="preserve"> .  .  .  .  .  .  .  .     929    80.92           88           142           355           114           230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190    16.55           19            31            66            32            42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</w:t>
      </w:r>
      <w:r w:rsidRPr="005D087A">
        <w:rPr>
          <w:rFonts w:ascii="Courier New" w:hAnsi="Courier New" w:cs="Courier New"/>
        </w:rPr>
        <w:t xml:space="preserve"> Strange, III (LIB).  .  .  .      21     1.83            1             2             6             6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8      .70            0             2             1      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</w:t>
      </w:r>
      <w:r w:rsidRPr="005D087A">
        <w:rPr>
          <w:rFonts w:ascii="Courier New" w:hAnsi="Courier New" w:cs="Courier New"/>
        </w:rPr>
        <w:t>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934    81.50           89           143           355           116           231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183    15.97           18        </w:t>
      </w:r>
      <w:r w:rsidRPr="005D087A">
        <w:rPr>
          <w:rFonts w:ascii="Courier New" w:hAnsi="Courier New" w:cs="Courier New"/>
        </w:rPr>
        <w:t xml:space="preserve">    33            61            31            40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29     2.53            1             1            11             7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</w:t>
      </w:r>
      <w:r w:rsidRPr="005D087A">
        <w:rPr>
          <w:rFonts w:ascii="Courier New" w:hAnsi="Courier New" w:cs="Courier New"/>
        </w:rPr>
        <w:t xml:space="preserve">  .  .  .  .   1,001   100.00           93           146           379           129           254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966    83.78           95           145           357           </w:t>
      </w:r>
      <w:r w:rsidRPr="005D087A">
        <w:rPr>
          <w:rFonts w:ascii="Courier New" w:hAnsi="Courier New" w:cs="Courier New"/>
        </w:rPr>
        <w:t>124           245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187    16.22           15            31            72            29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991   100.00           </w:t>
      </w:r>
      <w:r w:rsidRPr="005D087A">
        <w:rPr>
          <w:rFonts w:ascii="Courier New" w:hAnsi="Courier New" w:cs="Courier New"/>
        </w:rPr>
        <w:t>95           141           376           129           250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988   100.00           92           143           378           126           249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</w:t>
      </w:r>
      <w:r w:rsidRPr="005D087A">
        <w:rPr>
          <w:rFonts w:ascii="Courier New" w:hAnsi="Courier New" w:cs="Courier New"/>
        </w:rPr>
        <w:t>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995   100.00           93           143           381           127           251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      Hill County, Texas          </w:t>
      </w:r>
      <w:r w:rsidRPr="005D087A">
        <w:rPr>
          <w:rFonts w:ascii="Courier New" w:hAnsi="Courier New" w:cs="Courier New"/>
        </w:rPr>
        <w:t xml:space="preserve">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</w:t>
      </w:r>
      <w:r w:rsidRPr="005D087A">
        <w:rPr>
          <w:rFonts w:ascii="Courier New" w:hAnsi="Courier New" w:cs="Courier New"/>
        </w:rPr>
        <w:t xml:space="preserve">                              Report EL30A Page 0018-03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0018 PCT 21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</w:t>
      </w:r>
      <w:r w:rsidRPr="005D087A">
        <w:rPr>
          <w:rFonts w:ascii="Courier New" w:hAnsi="Courier New" w:cs="Courier New"/>
        </w:rPr>
        <w:t xml:space="preserve"> .  .  .  .  .  .  .     998   100.00           94           145           379           128           252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1,017   100.00           93           148           387           128       </w:t>
      </w:r>
      <w:r w:rsidRPr="005D087A">
        <w:rPr>
          <w:rFonts w:ascii="Courier New" w:hAnsi="Courier New" w:cs="Courier New"/>
        </w:rPr>
        <w:t xml:space="preserve">    261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999   100.00           94           143           381           127           254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Andrew Montgomery (REP).  .  </w:t>
      </w:r>
      <w:r w:rsidRPr="005D087A">
        <w:rPr>
          <w:rFonts w:ascii="Courier New" w:hAnsi="Courier New" w:cs="Courier New"/>
        </w:rPr>
        <w:t>.  .  .  .  .     998   100.00           95           145           381           126           251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Bill Wilkins (REP)  .  .  .  .  .  .  .  .   1,001   100.00           93           149           381          </w:t>
      </w:r>
      <w:r w:rsidRPr="005D087A">
        <w:rPr>
          <w:rFonts w:ascii="Courier New" w:hAnsi="Courier New" w:cs="Courier New"/>
        </w:rPr>
        <w:t xml:space="preserve"> 128           250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</w:t>
      </w:r>
      <w:r w:rsidRPr="005D087A">
        <w:rPr>
          <w:rFonts w:ascii="Courier New" w:hAnsi="Courier New" w:cs="Courier New"/>
        </w:rPr>
        <w:t xml:space="preserve">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0019-01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0019 PCT 22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</w:t>
      </w:r>
      <w:r w:rsidRPr="005D087A">
        <w:rPr>
          <w:rFonts w:ascii="Courier New" w:hAnsi="Courier New" w:cs="Courier New"/>
        </w:rPr>
        <w:t xml:space="preserve">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1,667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1,034                   104           192           279           253           206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</w:t>
      </w:r>
      <w:r w:rsidRPr="005D087A">
        <w:rPr>
          <w:rFonts w:ascii="Courier New" w:hAnsi="Courier New" w:cs="Courier New"/>
        </w:rPr>
        <w:t xml:space="preserve">  .  .  .  .  .            62.03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545    84.37           60           100           153           113           119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95    14.</w:t>
      </w:r>
      <w:r w:rsidRPr="005D087A">
        <w:rPr>
          <w:rFonts w:ascii="Courier New" w:hAnsi="Courier New" w:cs="Courier New"/>
        </w:rPr>
        <w:t>71            9            15            27            20            24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4      .62            0             0             0             4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2 </w:t>
      </w:r>
      <w:r w:rsidRPr="005D087A">
        <w:rPr>
          <w:rFonts w:ascii="Courier New" w:hAnsi="Courier New" w:cs="Courier New"/>
        </w:rPr>
        <w:t xml:space="preserve">     .31            0             0             0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825    80.02           84           153           229           201           158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173    16.78           18            34            44            39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21     2.04            1             4             3             7         </w:t>
      </w:r>
      <w:r w:rsidRPr="005D087A">
        <w:rPr>
          <w:rFonts w:ascii="Courier New" w:hAnsi="Courier New" w:cs="Courier New"/>
        </w:rPr>
        <w:t xml:space="preserve">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3      .29            0             0             0             0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9      .87            1             1             2             4   </w:t>
      </w:r>
      <w:r w:rsidRPr="005D087A">
        <w:rPr>
          <w:rFonts w:ascii="Courier New" w:hAnsi="Courier New" w:cs="Courier New"/>
        </w:rPr>
        <w:t xml:space="preserve">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803    80.22           85           142           224           199           153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182    18.18       </w:t>
      </w:r>
      <w:r w:rsidRPr="005D087A">
        <w:rPr>
          <w:rFonts w:ascii="Courier New" w:hAnsi="Courier New" w:cs="Courier New"/>
        </w:rPr>
        <w:t xml:space="preserve">    15            40            47            44            36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16     1.60            1             5             1             3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</w:t>
      </w:r>
      <w:r w:rsidRPr="005D087A">
        <w:rPr>
          <w:rFonts w:ascii="Courier New" w:hAnsi="Courier New" w:cs="Courier New"/>
        </w:rPr>
        <w:t>)  .  .  .  .  .  .  .     773    77.07           81           141           220           183           148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178    17.75           17            35            42            49            35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</w:t>
      </w:r>
      <w:r w:rsidRPr="005D087A">
        <w:rPr>
          <w:rFonts w:ascii="Courier New" w:hAnsi="Courier New" w:cs="Courier New"/>
        </w:rPr>
        <w:t>IB).  .  .  .  .  .  .  .  .      40     3.99            2            11             6            12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12     1.20            0             4             4             1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</w:t>
      </w:r>
      <w:r w:rsidRPr="005D087A">
        <w:rPr>
          <w:rFonts w:ascii="Courier New" w:hAnsi="Courier New" w:cs="Courier New"/>
        </w:rPr>
        <w:t>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794    79.16           84           144           221           195           150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159    15.85           16            34  </w:t>
      </w:r>
      <w:r w:rsidRPr="005D087A">
        <w:rPr>
          <w:rFonts w:ascii="Courier New" w:hAnsi="Courier New" w:cs="Courier New"/>
        </w:rPr>
        <w:t xml:space="preserve">          39            37            33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43     4.29            1            12            10            11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7      .70            0          </w:t>
      </w:r>
      <w:r w:rsidRPr="005D087A">
        <w:rPr>
          <w:rFonts w:ascii="Courier New" w:hAnsi="Courier New" w:cs="Courier New"/>
        </w:rPr>
        <w:t xml:space="preserve">   1             1             1             4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795    79.58           85           145           222           194           149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</w:t>
      </w:r>
      <w:r w:rsidRPr="005D087A">
        <w:rPr>
          <w:rFonts w:ascii="Courier New" w:hAnsi="Courier New" w:cs="Courier New"/>
        </w:rPr>
        <w:t xml:space="preserve"> .  .  .  .     161    16.12           15            34            41            36            35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34     3.40            1             9             3            12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</w:t>
      </w:r>
      <w:r w:rsidRPr="005D087A">
        <w:rPr>
          <w:rFonts w:ascii="Courier New" w:hAnsi="Courier New" w:cs="Courier New"/>
        </w:rPr>
        <w:t>).  .  .  .  .  .       9      .90            0             1             5             1             2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</w:t>
      </w:r>
      <w:r w:rsidRPr="005D087A">
        <w:rPr>
          <w:rFonts w:ascii="Courier New" w:hAnsi="Courier New" w:cs="Courier New"/>
        </w:rPr>
        <w:t xml:space="preserve">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0019-02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0019 PCT 22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</w:t>
      </w:r>
      <w:r w:rsidRPr="005D087A">
        <w:rPr>
          <w:rFonts w:ascii="Courier New" w:hAnsi="Courier New" w:cs="Courier New"/>
        </w:rPr>
        <w:t xml:space="preserve">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778    77.96           82           </w:t>
      </w:r>
      <w:r w:rsidRPr="005D087A">
        <w:rPr>
          <w:rFonts w:ascii="Courier New" w:hAnsi="Courier New" w:cs="Courier New"/>
        </w:rPr>
        <w:t>143           222           187           144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176    17.64           14            36            42            46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34     3.41            4     </w:t>
      </w:r>
      <w:r w:rsidRPr="005D087A">
        <w:rPr>
          <w:rFonts w:ascii="Courier New" w:hAnsi="Courier New" w:cs="Courier New"/>
        </w:rPr>
        <w:t xml:space="preserve">       10             4             8             8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10     1.00            1             1             4             1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</w:t>
      </w:r>
      <w:r w:rsidRPr="005D087A">
        <w:rPr>
          <w:rFonts w:ascii="Courier New" w:hAnsi="Courier New" w:cs="Courier New"/>
        </w:rPr>
        <w:t xml:space="preserve"> .  .  .  .  .  .  .  .     789    79.14           83           145           223           188           150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173    17.35           15            33            39            49            37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</w:t>
      </w:r>
      <w:r w:rsidRPr="005D087A">
        <w:rPr>
          <w:rFonts w:ascii="Courier New" w:hAnsi="Courier New" w:cs="Courier New"/>
        </w:rPr>
        <w:t>).  .  .  .  .  .  .  .  .  .      29     2.91            2            12             5             6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6      .60            0             1             3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</w:t>
      </w:r>
      <w:r w:rsidRPr="005D087A">
        <w:rPr>
          <w:rFonts w:ascii="Courier New" w:hAnsi="Courier New" w:cs="Courier New"/>
        </w:rPr>
        <w:t>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789    79.06           84           143           224           193           145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175    17.54           15        </w:t>
      </w:r>
      <w:r w:rsidRPr="005D087A">
        <w:rPr>
          <w:rFonts w:ascii="Courier New" w:hAnsi="Courier New" w:cs="Courier New"/>
        </w:rPr>
        <w:t xml:space="preserve">    36            40            44            40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22     2.20            1             8             4             4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12     1.20            0  </w:t>
      </w:r>
      <w:r w:rsidRPr="005D087A">
        <w:rPr>
          <w:rFonts w:ascii="Courier New" w:hAnsi="Courier New" w:cs="Courier New"/>
        </w:rPr>
        <w:t xml:space="preserve">           2             4             2             4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790    79.32           84           145           222           191           148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</w:t>
      </w:r>
      <w:r w:rsidRPr="005D087A">
        <w:rPr>
          <w:rFonts w:ascii="Courier New" w:hAnsi="Courier New" w:cs="Courier New"/>
        </w:rPr>
        <w:t>M)  .  .  .  .  .  .  .  .     173    17.37           15            35            43            42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33     3.31            1            10             5            10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</w:t>
      </w:r>
      <w:r w:rsidRPr="005D087A">
        <w:rPr>
          <w:rFonts w:ascii="Courier New" w:hAnsi="Courier New" w:cs="Courier New"/>
        </w:rPr>
        <w:t xml:space="preserve">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852   100.00           87           161           234           208           162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</w:t>
      </w:r>
      <w:r w:rsidRPr="005D087A">
        <w:rPr>
          <w:rFonts w:ascii="Courier New" w:hAnsi="Courier New" w:cs="Courier New"/>
        </w:rPr>
        <w:t>812    81.53           84           151           223           200           154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184    18.47           17            36            48            42            41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</w:t>
      </w:r>
      <w:r w:rsidRPr="005D087A">
        <w:rPr>
          <w:rFonts w:ascii="Courier New" w:hAnsi="Courier New" w:cs="Courier New"/>
        </w:rPr>
        <w:t>Cook (REP) .  .  .  .  .  .  .  .  .     851   100.00           87           160           234           205           165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848   100.00           86    </w:t>
      </w:r>
      <w:r w:rsidRPr="005D087A">
        <w:rPr>
          <w:rFonts w:ascii="Courier New" w:hAnsi="Courier New" w:cs="Courier New"/>
        </w:rPr>
        <w:t xml:space="preserve">       157           234           208           163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851   100.00           87           157           230           212           165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</w:t>
      </w:r>
      <w:r w:rsidRPr="005D087A">
        <w:rPr>
          <w:rFonts w:ascii="Courier New" w:hAnsi="Courier New" w:cs="Courier New"/>
        </w:rPr>
        <w:t>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</w:t>
      </w:r>
      <w:r w:rsidRPr="005D087A">
        <w:rPr>
          <w:rFonts w:ascii="Courier New" w:hAnsi="Courier New" w:cs="Courier New"/>
        </w:rPr>
        <w:t>9/17 10:07 AM                                                                                 Report EL30A Page 0019-03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0019 PCT 22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</w:t>
      </w:r>
      <w:r w:rsidRPr="005D087A">
        <w:rPr>
          <w:rFonts w:ascii="Courier New" w:hAnsi="Courier New" w:cs="Courier New"/>
        </w:rPr>
        <w:t xml:space="preserve">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851   100.00           87           157           231           210           166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873   100.</w:t>
      </w:r>
      <w:r w:rsidRPr="005D087A">
        <w:rPr>
          <w:rFonts w:ascii="Courier New" w:hAnsi="Courier New" w:cs="Courier New"/>
        </w:rPr>
        <w:t>00           88           159           237           215           174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864   100.00           89           159           235           211           170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County </w:t>
      </w:r>
      <w:r w:rsidRPr="005D087A">
        <w:rPr>
          <w:rFonts w:ascii="Courier New" w:hAnsi="Courier New" w:cs="Courier New"/>
        </w:rPr>
        <w:t>Commissioner, PCT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Andrew Montgomery (REP).  .  .  .  .  .  .     856   100.00           87           155           232           215           167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Bill Wilkins (REP)  .  .  .  .  .  .  .  .    </w:t>
      </w:r>
      <w:r w:rsidRPr="005D087A">
        <w:rPr>
          <w:rFonts w:ascii="Courier New" w:hAnsi="Courier New" w:cs="Courier New"/>
        </w:rPr>
        <w:t xml:space="preserve"> 856   100.00           87           156           234           212           167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</w:t>
      </w:r>
      <w:r w:rsidRPr="005D087A">
        <w:rPr>
          <w:rFonts w:ascii="Courier New" w:hAnsi="Courier New" w:cs="Courier New"/>
        </w:rPr>
        <w:t>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0020-01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0020 PCT 23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</w:t>
      </w:r>
      <w:r w:rsidRPr="005D087A">
        <w:rPr>
          <w:rFonts w:ascii="Courier New" w:hAnsi="Courier New" w:cs="Courier New"/>
        </w:rPr>
        <w:t xml:space="preserve">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  454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308                    12            29        </w:t>
      </w:r>
      <w:r w:rsidRPr="005D087A">
        <w:rPr>
          <w:rFonts w:ascii="Courier New" w:hAnsi="Courier New" w:cs="Courier New"/>
        </w:rPr>
        <w:t xml:space="preserve">    36           144            87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67.84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132    73.74            3            15            17            64          </w:t>
      </w:r>
      <w:r w:rsidRPr="005D087A">
        <w:rPr>
          <w:rFonts w:ascii="Courier New" w:hAnsi="Courier New" w:cs="Courier New"/>
        </w:rPr>
        <w:t xml:space="preserve">  33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46    25.70            1             3            10            15            17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1      .56            0             0             0             1    </w:t>
      </w:r>
      <w:r w:rsidRPr="005D087A">
        <w:rPr>
          <w:rFonts w:ascii="Courier New" w:hAnsi="Courier New" w:cs="Courier New"/>
        </w:rPr>
        <w:t xml:space="preserve">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224    72.73      </w:t>
      </w:r>
      <w:r w:rsidRPr="005D087A">
        <w:rPr>
          <w:rFonts w:ascii="Courier New" w:hAnsi="Courier New" w:cs="Courier New"/>
        </w:rPr>
        <w:t xml:space="preserve">      5            24            24           111            60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76    24.68            7             5            12            29            23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 8     2.60</w:t>
      </w:r>
      <w:r w:rsidRPr="005D087A">
        <w:rPr>
          <w:rFonts w:ascii="Courier New" w:hAnsi="Courier New" w:cs="Courier New"/>
        </w:rPr>
        <w:t xml:space="preserve">            0             0             0             4             4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0   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0   </w:t>
      </w:r>
      <w:r w:rsidRPr="005D087A">
        <w:rPr>
          <w:rFonts w:ascii="Courier New" w:hAnsi="Courier New" w:cs="Courier New"/>
        </w:rPr>
        <w:t xml:space="preserve">                  0             0             0             0             0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213    71.24            5            25            23           103            57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</w:t>
      </w:r>
      <w:r w:rsidRPr="005D087A">
        <w:rPr>
          <w:rFonts w:ascii="Courier New" w:hAnsi="Courier New" w:cs="Courier New"/>
        </w:rPr>
        <w:t>thi Thomas (DEM)  .  .  .  .  .  .  .  .      79    26.42            7             4            12            31           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 7     2.34            0             0             1             4             </w:t>
      </w:r>
      <w:r w:rsidRPr="005D087A">
        <w:rPr>
          <w:rFonts w:ascii="Courier New" w:hAnsi="Courier New" w:cs="Courier New"/>
        </w:rPr>
        <w:t>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202    67.33            5            24            22            96            55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83    27.67            6         </w:t>
      </w:r>
      <w:r w:rsidRPr="005D087A">
        <w:rPr>
          <w:rFonts w:ascii="Courier New" w:hAnsi="Courier New" w:cs="Courier New"/>
        </w:rPr>
        <w:t xml:space="preserve">    5            13            33            26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14     4.67            1             0             1             8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1      .33            0   </w:t>
      </w:r>
      <w:r w:rsidRPr="005D087A">
        <w:rPr>
          <w:rFonts w:ascii="Courier New" w:hAnsi="Courier New" w:cs="Courier New"/>
        </w:rPr>
        <w:t xml:space="preserve">          0             0             1             0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213    71.24            6            25            25            98            59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</w:t>
      </w:r>
      <w:r w:rsidRPr="005D087A">
        <w:rPr>
          <w:rFonts w:ascii="Courier New" w:hAnsi="Courier New" w:cs="Courier New"/>
        </w:rPr>
        <w:t xml:space="preserve">  .  .  .  .  .  .      73    24.41            6             4            10            32            21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11     3.68            0             0             1             6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</w:t>
      </w:r>
      <w:r w:rsidRPr="005D087A">
        <w:rPr>
          <w:rFonts w:ascii="Courier New" w:hAnsi="Courier New" w:cs="Courier New"/>
        </w:rPr>
        <w:t>oz (GRN).  .  .  .  .  .       2      .67            0             0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208    69.80            6            25            </w:t>
      </w:r>
      <w:r w:rsidRPr="005D087A">
        <w:rPr>
          <w:rFonts w:ascii="Courier New" w:hAnsi="Courier New" w:cs="Courier New"/>
        </w:rPr>
        <w:t>23            96            58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77    25.84            6             4            12            29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13     4.36            0             0      </w:t>
      </w:r>
      <w:r w:rsidRPr="005D087A">
        <w:rPr>
          <w:rFonts w:ascii="Courier New" w:hAnsi="Courier New" w:cs="Courier New"/>
        </w:rPr>
        <w:t xml:space="preserve">       1            11             1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0                     0             0             0             0             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      Hill County, Texas                  </w:t>
      </w:r>
      <w:r w:rsidRPr="005D087A">
        <w:rPr>
          <w:rFonts w:ascii="Courier New" w:hAnsi="Courier New" w:cs="Courier New"/>
        </w:rPr>
        <w:t xml:space="preserve">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        </w:t>
      </w:r>
      <w:r w:rsidRPr="005D087A">
        <w:rPr>
          <w:rFonts w:ascii="Courier New" w:hAnsi="Courier New" w:cs="Courier New"/>
        </w:rPr>
        <w:t xml:space="preserve">                      Report EL30A Page 0020-02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0020 PCT 23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</w:t>
      </w:r>
      <w:r w:rsidRPr="005D087A">
        <w:rPr>
          <w:rFonts w:ascii="Courier New" w:hAnsi="Courier New" w:cs="Courier New"/>
        </w:rPr>
        <w:t xml:space="preserve"> .  .  .  .  .  .  .  .     205    68.56            6            24            22            96            57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 78    26.09            6             4            12            30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</w:t>
      </w:r>
      <w:r w:rsidRPr="005D087A">
        <w:rPr>
          <w:rFonts w:ascii="Courier New" w:hAnsi="Courier New" w:cs="Courier New"/>
        </w:rPr>
        <w:t>IB) .  .  .  .  .  .  .  .  .      15     5.02            0             1             2            10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1      .33            0             0             0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</w:t>
      </w:r>
      <w:r w:rsidRPr="005D087A">
        <w:rPr>
          <w:rFonts w:ascii="Courier New" w:hAnsi="Courier New" w:cs="Courier New"/>
        </w:rPr>
        <w:t>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209    70.13            5            25            22            99            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77    25.84            7        </w:t>
      </w:r>
      <w:r w:rsidRPr="005D087A">
        <w:rPr>
          <w:rFonts w:ascii="Courier New" w:hAnsi="Courier New" w:cs="Courier New"/>
        </w:rPr>
        <w:t xml:space="preserve">     4            13            29            24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 9     3.02            0             0             1             7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3     1.01            0  </w:t>
      </w:r>
      <w:r w:rsidRPr="005D087A">
        <w:rPr>
          <w:rFonts w:ascii="Courier New" w:hAnsi="Courier New" w:cs="Courier New"/>
        </w:rPr>
        <w:t xml:space="preserve">           0             0             2             1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213    71.00            7            25            25            98            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</w:t>
      </w:r>
      <w:r w:rsidRPr="005D087A">
        <w:rPr>
          <w:rFonts w:ascii="Courier New" w:hAnsi="Courier New" w:cs="Courier New"/>
        </w:rPr>
        <w:t>EM) .  .  .  .  .  .  .  .      78    26.00            5             4            11            33           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6     2.00            0             0             0             5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</w:t>
      </w:r>
      <w:r w:rsidRPr="005D087A">
        <w:rPr>
          <w:rFonts w:ascii="Courier New" w:hAnsi="Courier New" w:cs="Courier New"/>
        </w:rPr>
        <w:t>ders-Castro (GRN)  .  .  .  .  .       3     1.00            0             0             0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209    69.90            5           </w:t>
      </w:r>
      <w:r w:rsidRPr="005D087A">
        <w:rPr>
          <w:rFonts w:ascii="Courier New" w:hAnsi="Courier New" w:cs="Courier New"/>
        </w:rPr>
        <w:t xml:space="preserve"> 25            21           100            58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80    26.76            7             4            13            30            26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10     3.34            0     </w:t>
      </w:r>
      <w:r w:rsidRPr="005D087A">
        <w:rPr>
          <w:rFonts w:ascii="Courier New" w:hAnsi="Courier New" w:cs="Courier New"/>
        </w:rPr>
        <w:t xml:space="preserve">        0             2             7             1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249   100.00            8            26            28           118            69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</w:t>
      </w:r>
      <w:r w:rsidRPr="005D087A">
        <w:rPr>
          <w:rFonts w:ascii="Courier New" w:hAnsi="Courier New" w:cs="Courier New"/>
        </w:rPr>
        <w:t>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220    73.83            5            25            24           106            60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78    26.17            7             3            12        </w:t>
      </w:r>
      <w:r w:rsidRPr="005D087A">
        <w:rPr>
          <w:rFonts w:ascii="Courier New" w:hAnsi="Courier New" w:cs="Courier New"/>
        </w:rPr>
        <w:t xml:space="preserve">    31            25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244   100.00            7            26            27           116            68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</w:t>
      </w:r>
      <w:r w:rsidRPr="005D087A">
        <w:rPr>
          <w:rFonts w:ascii="Courier New" w:hAnsi="Courier New" w:cs="Courier New"/>
        </w:rPr>
        <w:t>(REP).  .  .  .  .  .  .  .  .     241   100.00            7            25            26           117            66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242   100.00            7         </w:t>
      </w:r>
      <w:r w:rsidRPr="005D087A">
        <w:rPr>
          <w:rFonts w:ascii="Courier New" w:hAnsi="Courier New" w:cs="Courier New"/>
        </w:rPr>
        <w:t xml:space="preserve">   24            26           118            67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</w:t>
      </w:r>
      <w:r w:rsidRPr="005D087A">
        <w:rPr>
          <w:rFonts w:ascii="Courier New" w:hAnsi="Courier New" w:cs="Courier New"/>
        </w:rPr>
        <w:t xml:space="preserve">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0020-03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0020 PCT 23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</w:t>
      </w:r>
      <w:r w:rsidRPr="005D087A">
        <w:rPr>
          <w:rFonts w:ascii="Courier New" w:hAnsi="Courier New" w:cs="Courier New"/>
        </w:rPr>
        <w:t xml:space="preserve">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241   100.00            7            25            27           115            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</w:t>
      </w:r>
      <w:r w:rsidRPr="005D087A">
        <w:rPr>
          <w:rFonts w:ascii="Courier New" w:hAnsi="Courier New" w:cs="Courier New"/>
        </w:rPr>
        <w:t>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243   100.00            7            25            26           116            69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240   100.00            7     </w:t>
      </w:r>
      <w:r w:rsidRPr="005D087A">
        <w:rPr>
          <w:rFonts w:ascii="Courier New" w:hAnsi="Courier New" w:cs="Courier New"/>
        </w:rPr>
        <w:t xml:space="preserve">       25            27           114            67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Scotty Hawkins (REP).  .  .  .  .  .  .  .     265   100.00            9            26            30           124            76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</w:t>
      </w:r>
      <w:r w:rsidRPr="005D087A">
        <w:rPr>
          <w:rFonts w:ascii="Courier New" w:hAnsi="Courier New" w:cs="Courier New"/>
        </w:rPr>
        <w:t xml:space="preserve">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Larry Armstrong (REP)  .  .  .  .  .  .  .     254   100.00            8            26            28           120            72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</w:t>
      </w:r>
      <w:r w:rsidRPr="005D087A">
        <w:rPr>
          <w:rFonts w:ascii="Courier New" w:hAnsi="Courier New" w:cs="Courier New"/>
        </w:rPr>
        <w:t>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                             </w:t>
      </w:r>
      <w:r w:rsidRPr="005D087A">
        <w:rPr>
          <w:rFonts w:ascii="Courier New" w:hAnsi="Courier New" w:cs="Courier New"/>
        </w:rPr>
        <w:t xml:space="preserve"> Report EL30A Page 0021-01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0021 PCT 24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 TOTAL .  .  .  .  .  .   1,361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</w:t>
      </w:r>
      <w:r w:rsidRPr="005D087A">
        <w:rPr>
          <w:rFonts w:ascii="Courier New" w:hAnsi="Courier New" w:cs="Courier New"/>
        </w:rPr>
        <w:t xml:space="preserve">  .  .  .  .     737                    44            70            99           155           369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54.15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352    75.05 </w:t>
      </w:r>
      <w:r w:rsidRPr="005D087A">
        <w:rPr>
          <w:rFonts w:ascii="Courier New" w:hAnsi="Courier New" w:cs="Courier New"/>
        </w:rPr>
        <w:t xml:space="preserve">          23            29            44            77           179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112    23.88           10             4            16            21            61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4    </w:t>
      </w:r>
      <w:r w:rsidRPr="005D087A">
        <w:rPr>
          <w:rFonts w:ascii="Courier New" w:hAnsi="Courier New" w:cs="Courier New"/>
        </w:rPr>
        <w:t xml:space="preserve">  .85            0             2             0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1      .21            0             0             0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</w:t>
      </w:r>
      <w:r w:rsidRPr="005D087A">
        <w:rPr>
          <w:rFonts w:ascii="Courier New" w:hAnsi="Courier New" w:cs="Courier New"/>
        </w:rPr>
        <w:t>onald J. Trump / Mike Pence (REP) .  .  .     558    76.13           32            57            66           120           283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155    21.15           12             9            27            30            </w:t>
      </w:r>
      <w:r w:rsidRPr="005D087A">
        <w:rPr>
          <w:rFonts w:ascii="Courier New" w:hAnsi="Courier New" w:cs="Courier New"/>
        </w:rPr>
        <w:t>77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 8     1.09            0             1             0             3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2      .27            0             0             1             0      </w:t>
      </w:r>
      <w:r w:rsidRPr="005D087A">
        <w:rPr>
          <w:rFonts w:ascii="Courier New" w:hAnsi="Courier New" w:cs="Courier New"/>
        </w:rPr>
        <w:t xml:space="preserve">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10     1.36            0             2             3      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 Williams (REP).  .  .  .  .  .  .  .     541    76.52          </w:t>
      </w:r>
      <w:r w:rsidRPr="005D087A">
        <w:rPr>
          <w:rFonts w:ascii="Courier New" w:hAnsi="Courier New" w:cs="Courier New"/>
        </w:rPr>
        <w:t xml:space="preserve"> 31            55            66           116           273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153    21.64           13             9            24            30            77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13     1.84    </w:t>
      </w:r>
      <w:r w:rsidRPr="005D087A">
        <w:rPr>
          <w:rFonts w:ascii="Courier New" w:hAnsi="Courier New" w:cs="Courier New"/>
        </w:rPr>
        <w:t xml:space="preserve">        0             0             4             2             7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528    74.05           30            55            65           112           266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</w:t>
      </w:r>
      <w:r w:rsidRPr="005D087A">
        <w:rPr>
          <w:rFonts w:ascii="Courier New" w:hAnsi="Courier New" w:cs="Courier New"/>
        </w:rPr>
        <w:t>DEM)  .  .  .  .  .  .  .     156    21.88           13            11            25            30            77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20     2.81            0             2             6             3             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</w:t>
      </w:r>
      <w:r w:rsidRPr="005D087A">
        <w:rPr>
          <w:rFonts w:ascii="Courier New" w:hAnsi="Courier New" w:cs="Courier New"/>
        </w:rPr>
        <w:t>inas (GRN)  .  .  .  .  .  .  .       9     1.26            0             1             1             2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  .  .  .  .  .     531    74.68           31            55     </w:t>
      </w:r>
      <w:r w:rsidRPr="005D087A">
        <w:rPr>
          <w:rFonts w:ascii="Courier New" w:hAnsi="Courier New" w:cs="Courier New"/>
        </w:rPr>
        <w:t xml:space="preserve">       67           110           268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156    21.94           13            10            23            33            77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  .  .  .  .  .  .  .      19     2.67            0             </w:t>
      </w:r>
      <w:r w:rsidRPr="005D087A">
        <w:rPr>
          <w:rFonts w:ascii="Courier New" w:hAnsi="Courier New" w:cs="Courier New"/>
        </w:rPr>
        <w:t>4             3             4             8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5      .70            0             0             1             1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</w:t>
      </w:r>
      <w:r w:rsidRPr="005D087A">
        <w:rPr>
          <w:rFonts w:ascii="Courier New" w:hAnsi="Courier New" w:cs="Courier New"/>
        </w:rPr>
        <w:t xml:space="preserve"> .  .  .     532    74.93           31            56            66           112           267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157    22.11           11            10            26            31            79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</w:t>
      </w:r>
      <w:r w:rsidRPr="005D087A">
        <w:rPr>
          <w:rFonts w:ascii="Courier New" w:hAnsi="Courier New" w:cs="Courier New"/>
        </w:rPr>
        <w:t xml:space="preserve"> .  .  .  .  .      15     2.11            1             2             1             3            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6      .85            0             1             1             1             3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</w:t>
      </w:r>
      <w:r w:rsidRPr="005D087A">
        <w:rPr>
          <w:rFonts w:ascii="Courier New" w:hAnsi="Courier New" w:cs="Courier New"/>
        </w:rPr>
        <w:t>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</w:t>
      </w:r>
      <w:r w:rsidRPr="005D087A">
        <w:rPr>
          <w:rFonts w:ascii="Courier New" w:hAnsi="Courier New" w:cs="Courier New"/>
        </w:rPr>
        <w:t>07 AM                                                                                 Report EL30A Page 0021-02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0021 PCT 24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518    73.27           29            53            68           109           259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Robinson (DEM).  .  .  .  .  .  .     156    22.07           14        </w:t>
      </w:r>
      <w:r w:rsidRPr="005D087A">
        <w:rPr>
          <w:rFonts w:ascii="Courier New" w:hAnsi="Courier New" w:cs="Courier New"/>
        </w:rPr>
        <w:t xml:space="preserve">    12            26            31            73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24     3.39            0             2             0             6            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Chisholm (GRN)  .  .  .  .  .  .  .  .       9     1.27            0  </w:t>
      </w:r>
      <w:r w:rsidRPr="005D087A">
        <w:rPr>
          <w:rFonts w:ascii="Courier New" w:hAnsi="Courier New" w:cs="Courier New"/>
        </w:rPr>
        <w:t xml:space="preserve">           1             0             2             6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518    73.16           29            56            66           105           262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</w:t>
      </w:r>
      <w:r w:rsidRPr="005D087A">
        <w:rPr>
          <w:rFonts w:ascii="Courier New" w:hAnsi="Courier New" w:cs="Courier New"/>
        </w:rPr>
        <w:t xml:space="preserve"> Meyers (DEM).  .  .  .  .     155    21.89           14             9            25            33            74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27     3.81            0             3             1             9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</w:t>
      </w:r>
      <w:r w:rsidRPr="005D087A">
        <w:rPr>
          <w:rFonts w:ascii="Courier New" w:hAnsi="Courier New" w:cs="Courier New"/>
        </w:rPr>
        <w:t>Blackwell Reposa (GRN).  .  .  .       8     1.13            0             1             2             1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 .  .  .  .  .  .  .  .     535    75.67           30           </w:t>
      </w:r>
      <w:r w:rsidRPr="005D087A">
        <w:rPr>
          <w:rFonts w:ascii="Courier New" w:hAnsi="Courier New" w:cs="Courier New"/>
        </w:rPr>
        <w:t xml:space="preserve"> 55            67           115           268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157    22.21           13            13            25            29            77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 Strange, III (LIB).  .  .  .       9     1.27            0     </w:t>
      </w:r>
      <w:r w:rsidRPr="005D087A">
        <w:rPr>
          <w:rFonts w:ascii="Courier New" w:hAnsi="Courier New" w:cs="Courier New"/>
        </w:rPr>
        <w:t xml:space="preserve">        1             1             2             5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6      .85            0             0             1             1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</w:t>
      </w:r>
      <w:r w:rsidRPr="005D087A">
        <w:rPr>
          <w:rFonts w:ascii="Courier New" w:hAnsi="Courier New" w:cs="Courier New"/>
        </w:rPr>
        <w:t>(REP)  .  .  .  .  .  .     534    75.64           31            57            69           110           267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150    21.25           12            11            22            31            74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</w:t>
      </w:r>
      <w:r w:rsidRPr="005D087A">
        <w:rPr>
          <w:rFonts w:ascii="Courier New" w:hAnsi="Courier New" w:cs="Courier New"/>
        </w:rPr>
        <w:t>tt (LIB)  .  .  .  .  .  .  .      22     3.12            0             1             3             7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  .  .  .  .     574   100.00           34            54        </w:t>
      </w:r>
      <w:r w:rsidRPr="005D087A">
        <w:rPr>
          <w:rFonts w:ascii="Courier New" w:hAnsi="Courier New" w:cs="Courier New"/>
        </w:rPr>
        <w:t xml:space="preserve">    73           120           293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544    77.38           31            56            68           116           273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</w:t>
      </w:r>
      <w:r w:rsidRPr="005D087A">
        <w:rPr>
          <w:rFonts w:ascii="Courier New" w:hAnsi="Courier New" w:cs="Courier New"/>
        </w:rPr>
        <w:t xml:space="preserve">   159    22.62           13             7            27            31            81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569   100.00           34            56            75           114           290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573   100.00           35            55            70           123           290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</w:t>
      </w:r>
      <w:r w:rsidRPr="005D087A">
        <w:rPr>
          <w:rFonts w:ascii="Courier New" w:hAnsi="Courier New" w:cs="Courier New"/>
        </w:rPr>
        <w:t>)  .  .  .  .  .  .  .  .     576   100.00           35            55            71           123           292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</w:t>
      </w:r>
      <w:r w:rsidRPr="005D087A">
        <w:rPr>
          <w:rFonts w:ascii="Courier New" w:hAnsi="Courier New" w:cs="Courier New"/>
        </w:rPr>
        <w:t xml:space="preserve">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0021-03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0021 P</w:t>
      </w:r>
      <w:r w:rsidRPr="005D087A">
        <w:rPr>
          <w:rFonts w:ascii="Courier New" w:hAnsi="Courier New" w:cs="Courier New"/>
        </w:rPr>
        <w:t>CT 24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 .  .  .  .  .  .  .     579   100.00           35            55</w:t>
      </w:r>
      <w:r w:rsidRPr="005D087A">
        <w:rPr>
          <w:rFonts w:ascii="Courier New" w:hAnsi="Courier New" w:cs="Courier New"/>
        </w:rPr>
        <w:t xml:space="preserve">            72           122           295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585   100.00           35            56            72           122           300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</w:t>
      </w:r>
      <w:r w:rsidRPr="005D087A">
        <w:rPr>
          <w:rFonts w:ascii="Courier New" w:hAnsi="Courier New" w:cs="Courier New"/>
        </w:rPr>
        <w:t>wer (REP) .  .  .  .  .  .  .     582   100.00           35            55            72           122           298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Scotty Hawkins (REP).  .  .  .  .  .  .  .     590   100.00           35            57       </w:t>
      </w:r>
      <w:r w:rsidRPr="005D087A">
        <w:rPr>
          <w:rFonts w:ascii="Courier New" w:hAnsi="Courier New" w:cs="Courier New"/>
        </w:rPr>
        <w:t xml:space="preserve">     74           124           300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Larry Armstrong (REP)  .  .  .  .  .  .  .     596   100.00           35            57            78           123           303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</w:t>
      </w:r>
      <w:r w:rsidRPr="005D087A">
        <w:rPr>
          <w:rFonts w:ascii="Courier New" w:hAnsi="Courier New" w:cs="Courier New"/>
        </w:rPr>
        <w:t xml:space="preserve">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</w:t>
      </w:r>
      <w:r w:rsidRPr="005D087A">
        <w:rPr>
          <w:rFonts w:ascii="Courier New" w:hAnsi="Courier New" w:cs="Courier New"/>
        </w:rPr>
        <w:t xml:space="preserve">                                                                 Report EL30A Page 0022-01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0022 PCT 27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REGISTERED VOTERS -</w:t>
      </w:r>
      <w:r w:rsidRPr="005D087A">
        <w:rPr>
          <w:rFonts w:ascii="Courier New" w:hAnsi="Courier New" w:cs="Courier New"/>
        </w:rPr>
        <w:t xml:space="preserve"> TOTAL .  .  .  .  .  .     734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BALLOTS CAST - TOTAL.  .  .  .  .  .  .  .     455                    20           101            91           174            69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VOTER TURNOUT - TOTAL  .  .  .  .  .  .  .            61.99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Straight Party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VOTE FOR  </w:t>
      </w:r>
      <w:r w:rsidRPr="005D087A">
        <w:rPr>
          <w:rFonts w:ascii="Courier New" w:hAnsi="Courier New" w:cs="Courier New"/>
        </w:rPr>
        <w:t>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Republican Party (REP) .  .  .  .  .  .  .     242    79.87            7            57            62            78            38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Democratic Party (DEM) .  .  .  .  .  .  .      56    18.48            8            10             9            18       </w:t>
      </w:r>
      <w:r w:rsidRPr="005D087A">
        <w:rPr>
          <w:rFonts w:ascii="Courier New" w:hAnsi="Courier New" w:cs="Courier New"/>
        </w:rPr>
        <w:t xml:space="preserve">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Libertarian Party (LIB).  .  .  .  .  .  .       5     1.65            0             0             0             2             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Green Party (GRN).  .  .  .  .  .  .  .  .       0                     0             0             0             0 </w:t>
      </w:r>
      <w:r w:rsidRPr="005D087A">
        <w:rPr>
          <w:rFonts w:ascii="Courier New" w:hAnsi="Courier New" w:cs="Courier New"/>
        </w:rPr>
        <w:t xml:space="preserve">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President and Vice President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Donald J. Trump / Mike Pence (REP) .  .  .     360    79.65           11            89            74           137            49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Hillary Clinton / Tim Kaine (DEM)  .  .  .      73    16.15   </w:t>
      </w:r>
      <w:r w:rsidRPr="005D087A">
        <w:rPr>
          <w:rFonts w:ascii="Courier New" w:hAnsi="Courier New" w:cs="Courier New"/>
        </w:rPr>
        <w:t xml:space="preserve">         7            12            13            28            13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Gary Johnson / William Weld (LIB)  .  .  .      14     3.10            0             0             3             7             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Jill Stein / Ajamu Baraka (GRN) .  .  .  .       1      </w:t>
      </w:r>
      <w:r w:rsidRPr="005D087A">
        <w:rPr>
          <w:rFonts w:ascii="Courier New" w:hAnsi="Courier New" w:cs="Courier New"/>
        </w:rPr>
        <w:t>.22            0             0             1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WRITE-IN.  .  .  .  .  .  .  .  .  .  .  .       4      .88            2             0             0             0             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US Representative, DIST 25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Roger</w:t>
      </w:r>
      <w:r w:rsidRPr="005D087A">
        <w:rPr>
          <w:rFonts w:ascii="Courier New" w:hAnsi="Courier New" w:cs="Courier New"/>
        </w:rPr>
        <w:t xml:space="preserve"> Williams (REP).  .  .  .  .  .  .  .     351    79.95           12            82            72           136            49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Kathi Thomas (DEM)  .  .  .  .  .  .  .  .      76    17.31            8            13            14            28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Loren Marc Schneiderman (LIB).  .  .  .  .      12     2.73            0             3             0             3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Railroad Commissioner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Wayne Christian (REP)  .  .  .  .  .  .  .     331    75.57           10            </w:t>
      </w:r>
      <w:r w:rsidRPr="005D087A">
        <w:rPr>
          <w:rFonts w:ascii="Courier New" w:hAnsi="Courier New" w:cs="Courier New"/>
        </w:rPr>
        <w:t>80            70           123            48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Grady Yarbrough (DEM)  .  .  .  .  .  .  .      80    18.26           10            14            12            31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Miller (LIB).  .  .  .  .  .  .  .  .      23     5.25            0      </w:t>
      </w:r>
      <w:r w:rsidRPr="005D087A">
        <w:rPr>
          <w:rFonts w:ascii="Courier New" w:hAnsi="Courier New" w:cs="Courier New"/>
        </w:rPr>
        <w:t xml:space="preserve">       4             2            12             5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Martina Salinas (GRN)  .  .  .  .  .  .  .       4      .91            0             1             2             0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Debra Lehrmann (REP).  .  .</w:t>
      </w:r>
      <w:r w:rsidRPr="005D087A">
        <w:rPr>
          <w:rFonts w:ascii="Courier New" w:hAnsi="Courier New" w:cs="Courier New"/>
        </w:rPr>
        <w:t xml:space="preserve">  .  .  .  .  .     336    76.71           11            79            70           127            49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Mike Westergren (DEM)  .  .  .  .  .  .  .      79    18.04            9            15            13            31            11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lastRenderedPageBreak/>
        <w:t xml:space="preserve"> Kathie Glass (LIB)  .</w:t>
      </w:r>
      <w:r w:rsidRPr="005D087A">
        <w:rPr>
          <w:rFonts w:ascii="Courier New" w:hAnsi="Courier New" w:cs="Courier New"/>
        </w:rPr>
        <w:t xml:space="preserve">  .  .  .  .  .  .  .      20     4.57            0             4             2             7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Rodolfo Rivera Munoz (GRN).  .  .  .  .  .       3      .68            0             1             1             1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</w:t>
      </w:r>
      <w:r w:rsidRPr="005D087A">
        <w:rPr>
          <w:rFonts w:ascii="Courier New" w:hAnsi="Courier New" w:cs="Courier New"/>
        </w:rPr>
        <w:t>reme Court,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Paul Green (REP) .  .  .  .  .  .  .  .  .     343    78.31           11            81            74           129            48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Dori Contreras Garza (DEM).  .  .  .  .  .      77    17.58            9            13         </w:t>
      </w:r>
      <w:r w:rsidRPr="005D087A">
        <w:rPr>
          <w:rFonts w:ascii="Courier New" w:hAnsi="Courier New" w:cs="Courier New"/>
        </w:rPr>
        <w:t xml:space="preserve">   13            29            13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Tom Oxford (LIB) .  .  .  .  .  .  .  .  .      16     3.65            0             4             0             6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Charles E. Waterbury (GRN).  .  .  .  .  .       2      .46            0             1   </w:t>
      </w:r>
      <w:r w:rsidRPr="005D087A">
        <w:rPr>
          <w:rFonts w:ascii="Courier New" w:hAnsi="Courier New" w:cs="Courier New"/>
        </w:rPr>
        <w:t xml:space="preserve">          0             1             0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</w:t>
      </w:r>
      <w:r w:rsidRPr="005D087A">
        <w:rPr>
          <w:rFonts w:ascii="Courier New" w:hAnsi="Courier New" w:cs="Courier New"/>
        </w:rPr>
        <w:t xml:space="preserve">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Run Date:09/19/17 10:07 AM                                                                                 Report EL30A Page 0022-02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0022 PCT 27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</w:t>
      </w:r>
      <w:r w:rsidRPr="005D087A">
        <w:rPr>
          <w:rFonts w:ascii="Courier New" w:hAnsi="Courier New" w:cs="Courier New"/>
        </w:rPr>
        <w:t>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Supreme Court, P9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Eva Guzman (REP) .  .  .  .  .  .  .  .  .     329    75.29           10            78            71           123            47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Savannah Robinso</w:t>
      </w:r>
      <w:r w:rsidRPr="005D087A">
        <w:rPr>
          <w:rFonts w:ascii="Courier New" w:hAnsi="Courier New" w:cs="Courier New"/>
        </w:rPr>
        <w:t>n (DEM).  .  .  .  .  .  .      76    17.39            9            14            12            28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Don Fulton (LIB) .  .  .  .  .  .  .  .  .      25     5.72            0             5             1            13             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Jim Chisho</w:t>
      </w:r>
      <w:r w:rsidRPr="005D087A">
        <w:rPr>
          <w:rFonts w:ascii="Courier New" w:hAnsi="Courier New" w:cs="Courier New"/>
        </w:rPr>
        <w:t>lm (GRN)  .  .  .  .  .  .  .  .       7     1.60            1             2             2             1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Mary Lou Keel (REP) .  .  .  .  .  .  .  .     325    74.37           10           </w:t>
      </w:r>
      <w:r w:rsidRPr="005D087A">
        <w:rPr>
          <w:rFonts w:ascii="Courier New" w:hAnsi="Courier New" w:cs="Courier New"/>
        </w:rPr>
        <w:t xml:space="preserve"> 79            69           121            46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Lawrence "Larry" Meyers (DEM).  .  .  .  .      82    18.76           10            15            14            30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Ash (LIB).  .  .  .  .  .  .  .  .  .      25     5.72            0     </w:t>
      </w:r>
      <w:r w:rsidRPr="005D087A">
        <w:rPr>
          <w:rFonts w:ascii="Courier New" w:hAnsi="Courier New" w:cs="Courier New"/>
        </w:rPr>
        <w:t xml:space="preserve">        4             2            12             7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Adam King Blackwell Reposa (GRN).  .  .  .       5     1.14            0             1             1             2           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Judge, CT of Criminal Appeals, P5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Scott Walker (REP) </w:t>
      </w:r>
      <w:r w:rsidRPr="005D087A">
        <w:rPr>
          <w:rFonts w:ascii="Courier New" w:hAnsi="Courier New" w:cs="Courier New"/>
        </w:rPr>
        <w:t xml:space="preserve"> .  .  .  .  .  .  .  .     343    78.49           11            81            71           133            47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Betsy Johnson (DEM) .  .  .  .  .  .  .  .      78    17.85            9            13            13            28            15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William Bryan</w:t>
      </w:r>
      <w:r w:rsidRPr="005D087A">
        <w:rPr>
          <w:rFonts w:ascii="Courier New" w:hAnsi="Courier New" w:cs="Courier New"/>
        </w:rPr>
        <w:t xml:space="preserve"> Strange, III (LIB).  .  .  .      13     2.97            0             4             1             3             5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Judith Sanders-Castro (GRN)  .  .  .  .  .       3      .69            0             1             2             0             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Judg</w:t>
      </w:r>
      <w:r w:rsidRPr="005D087A">
        <w:rPr>
          <w:rFonts w:ascii="Courier New" w:hAnsi="Courier New" w:cs="Courier New"/>
        </w:rPr>
        <w:t>e, CT of Criminal Appeals, P6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E. Keasler (REP)  .  .  .  .  .  .     335    76.83           11            80            70           127            47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Robert Burns (DEM)  .  .  .  .  .  .  .  .      81    18.58            9        </w:t>
      </w:r>
      <w:r w:rsidRPr="005D087A">
        <w:rPr>
          <w:rFonts w:ascii="Courier New" w:hAnsi="Courier New" w:cs="Courier New"/>
        </w:rPr>
        <w:t xml:space="preserve">    15            14            30            13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W. Bennett (LIB)  .  .  .  .  .  .  .      20     4.59            0             4             2             7             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Member, State BoE Dist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Sue Melton-Malone (REP).  .  .</w:t>
      </w:r>
      <w:r w:rsidRPr="005D087A">
        <w:rPr>
          <w:rFonts w:ascii="Courier New" w:hAnsi="Courier New" w:cs="Courier New"/>
        </w:rPr>
        <w:t xml:space="preserve">  .  .  .  .     360   100.00           12            87            74           136            51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Senator District 30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Brian Birdwell (REP).  .  .  .  .  .  .  .     357    82.26           11            87            72           </w:t>
      </w:r>
      <w:r w:rsidRPr="005D087A">
        <w:rPr>
          <w:rFonts w:ascii="Courier New" w:hAnsi="Courier New" w:cs="Courier New"/>
        </w:rPr>
        <w:t>136            51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Michael Collins (DEM)  .  .  .  .  .  .  .      77    17.74            9            13            14            27            14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State Rep Dist 8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Byron Cook (REP) .  .  .  .  .  .  .  .  .     360   100.00           </w:t>
      </w:r>
      <w:r w:rsidRPr="005D087A">
        <w:rPr>
          <w:rFonts w:ascii="Courier New" w:hAnsi="Courier New" w:cs="Courier New"/>
        </w:rPr>
        <w:t>12            84            76           136            52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Justice, 10th CT of Appeals DIST, P3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Al Scoggins (REP).  .  .  .  .  .  .  .  .     360   100.00           12            87            74           134            53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Distri</w:t>
      </w:r>
      <w:r w:rsidRPr="005D087A">
        <w:rPr>
          <w:rFonts w:ascii="Courier New" w:hAnsi="Courier New" w:cs="Courier New"/>
        </w:rPr>
        <w:t>ct Attorney, 66th Judicial DIST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Mark F Pratt (REP)  .  .  .  .  .  .  .  .     360   100.00           11            86            75           135            53</w:t>
      </w:r>
      <w:r w:rsidRPr="005D087A">
        <w:rPr>
          <w:rFonts w:ascii="Courier New" w:hAnsi="Courier New" w:cs="Courier New"/>
        </w:rPr>
        <w:cr/>
      </w:r>
      <w:r w:rsidRPr="005D087A">
        <w:rPr>
          <w:rFonts w:ascii="Courier New" w:hAnsi="Courier New" w:cs="Courier New"/>
        </w:rPr>
        <w:br w:type="page"/>
      </w:r>
      <w:r w:rsidRPr="005D087A">
        <w:rPr>
          <w:rFonts w:ascii="Courier New" w:hAnsi="Courier New" w:cs="Courier New"/>
        </w:rPr>
        <w:lastRenderedPageBreak/>
        <w:t xml:space="preserve">PREC REPORT-GROUP DETAIL                           Hill County, Texas          </w:t>
      </w:r>
      <w:r w:rsidRPr="005D087A">
        <w:rPr>
          <w:rFonts w:ascii="Courier New" w:hAnsi="Courier New" w:cs="Courier New"/>
        </w:rPr>
        <w:t xml:space="preserve">                       OFFICIAL RESULTS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General Election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           November 8, 2016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Run Date:09/19/17 10:07 AM                                                   </w:t>
      </w:r>
      <w:r w:rsidRPr="005D087A">
        <w:rPr>
          <w:rFonts w:ascii="Courier New" w:hAnsi="Courier New" w:cs="Courier New"/>
        </w:rPr>
        <w:t xml:space="preserve">                              Report EL30A Page 0022-03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0022 PCT 27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Attorney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R. David Holmes (REP) </w:t>
      </w:r>
      <w:r w:rsidRPr="005D087A">
        <w:rPr>
          <w:rFonts w:ascii="Courier New" w:hAnsi="Courier New" w:cs="Courier New"/>
        </w:rPr>
        <w:t xml:space="preserve"> .  .  .  .  .  .  .     362   100.00           13            86            74           136            53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Sheriff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Rodney Watson (REP) .  .  .  .  .  .  .  .     360   100.00           12            86            74           136       </w:t>
      </w:r>
      <w:r w:rsidRPr="005D087A">
        <w:rPr>
          <w:rFonts w:ascii="Courier New" w:hAnsi="Courier New" w:cs="Courier New"/>
        </w:rPr>
        <w:t xml:space="preserve">     52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Tax Assessor-Collector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Krissi Hightower (REP) .  .  .  .  .  .  .     360   100.00           11            86            74           136            53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County Commissioner, PCT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Andrew Montgomery (REP).  .  </w:t>
      </w:r>
      <w:r w:rsidRPr="005D087A">
        <w:rPr>
          <w:rFonts w:ascii="Courier New" w:hAnsi="Courier New" w:cs="Courier New"/>
        </w:rPr>
        <w:t>.  .  .  .  .     363   100.00           12            86            73           138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Constable, Precinct No.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VOTE FOR  1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 xml:space="preserve"> Bill Wilkins (REP)  .  .  .  .  .  .  .  .     363   100.00           12            86            73          </w:t>
      </w:r>
      <w:r w:rsidRPr="005D087A">
        <w:rPr>
          <w:rFonts w:ascii="Courier New" w:hAnsi="Courier New" w:cs="Courier New"/>
        </w:rPr>
        <w:t xml:space="preserve"> 138            54</w:t>
      </w:r>
    </w:p>
    <w:p w:rsidR="00000000" w:rsidRPr="005D087A" w:rsidRDefault="00D06321" w:rsidP="005D087A">
      <w:pPr>
        <w:pStyle w:val="PlainText"/>
        <w:rPr>
          <w:rFonts w:ascii="Courier New" w:hAnsi="Courier New" w:cs="Courier New"/>
        </w:rPr>
      </w:pPr>
      <w:r w:rsidRPr="005D087A">
        <w:rPr>
          <w:rFonts w:ascii="Courier New" w:hAnsi="Courier New" w:cs="Courier New"/>
        </w:rPr>
        <w:t>E</w:t>
      </w:r>
      <w:r w:rsidRPr="005D087A">
        <w:rPr>
          <w:rFonts w:ascii="Courier New" w:hAnsi="Courier New" w:cs="Courier New"/>
        </w:rPr>
        <w:cr/>
      </w:r>
    </w:p>
    <w:sectPr w:rsidR="00000000" w:rsidRPr="005D087A" w:rsidSect="00D06321">
      <w:pgSz w:w="20160" w:h="12240" w:orient="landscape" w:code="5"/>
      <w:pgMar w:top="288" w:right="1862" w:bottom="288" w:left="1861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CD"/>
    <w:rsid w:val="005D087A"/>
    <w:rsid w:val="005F792B"/>
    <w:rsid w:val="00BA6BCD"/>
    <w:rsid w:val="00C62C3F"/>
    <w:rsid w:val="00C769A3"/>
    <w:rsid w:val="00D0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92A2F-8E8F-4021-9840-0FDF02C5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08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08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D40D13C4</Template>
  <TotalTime>1</TotalTime>
  <Pages>110</Pages>
  <Words>30374</Words>
  <Characters>173132</Characters>
  <Application>Microsoft Office Word</Application>
  <DocSecurity>0</DocSecurity>
  <Lines>1442</Lines>
  <Paragraphs>406</Paragraphs>
  <ScaleCrop>false</ScaleCrop>
  <Company/>
  <LinksUpToDate>false</LinksUpToDate>
  <CharactersWithSpaces>203100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Torres</dc:creator>
  <cp:keywords/>
  <dc:description/>
  <cp:lastModifiedBy>Aaron Torres</cp:lastModifiedBy>
  <cp:revision>2</cp:revision>
  <dcterms:created xsi:type="dcterms:W3CDTF">2017-09-19T16:22:00Z</dcterms:created>
  <dcterms:modified xsi:type="dcterms:W3CDTF">2017-09-19T16:22:00Z</dcterms:modified>
</cp:coreProperties>
</file>