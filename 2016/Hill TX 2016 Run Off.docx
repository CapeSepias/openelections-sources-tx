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35FDA">
        <w:rPr>
          <w:rFonts w:ascii="Courier New" w:hAnsi="Courier New" w:cs="Courier New"/>
        </w:rPr>
        <w:t>E</w:t>
      </w:r>
      <w:r w:rsidRPr="00635FDA">
        <w:rPr>
          <w:rFonts w:ascii="Courier New" w:hAnsi="Courier New" w:cs="Courier New"/>
        </w:rPr>
        <w:t>&amp;</w:t>
      </w:r>
      <w:proofErr w:type="gramStart"/>
      <w:r w:rsidRPr="00635FDA">
        <w:rPr>
          <w:rFonts w:ascii="Courier New" w:hAnsi="Courier New" w:cs="Courier New"/>
        </w:rPr>
        <w:t>l2a0o7c067F</w:t>
      </w:r>
      <w:proofErr w:type="gramEnd"/>
      <w:r w:rsidRPr="00635FDA">
        <w:rPr>
          <w:rFonts w:ascii="Courier New" w:hAnsi="Courier New" w:cs="Courier New"/>
        </w:rPr>
        <w:t>(s0p16.66h3b6T</w:t>
      </w:r>
      <w:r w:rsidRPr="00635FDA">
        <w:rPr>
          <w:rFonts w:ascii="Courier New" w:hAnsi="Courier New" w:cs="Courier New"/>
        </w:rPr>
        <w:t>&amp;a00L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</w:t>
      </w:r>
      <w:r w:rsidRPr="00635FDA">
        <w:rPr>
          <w:rFonts w:ascii="Courier New" w:hAnsi="Courier New" w:cs="Courier New"/>
        </w:rPr>
        <w:t xml:space="preserve">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0001-01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0001 PCT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</w:t>
      </w:r>
      <w:r w:rsidRPr="00635FDA">
        <w:rPr>
          <w:rFonts w:ascii="Courier New" w:hAnsi="Courier New" w:cs="Courier New"/>
        </w:rPr>
        <w:t xml:space="preserve">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1,116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249                    19            52            91            42            45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</w:t>
      </w:r>
      <w:r w:rsidRPr="00635FDA">
        <w:rPr>
          <w:rFonts w:ascii="Courier New" w:hAnsi="Courier New" w:cs="Courier New"/>
        </w:rPr>
        <w:t xml:space="preserve">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241    96.79           17            49            90            41            44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8     3.21            2             3             1             1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</w:t>
      </w:r>
      <w:r w:rsidRPr="00635FDA">
        <w:rPr>
          <w:rFonts w:ascii="Courier New" w:hAnsi="Courier New" w:cs="Courier New"/>
        </w:rPr>
        <w:t xml:space="preserve">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22.31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</w:t>
      </w:r>
      <w:r w:rsidRPr="00635FDA">
        <w:rPr>
          <w:rFonts w:ascii="Courier New" w:hAnsi="Courier New" w:cs="Courier New"/>
        </w:rPr>
        <w:t xml:space="preserve">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0001-02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0001 PCT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</w:t>
      </w:r>
      <w:r w:rsidRPr="00635FDA">
        <w:rPr>
          <w:rFonts w:ascii="Courier New" w:hAnsi="Courier New" w:cs="Courier New"/>
        </w:rPr>
        <w:t xml:space="preserve">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115    62.50            9            26            44            18           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69    37.50            6            13            24            12           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114    64.77            6            20     </w:t>
      </w:r>
      <w:r w:rsidRPr="00635FDA">
        <w:rPr>
          <w:rFonts w:ascii="Courier New" w:hAnsi="Courier New" w:cs="Courier New"/>
        </w:rPr>
        <w:t xml:space="preserve">       48            22            18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62    35.23            8            16            17             7           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</w:t>
      </w:r>
      <w:r w:rsidRPr="00635FDA">
        <w:rPr>
          <w:rFonts w:ascii="Courier New" w:hAnsi="Courier New" w:cs="Courier New"/>
        </w:rPr>
        <w:t xml:space="preserve">  .  .  .     134    76.14           10            27            52            23      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42    23.86            4             9            12             7           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</w:t>
      </w:r>
      <w:r w:rsidRPr="00635FDA">
        <w:rPr>
          <w:rFonts w:ascii="Courier New" w:hAnsi="Courier New" w:cs="Courier New"/>
        </w:rPr>
        <w:t xml:space="preserve">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166    68.88           11            31            57            33            34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75    31.12            6            18            33             8            </w:t>
      </w:r>
      <w:r w:rsidRPr="00635FDA">
        <w:rPr>
          <w:rFonts w:ascii="Courier New" w:hAnsi="Courier New" w:cs="Courier New"/>
        </w:rPr>
        <w:t>10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</w:t>
      </w:r>
      <w:r w:rsidRPr="00635FDA">
        <w:rPr>
          <w:rFonts w:ascii="Courier New" w:hAnsi="Courier New" w:cs="Courier New"/>
        </w:rPr>
        <w:t>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0001-03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0001 PCT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</w:t>
      </w:r>
      <w:r w:rsidRPr="00635FDA">
        <w:rPr>
          <w:rFonts w:ascii="Courier New" w:hAnsi="Courier New" w:cs="Courier New"/>
        </w:rPr>
        <w:t>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5    62.50            1             2             1             0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3    37.50       </w:t>
      </w:r>
      <w:r w:rsidRPr="00635FDA">
        <w:rPr>
          <w:rFonts w:ascii="Courier New" w:hAnsi="Courier New" w:cs="Courier New"/>
        </w:rPr>
        <w:t xml:space="preserve">     1             1             0             1             0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</w:t>
      </w:r>
      <w:r w:rsidRPr="00635FDA">
        <w:rPr>
          <w:rFonts w:ascii="Courier New" w:hAnsi="Courier New" w:cs="Courier New"/>
        </w:rPr>
        <w:t xml:space="preserve">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0002-01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0002 PCT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</w:t>
      </w:r>
      <w:r w:rsidRPr="00635FDA">
        <w:rPr>
          <w:rFonts w:ascii="Courier New" w:hAnsi="Courier New" w:cs="Courier New"/>
        </w:rPr>
        <w:t>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1,632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147                    16            31            60            18      </w:t>
      </w:r>
      <w:r w:rsidRPr="00635FDA">
        <w:rPr>
          <w:rFonts w:ascii="Courier New" w:hAnsi="Courier New" w:cs="Courier New"/>
        </w:rPr>
        <w:t xml:space="preserve">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141    95.92           11            31            59            18      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6     4.08            5             0             1             0</w:t>
      </w:r>
      <w:r w:rsidRPr="00635FDA">
        <w:rPr>
          <w:rFonts w:ascii="Courier New" w:hAnsi="Courier New" w:cs="Courier New"/>
        </w:rPr>
        <w:t xml:space="preserve">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9.01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</w:t>
      </w:r>
      <w:r w:rsidRPr="00635FDA">
        <w:rPr>
          <w:rFonts w:ascii="Courier New" w:hAnsi="Courier New" w:cs="Courier New"/>
        </w:rPr>
        <w:t>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0002-02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0002 PCT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</w:t>
      </w:r>
      <w:r w:rsidRPr="00635FDA">
        <w:rPr>
          <w:rFonts w:ascii="Courier New" w:hAnsi="Courier New" w:cs="Courier New"/>
        </w:rPr>
        <w:t xml:space="preserve">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60    51.72            7            14            22             6         </w:t>
      </w:r>
      <w:r w:rsidRPr="00635FDA">
        <w:rPr>
          <w:rFonts w:ascii="Courier New" w:hAnsi="Courier New" w:cs="Courier New"/>
        </w:rPr>
        <w:t xml:space="preserve">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56    48.28            4            11            22             9           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71    65.14      </w:t>
      </w:r>
      <w:r w:rsidRPr="00635FDA">
        <w:rPr>
          <w:rFonts w:ascii="Courier New" w:hAnsi="Courier New" w:cs="Courier New"/>
        </w:rPr>
        <w:t xml:space="preserve">      6            14            30             9            12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38    34.86            4             8            13             5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</w:t>
      </w:r>
      <w:r w:rsidRPr="00635FDA">
        <w:rPr>
          <w:rFonts w:ascii="Courier New" w:hAnsi="Courier New" w:cs="Courier New"/>
        </w:rPr>
        <w:t>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81    75.70            5            16            31            12            17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26    24.30            5             6             9             3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87    61.70            6            24            36            11           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54    38.30            5             7            23</w:t>
      </w:r>
      <w:r w:rsidRPr="00635FDA">
        <w:rPr>
          <w:rFonts w:ascii="Courier New" w:hAnsi="Courier New" w:cs="Courier New"/>
        </w:rPr>
        <w:t xml:space="preserve">             7            12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</w:t>
      </w:r>
      <w:r w:rsidRPr="00635FDA">
        <w:rPr>
          <w:rFonts w:ascii="Courier New" w:hAnsi="Courier New" w:cs="Courier New"/>
        </w:rPr>
        <w:t xml:space="preserve">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0002-03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0002 PCT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</w:t>
      </w:r>
      <w:r w:rsidRPr="00635FDA">
        <w:rPr>
          <w:rFonts w:ascii="Courier New" w:hAnsi="Courier New" w:cs="Courier New"/>
        </w:rPr>
        <w:t>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1    16.67            1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</w:t>
      </w:r>
      <w:r w:rsidRPr="00635FDA">
        <w:rPr>
          <w:rFonts w:ascii="Courier New" w:hAnsi="Courier New" w:cs="Courier New"/>
        </w:rPr>
        <w:t xml:space="preserve"> .       5    83.33            4             0             1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</w:t>
      </w:r>
      <w:r w:rsidRPr="00635FDA">
        <w:rPr>
          <w:rFonts w:ascii="Courier New" w:hAnsi="Courier New" w:cs="Courier New"/>
        </w:rPr>
        <w:t xml:space="preserve">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0003-01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0003 PCT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</w:t>
      </w:r>
      <w:r w:rsidRPr="00635FDA">
        <w:rPr>
          <w:rFonts w:ascii="Courier New" w:hAnsi="Courier New" w:cs="Courier New"/>
        </w:rPr>
        <w:t xml:space="preserve">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2,366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534                    61           121        </w:t>
      </w:r>
      <w:r w:rsidRPr="00635FDA">
        <w:rPr>
          <w:rFonts w:ascii="Courier New" w:hAnsi="Courier New" w:cs="Courier New"/>
        </w:rPr>
        <w:t xml:space="preserve">   184            63           105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518    97.00           49           119           182            63           105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17     3.18           12             2  </w:t>
      </w:r>
      <w:r w:rsidRPr="00635FDA">
        <w:rPr>
          <w:rFonts w:ascii="Courier New" w:hAnsi="Courier New" w:cs="Courier New"/>
        </w:rPr>
        <w:t xml:space="preserve">           2             1             0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22.57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</w:t>
      </w:r>
      <w:r w:rsidRPr="00635FDA">
        <w:rPr>
          <w:rFonts w:ascii="Courier New" w:hAnsi="Courier New" w:cs="Courier New"/>
        </w:rPr>
        <w:t xml:space="preserve">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0003-02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0003 PCT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</w:t>
      </w:r>
      <w:r w:rsidRPr="00635FDA">
        <w:rPr>
          <w:rFonts w:ascii="Courier New" w:hAnsi="Courier New" w:cs="Courier New"/>
        </w:rPr>
        <w:t xml:space="preserve">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233    56.28           27            63           </w:t>
      </w:r>
      <w:r w:rsidRPr="00635FDA">
        <w:rPr>
          <w:rFonts w:ascii="Courier New" w:hAnsi="Courier New" w:cs="Courier New"/>
        </w:rPr>
        <w:t xml:space="preserve"> 79            25            39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181    43.72           20            36            64            23            38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</w:t>
      </w:r>
      <w:r w:rsidRPr="00635FDA">
        <w:rPr>
          <w:rFonts w:ascii="Courier New" w:hAnsi="Courier New" w:cs="Courier New"/>
        </w:rPr>
        <w:t xml:space="preserve">  .     248    61.69           27            59            81            30            51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154    38.31           18            36            58            21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</w:t>
      </w:r>
      <w:r w:rsidRPr="00635FDA">
        <w:rPr>
          <w:rFonts w:ascii="Courier New" w:hAnsi="Courier New" w:cs="Courier New"/>
        </w:rPr>
        <w:t xml:space="preserve">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298    75.83           29            72           101            34            62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95    24.17           13            22            35      </w:t>
      </w:r>
      <w:r w:rsidRPr="00635FDA">
        <w:rPr>
          <w:rFonts w:ascii="Courier New" w:hAnsi="Courier New" w:cs="Courier New"/>
        </w:rPr>
        <w:t xml:space="preserve">      14            11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300    58.14           22            65           106            42            65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216    41.86           27  </w:t>
      </w:r>
      <w:r w:rsidRPr="00635FDA">
        <w:rPr>
          <w:rFonts w:ascii="Courier New" w:hAnsi="Courier New" w:cs="Courier New"/>
        </w:rPr>
        <w:t xml:space="preserve">          54            76            20            39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</w:t>
      </w:r>
      <w:r w:rsidRPr="00635FDA">
        <w:rPr>
          <w:rFonts w:ascii="Courier New" w:hAnsi="Courier New" w:cs="Courier New"/>
        </w:rPr>
        <w:t xml:space="preserve">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0003-03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0003 PCT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</w:t>
      </w:r>
      <w:r w:rsidRPr="00635FDA">
        <w:rPr>
          <w:rFonts w:ascii="Courier New" w:hAnsi="Courier New" w:cs="Courier New"/>
        </w:rPr>
        <w:t xml:space="preserve">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4    23.53            3             1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</w:t>
      </w:r>
      <w:r w:rsidRPr="00635FDA">
        <w:rPr>
          <w:rFonts w:ascii="Courier New" w:hAnsi="Courier New" w:cs="Courier New"/>
        </w:rPr>
        <w:t>h  .</w:t>
      </w:r>
      <w:proofErr w:type="gramEnd"/>
      <w:r w:rsidRPr="00635FDA">
        <w:rPr>
          <w:rFonts w:ascii="Courier New" w:hAnsi="Courier New" w:cs="Courier New"/>
        </w:rPr>
        <w:t xml:space="preserve">  .  .  .  .  .  .  .  .      13    76.47            9             1             2             1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</w:t>
      </w:r>
      <w:r w:rsidRPr="00635FDA">
        <w:rPr>
          <w:rFonts w:ascii="Courier New" w:hAnsi="Courier New" w:cs="Courier New"/>
        </w:rPr>
        <w:t xml:space="preserve">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0004-01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0004 PCT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555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103                  </w:t>
      </w:r>
      <w:r w:rsidRPr="00635FDA">
        <w:rPr>
          <w:rFonts w:ascii="Courier New" w:hAnsi="Courier New" w:cs="Courier New"/>
        </w:rPr>
        <w:t xml:space="preserve">  10            23            41            29             0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103   100.00           10            23            41            29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</w:t>
      </w:r>
      <w:r w:rsidRPr="00635FDA">
        <w:rPr>
          <w:rFonts w:ascii="Courier New" w:hAnsi="Courier New" w:cs="Courier New"/>
        </w:rPr>
        <w:t xml:space="preserve">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18.56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</w:t>
      </w:r>
      <w:r w:rsidRPr="00635FDA">
        <w:rPr>
          <w:rFonts w:ascii="Courier New" w:hAnsi="Courier New" w:cs="Courier New"/>
        </w:rPr>
        <w:t xml:space="preserve">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0004-0</w:t>
      </w:r>
      <w:r w:rsidRPr="00635FDA">
        <w:rPr>
          <w:rFonts w:ascii="Courier New" w:hAnsi="Courier New" w:cs="Courier New"/>
        </w:rPr>
        <w:t>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0004 PCT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53    60.23            </w:t>
      </w:r>
      <w:r w:rsidRPr="00635FDA">
        <w:rPr>
          <w:rFonts w:ascii="Courier New" w:hAnsi="Courier New" w:cs="Courier New"/>
        </w:rPr>
        <w:t>5            16            19            13             0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35    39.77            5             4            17             9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</w:t>
      </w:r>
      <w:r w:rsidRPr="00635FDA">
        <w:rPr>
          <w:rFonts w:ascii="Courier New" w:hAnsi="Courier New" w:cs="Courier New"/>
        </w:rPr>
        <w:t xml:space="preserve"> .</w:t>
      </w:r>
      <w:proofErr w:type="gramEnd"/>
      <w:r w:rsidRPr="00635FDA">
        <w:rPr>
          <w:rFonts w:ascii="Courier New" w:hAnsi="Courier New" w:cs="Courier New"/>
        </w:rPr>
        <w:t xml:space="preserve">  .  .  .  .  .  .  .  .  .      47    58.02            5            13            19            10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34    41.98            4             6            14            10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</w:t>
      </w:r>
      <w:r w:rsidRPr="00635FDA">
        <w:rPr>
          <w:rFonts w:ascii="Courier New" w:hAnsi="Courier New" w:cs="Courier New"/>
        </w:rPr>
        <w:t>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57    70.37            4            16            21            16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24    29.63            4        </w:t>
      </w:r>
      <w:r w:rsidRPr="00635FDA">
        <w:rPr>
          <w:rFonts w:ascii="Courier New" w:hAnsi="Courier New" w:cs="Courier New"/>
        </w:rPr>
        <w:t xml:space="preserve">     4            13             3             0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54    52.43            3            15            22            14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</w:t>
      </w:r>
      <w:r w:rsidRPr="00635FDA">
        <w:rPr>
          <w:rFonts w:ascii="Courier New" w:hAnsi="Courier New" w:cs="Courier New"/>
        </w:rPr>
        <w:t>49    47.57            7             8            19            15             0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</w:t>
      </w:r>
      <w:r w:rsidRPr="00635FDA">
        <w:rPr>
          <w:rFonts w:ascii="Courier New" w:hAnsi="Courier New" w:cs="Courier New"/>
        </w:rPr>
        <w:t>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0004-03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0004 PCT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</w:t>
      </w:r>
      <w:r w:rsidRPr="00635FDA">
        <w:rPr>
          <w:rFonts w:ascii="Courier New" w:hAnsi="Courier New" w:cs="Courier New"/>
        </w:rPr>
        <w:t xml:space="preserve">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</w:t>
      </w:r>
      <w:r w:rsidRPr="00635FDA">
        <w:rPr>
          <w:rFonts w:ascii="Courier New" w:hAnsi="Courier New" w:cs="Courier New"/>
        </w:rPr>
        <w:t xml:space="preserve">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</w:t>
      </w:r>
      <w:r w:rsidRPr="00635FDA">
        <w:rPr>
          <w:rFonts w:ascii="Courier New" w:hAnsi="Courier New" w:cs="Courier New"/>
        </w:rPr>
        <w:t>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</w:t>
      </w:r>
      <w:r w:rsidRPr="00635FDA">
        <w:rPr>
          <w:rFonts w:ascii="Courier New" w:hAnsi="Courier New" w:cs="Courier New"/>
        </w:rPr>
        <w:t xml:space="preserve"> Page 0005-01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0005 PCT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405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</w:t>
      </w:r>
      <w:r w:rsidRPr="00635FDA">
        <w:rPr>
          <w:rFonts w:ascii="Courier New" w:hAnsi="Courier New" w:cs="Courier New"/>
        </w:rPr>
        <w:t xml:space="preserve">     125                    12            16            33            38            26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121    96.80           10            16            33            37            25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</w:t>
      </w:r>
      <w:r w:rsidRPr="00635FDA">
        <w:rPr>
          <w:rFonts w:ascii="Courier New" w:hAnsi="Courier New" w:cs="Courier New"/>
        </w:rPr>
        <w:t xml:space="preserve">  .  .       4     3.20            2             0             0             1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30.86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  </w:t>
      </w:r>
      <w:r w:rsidRPr="00635FDA">
        <w:rPr>
          <w:rFonts w:ascii="Courier New" w:hAnsi="Courier New" w:cs="Courier New"/>
        </w:rPr>
        <w:t xml:space="preserve">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Republican Party                                      </w:t>
      </w:r>
      <w:r w:rsidRPr="00635FDA">
        <w:rPr>
          <w:rFonts w:ascii="Courier New" w:hAnsi="Courier New" w:cs="Courier New"/>
        </w:rPr>
        <w:t xml:space="preserve">  Report EL30A Page 0005-02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0005 PCT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</w:t>
      </w:r>
      <w:r w:rsidRPr="00635FDA">
        <w:rPr>
          <w:rFonts w:ascii="Courier New" w:hAnsi="Courier New" w:cs="Courier New"/>
        </w:rPr>
        <w:t xml:space="preserve">   54    60.00            5             7            13            18            11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36    40.00            4             6             9             9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V</w:t>
      </w:r>
      <w:r w:rsidRPr="00635FDA">
        <w:rPr>
          <w:rFonts w:ascii="Courier New" w:hAnsi="Courier New" w:cs="Courier New"/>
        </w:rPr>
        <w:t xml:space="preserve">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37    41.11            3             7            11             8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 xml:space="preserve">.  .  .  .  .  .  .  .  .  .  .      53    58.89            3             8            13            </w:t>
      </w:r>
      <w:r w:rsidRPr="00635FDA">
        <w:rPr>
          <w:rFonts w:ascii="Courier New" w:hAnsi="Courier New" w:cs="Courier New"/>
        </w:rPr>
        <w:t>18            11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69    77.53            7            10            18            20           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20    </w:t>
      </w:r>
      <w:r w:rsidRPr="00635FDA">
        <w:rPr>
          <w:rFonts w:ascii="Courier New" w:hAnsi="Courier New" w:cs="Courier New"/>
        </w:rPr>
        <w:t>22.47            1             3             3             8             5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90    74.38            7            12            20            31            20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</w:t>
      </w:r>
      <w:r w:rsidRPr="00635FDA">
        <w:rPr>
          <w:rFonts w:ascii="Courier New" w:hAnsi="Courier New" w:cs="Courier New"/>
        </w:rPr>
        <w:t xml:space="preserve"> .  .  .  .  .  .  .      31    25.62            3             4            13             6             5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</w:t>
      </w:r>
      <w:r w:rsidRPr="00635FDA">
        <w:rPr>
          <w:rFonts w:ascii="Courier New" w:hAnsi="Courier New" w:cs="Courier New"/>
        </w:rPr>
        <w:t xml:space="preserve">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0005-03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0005 PCT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</w:t>
      </w:r>
      <w:r w:rsidRPr="00635FDA">
        <w:rPr>
          <w:rFonts w:ascii="Courier New" w:hAnsi="Courier New" w:cs="Courier New"/>
        </w:rPr>
        <w:t xml:space="preserve">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</w:t>
      </w:r>
      <w:r w:rsidRPr="00635FDA">
        <w:rPr>
          <w:rFonts w:ascii="Courier New" w:hAnsi="Courier New" w:cs="Courier New"/>
        </w:rPr>
        <w:t xml:space="preserve">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4   100.00            2             0             0             1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           </w:t>
      </w:r>
      <w:r w:rsidRPr="00635FDA">
        <w:rPr>
          <w:rFonts w:ascii="Courier New" w:hAnsi="Courier New" w:cs="Courier New"/>
        </w:rPr>
        <w:t xml:space="preserve">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STATISTICS                                </w:t>
      </w:r>
      <w:r w:rsidRPr="00635FDA">
        <w:rPr>
          <w:rFonts w:ascii="Courier New" w:hAnsi="Courier New" w:cs="Courier New"/>
        </w:rPr>
        <w:t xml:space="preserve">              Report EL30A Page 0006-01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0006 PCT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532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</w:t>
      </w:r>
      <w:r w:rsidRPr="00635FDA">
        <w:rPr>
          <w:rFonts w:ascii="Courier New" w:hAnsi="Courier New" w:cs="Courier New"/>
        </w:rPr>
        <w:t>OTAL.  .  .  .  .  .  .  .     118                     5             8            16            45            44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113    95.76            5             8            16            43            41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</w:t>
      </w:r>
      <w:r w:rsidRPr="00635FDA">
        <w:rPr>
          <w:rFonts w:ascii="Courier New" w:hAnsi="Courier New" w:cs="Courier New"/>
        </w:rPr>
        <w:t xml:space="preserve">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5     4.24            0             0             0             2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22.18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</w:t>
      </w:r>
      <w:r w:rsidRPr="00635FDA">
        <w:rPr>
          <w:rFonts w:ascii="Courier New" w:hAnsi="Courier New" w:cs="Courier New"/>
        </w:rPr>
        <w:t xml:space="preserve">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Republican Party            </w:t>
      </w:r>
      <w:r w:rsidRPr="00635FDA">
        <w:rPr>
          <w:rFonts w:ascii="Courier New" w:hAnsi="Courier New" w:cs="Courier New"/>
        </w:rPr>
        <w:t xml:space="preserve">                            Report EL30A Page 0006-02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0006 PCT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</w:t>
      </w:r>
      <w:r w:rsidRPr="00635FDA">
        <w:rPr>
          <w:rFonts w:ascii="Courier New" w:hAnsi="Courier New" w:cs="Courier New"/>
        </w:rPr>
        <w:t xml:space="preserve"> .  .  .  .  .  .  .  .      43    50.00            4             1             5            17            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43    50.00            1             7             7            15            13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Judge, CT </w:t>
      </w:r>
      <w:r w:rsidRPr="00635FDA">
        <w:rPr>
          <w:rFonts w:ascii="Courier New" w:hAnsi="Courier New" w:cs="Courier New"/>
        </w:rPr>
        <w:t>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42    53.16            3             1             8            15           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37    46.84            2             4</w:t>
      </w:r>
      <w:r w:rsidRPr="00635FDA">
        <w:rPr>
          <w:rFonts w:ascii="Courier New" w:hAnsi="Courier New" w:cs="Courier New"/>
        </w:rPr>
        <w:t xml:space="preserve">             5            15            11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67    79.76            4             4            12            23            24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</w:t>
      </w:r>
      <w:r w:rsidRPr="00635FDA">
        <w:rPr>
          <w:rFonts w:ascii="Courier New" w:hAnsi="Courier New" w:cs="Courier New"/>
        </w:rPr>
        <w:t xml:space="preserve"> .  .  .  .  .      17    20.24            1             1             2             9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72    64.29            2             7            13            26            2</w:t>
      </w:r>
      <w:r w:rsidRPr="00635FDA">
        <w:rPr>
          <w:rFonts w:ascii="Courier New" w:hAnsi="Courier New" w:cs="Courier New"/>
        </w:rPr>
        <w:t>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40    35.71            3             1             3            17            16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</w:t>
      </w:r>
      <w:r w:rsidRPr="00635FDA">
        <w:rPr>
          <w:rFonts w:ascii="Courier New" w:hAnsi="Courier New" w:cs="Courier New"/>
        </w:rPr>
        <w:t xml:space="preserve">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</w:t>
      </w:r>
      <w:r w:rsidRPr="00635FDA">
        <w:rPr>
          <w:rFonts w:ascii="Courier New" w:hAnsi="Courier New" w:cs="Courier New"/>
        </w:rPr>
        <w:t>06-03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0006 PCT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3    75.00        </w:t>
      </w:r>
      <w:r w:rsidRPr="00635FDA">
        <w:rPr>
          <w:rFonts w:ascii="Courier New" w:hAnsi="Courier New" w:cs="Courier New"/>
        </w:rPr>
        <w:t xml:space="preserve">    0             0             0             2             1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1    25.00            0             0             0             0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</w:t>
      </w:r>
      <w:r w:rsidRPr="00635FDA">
        <w:rPr>
          <w:rFonts w:ascii="Courier New" w:hAnsi="Courier New" w:cs="Courier New"/>
        </w:rPr>
        <w:t>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STATISTICS      </w:t>
      </w:r>
      <w:r w:rsidRPr="00635FDA">
        <w:rPr>
          <w:rFonts w:ascii="Courier New" w:hAnsi="Courier New" w:cs="Courier New"/>
        </w:rPr>
        <w:t xml:space="preserve">                                        Report EL30A Page 0007-01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0007 PCT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</w:t>
      </w:r>
      <w:r w:rsidRPr="00635FDA">
        <w:rPr>
          <w:rFonts w:ascii="Courier New" w:hAnsi="Courier New" w:cs="Courier New"/>
        </w:rPr>
        <w:t xml:space="preserve">    347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65                     6            11            19            16            13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60    92.31            4            11            18            15 </w:t>
      </w:r>
      <w:r w:rsidRPr="00635FDA">
        <w:rPr>
          <w:rFonts w:ascii="Courier New" w:hAnsi="Courier New" w:cs="Courier New"/>
        </w:rPr>
        <w:t xml:space="preserve">          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5     7.69            2             0             1             1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18.73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</w:t>
      </w:r>
      <w:r w:rsidRPr="00635FDA">
        <w:rPr>
          <w:rFonts w:ascii="Courier New" w:hAnsi="Courier New" w:cs="Courier New"/>
        </w:rPr>
        <w:t xml:space="preserve">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</w:t>
      </w:r>
      <w:r w:rsidRPr="00635FDA">
        <w:rPr>
          <w:rFonts w:ascii="Courier New" w:hAnsi="Courier New" w:cs="Courier New"/>
        </w:rPr>
        <w:t>publican Party                                        Report EL30A Page 0007-02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0007 PCT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</w:t>
      </w:r>
      <w:r w:rsidRPr="00635FDA">
        <w:rPr>
          <w:rFonts w:ascii="Courier New" w:hAnsi="Courier New" w:cs="Courier New"/>
        </w:rPr>
        <w:t>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21    44.68            2             4             5             5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26    55.32            2             4             9             5    </w:t>
      </w:r>
      <w:r w:rsidRPr="00635FDA">
        <w:rPr>
          <w:rFonts w:ascii="Courier New" w:hAnsi="Courier New" w:cs="Courier New"/>
        </w:rPr>
        <w:t xml:space="preserve">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21    50.00            4             2             7             3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 xml:space="preserve">.  .  .  .  .  .  .  .  .  .  .      21    50.00 </w:t>
      </w:r>
      <w:r w:rsidRPr="00635FDA">
        <w:rPr>
          <w:rFonts w:ascii="Courier New" w:hAnsi="Courier New" w:cs="Courier New"/>
        </w:rPr>
        <w:t xml:space="preserve">           0             5             7             3             6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28    65.12            1             5            10             5            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</w:t>
      </w:r>
      <w:r w:rsidRPr="00635FDA">
        <w:rPr>
          <w:rFonts w:ascii="Courier New" w:hAnsi="Courier New" w:cs="Courier New"/>
        </w:rPr>
        <w:t xml:space="preserve">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15    34.88            2             2             4             3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35    58.33            4             9             6 </w:t>
      </w:r>
      <w:r w:rsidRPr="00635FDA">
        <w:rPr>
          <w:rFonts w:ascii="Courier New" w:hAnsi="Courier New" w:cs="Courier New"/>
        </w:rPr>
        <w:t xml:space="preserve">            8             8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25    41.67            0             2            12             7             4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</w:t>
      </w:r>
      <w:r w:rsidRPr="00635FDA">
        <w:rPr>
          <w:rFonts w:ascii="Courier New" w:hAnsi="Courier New" w:cs="Courier New"/>
        </w:rPr>
        <w:t xml:space="preserve">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Democratic Party                                  </w:t>
      </w:r>
      <w:r w:rsidRPr="00635FDA">
        <w:rPr>
          <w:rFonts w:ascii="Courier New" w:hAnsi="Courier New" w:cs="Courier New"/>
        </w:rPr>
        <w:t xml:space="preserve">      Report EL30A Page 0007-03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0007 PCT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</w:t>
      </w:r>
      <w:r w:rsidRPr="00635FDA">
        <w:rPr>
          <w:rFonts w:ascii="Courier New" w:hAnsi="Courier New" w:cs="Courier New"/>
        </w:rPr>
        <w:t>.       4    80.00            2             0             1             1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1    20.00            0             0             0             0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</w:t>
      </w:r>
      <w:r w:rsidRPr="00635FDA">
        <w:rPr>
          <w:rFonts w:ascii="Courier New" w:hAnsi="Courier New" w:cs="Courier New"/>
        </w:rPr>
        <w:t xml:space="preserve">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</w:t>
      </w:r>
      <w:r w:rsidRPr="00635FDA">
        <w:rPr>
          <w:rFonts w:ascii="Courier New" w:hAnsi="Courier New" w:cs="Courier New"/>
        </w:rPr>
        <w:t xml:space="preserve">          STATISTICS                                              Report EL30A Page 0008-01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0008 PCT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</w:t>
      </w:r>
      <w:r w:rsidRPr="00635FDA">
        <w:rPr>
          <w:rFonts w:ascii="Courier New" w:hAnsi="Courier New" w:cs="Courier New"/>
        </w:rPr>
        <w:t xml:space="preserve">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546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84                    10            17            39            15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84   100.00           10            17   </w:t>
      </w:r>
      <w:r w:rsidRPr="00635FDA">
        <w:rPr>
          <w:rFonts w:ascii="Courier New" w:hAnsi="Courier New" w:cs="Courier New"/>
        </w:rPr>
        <w:t xml:space="preserve">         39            15             3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15.38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</w:t>
      </w:r>
      <w:r w:rsidRPr="00635FDA">
        <w:rPr>
          <w:rFonts w:ascii="Courier New" w:hAnsi="Courier New" w:cs="Courier New"/>
        </w:rPr>
        <w:t>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</w:t>
      </w:r>
      <w:r w:rsidRPr="00635FDA">
        <w:rPr>
          <w:rFonts w:ascii="Courier New" w:hAnsi="Courier New" w:cs="Courier New"/>
        </w:rPr>
        <w:t xml:space="preserve">                        Republican Party                                        Report EL30A Page 0008-02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0008 PCT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</w:t>
      </w:r>
      <w:r w:rsidRPr="00635FDA">
        <w:rPr>
          <w:rFonts w:ascii="Courier New" w:hAnsi="Courier New" w:cs="Courier New"/>
        </w:rPr>
        <w:t>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47    68.12            7            13            21             6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22    31.88            1             2      </w:t>
      </w:r>
      <w:r w:rsidRPr="00635FDA">
        <w:rPr>
          <w:rFonts w:ascii="Courier New" w:hAnsi="Courier New" w:cs="Courier New"/>
        </w:rPr>
        <w:t xml:space="preserve">      12             4             3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41    64.06            3            11            20             6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 xml:space="preserve">.  .  .  .  .  .  .  . </w:t>
      </w:r>
      <w:r w:rsidRPr="00635FDA">
        <w:rPr>
          <w:rFonts w:ascii="Courier New" w:hAnsi="Courier New" w:cs="Courier New"/>
        </w:rPr>
        <w:t xml:space="preserve"> .  .  .      23    35.94            3             3            11             4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47    74.60            6            13            20       </w:t>
      </w:r>
      <w:r w:rsidRPr="00635FDA">
        <w:rPr>
          <w:rFonts w:ascii="Courier New" w:hAnsi="Courier New" w:cs="Courier New"/>
        </w:rPr>
        <w:t xml:space="preserve">      6             2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16    25.40            0             1             9             5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46    54.76            6   </w:t>
      </w:r>
      <w:r w:rsidRPr="00635FDA">
        <w:rPr>
          <w:rFonts w:ascii="Courier New" w:hAnsi="Courier New" w:cs="Courier New"/>
        </w:rPr>
        <w:t xml:space="preserve">         11            24             4             1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38    45.24            4             6            15            11             2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</w:t>
      </w:r>
      <w:r w:rsidRPr="00635FDA">
        <w:rPr>
          <w:rFonts w:ascii="Courier New" w:hAnsi="Courier New" w:cs="Courier New"/>
        </w:rPr>
        <w:t xml:space="preserve">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Democratic Party        </w:t>
      </w:r>
      <w:r w:rsidRPr="00635FDA">
        <w:rPr>
          <w:rFonts w:ascii="Courier New" w:hAnsi="Courier New" w:cs="Courier New"/>
        </w:rPr>
        <w:t xml:space="preserve">                                Report EL30A Page 0008-03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0008 PCT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</w:t>
      </w:r>
      <w:r w:rsidRPr="00635FDA">
        <w:rPr>
          <w:rFonts w:ascii="Courier New" w:hAnsi="Courier New" w:cs="Courier New"/>
        </w:rPr>
        <w:t>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</w:t>
      </w:r>
      <w:r w:rsidRPr="00635FDA">
        <w:rPr>
          <w:rFonts w:ascii="Courier New" w:hAnsi="Courier New" w:cs="Courier New"/>
        </w:rPr>
        <w:t>17 09:58 AM                         STATISTICS                                              Report EL30A Page 0009-01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0009 PCT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</w:t>
      </w:r>
      <w:r w:rsidRPr="00635FDA">
        <w:rPr>
          <w:rFonts w:ascii="Courier New" w:hAnsi="Courier New" w:cs="Courier New"/>
        </w:rPr>
        <w:t>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1,893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177                    16            15            55            26            65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173    97.74   </w:t>
      </w:r>
      <w:r w:rsidRPr="00635FDA">
        <w:rPr>
          <w:rFonts w:ascii="Courier New" w:hAnsi="Courier New" w:cs="Courier New"/>
        </w:rPr>
        <w:t xml:space="preserve">        16            15            55            23            64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4     2.26            0             0             0             3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9</w:t>
      </w:r>
      <w:r w:rsidRPr="00635FDA">
        <w:rPr>
          <w:rFonts w:ascii="Courier New" w:hAnsi="Courier New" w:cs="Courier New"/>
        </w:rPr>
        <w:t>.35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0009-02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0009 PCT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</w:t>
      </w:r>
      <w:r w:rsidRPr="00635FDA">
        <w:rPr>
          <w:rFonts w:ascii="Courier New" w:hAnsi="Courier New" w:cs="Courier New"/>
        </w:rPr>
        <w:t xml:space="preserve">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78    56.93           10             9            27             7            25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59    43.07     </w:t>
      </w:r>
      <w:r w:rsidRPr="00635FDA">
        <w:rPr>
          <w:rFonts w:ascii="Courier New" w:hAnsi="Courier New" w:cs="Courier New"/>
        </w:rPr>
        <w:t xml:space="preserve">       5             6            16            11            21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71    55.04            8             9            27             6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</w:t>
      </w:r>
      <w:r w:rsidRPr="00635FDA">
        <w:rPr>
          <w:rFonts w:ascii="Courier New" w:hAnsi="Courier New" w:cs="Courier New"/>
        </w:rPr>
        <w:t>eless</w:t>
      </w:r>
      <w:proofErr w:type="spellEnd"/>
      <w:r w:rsidRPr="00635FDA">
        <w:rPr>
          <w:rFonts w:ascii="Courier New" w:hAnsi="Courier New" w:cs="Courier New"/>
        </w:rPr>
        <w:t>.  .  .  .  .  .  .  .  .  .  .      58    44.96            4             6            14            12      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90    72.00            7       </w:t>
      </w:r>
      <w:r w:rsidRPr="00635FDA">
        <w:rPr>
          <w:rFonts w:ascii="Courier New" w:hAnsi="Courier New" w:cs="Courier New"/>
        </w:rPr>
        <w:t xml:space="preserve">     12            26            14            31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35    28.00            6             2            13             4           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</w:t>
      </w:r>
      <w:r w:rsidRPr="00635FDA">
        <w:rPr>
          <w:rFonts w:ascii="Courier New" w:hAnsi="Courier New" w:cs="Courier New"/>
        </w:rPr>
        <w:t xml:space="preserve"> 51    30.00            2             7            20             6            16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119    70.00           14             8            35            16            46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</w:t>
      </w:r>
      <w:r w:rsidRPr="00635FDA">
        <w:rPr>
          <w:rFonts w:ascii="Courier New" w:hAnsi="Courier New" w:cs="Courier New"/>
        </w:rPr>
        <w:t xml:space="preserve">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</w:t>
      </w:r>
      <w:r w:rsidRPr="00635FDA">
        <w:rPr>
          <w:rFonts w:ascii="Courier New" w:hAnsi="Courier New" w:cs="Courier New"/>
        </w:rPr>
        <w:t xml:space="preserve">    Democratic Party                                        Report EL30A Page 0009-03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0009 PCT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2    50.00            0             0             0             1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2    50.00            0             0             0           </w:t>
      </w:r>
      <w:r w:rsidRPr="00635FDA">
        <w:rPr>
          <w:rFonts w:ascii="Courier New" w:hAnsi="Courier New" w:cs="Courier New"/>
        </w:rPr>
        <w:t xml:space="preserve">  2             0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</w:t>
      </w:r>
      <w:r w:rsidRPr="00635FDA">
        <w:rPr>
          <w:rFonts w:ascii="Courier New" w:hAnsi="Courier New" w:cs="Courier New"/>
        </w:rPr>
        <w:t>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0010-01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0010 PCT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</w:t>
      </w:r>
      <w:r w:rsidRPr="00635FDA">
        <w:rPr>
          <w:rFonts w:ascii="Courier New" w:hAnsi="Courier New" w:cs="Courier New"/>
        </w:rPr>
        <w:t>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820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85                    12            10            33            24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74    87.06           12            10            33            16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11    12.94            0             0             0             8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</w:t>
      </w:r>
      <w:r w:rsidRPr="00635FDA">
        <w:rPr>
          <w:rFonts w:ascii="Courier New" w:hAnsi="Courier New" w:cs="Courier New"/>
        </w:rPr>
        <w:t xml:space="preserve">  .  .  .  .  .            10.37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</w:t>
      </w:r>
      <w:r w:rsidRPr="00635FDA">
        <w:rPr>
          <w:rFonts w:ascii="Courier New" w:hAnsi="Courier New" w:cs="Courier New"/>
        </w:rPr>
        <w:t xml:space="preserve">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0010-02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0010 PCT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</w:t>
      </w:r>
      <w:r w:rsidRPr="00635FDA">
        <w:rPr>
          <w:rFonts w:ascii="Courier New" w:hAnsi="Courier New" w:cs="Courier New"/>
        </w:rPr>
        <w:t>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34    56.67            4             6            15             8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</w:t>
      </w:r>
      <w:r w:rsidRPr="00635FDA">
        <w:rPr>
          <w:rFonts w:ascii="Courier New" w:hAnsi="Courier New" w:cs="Courier New"/>
        </w:rPr>
        <w:t>.  .  .      26    43.33            8             4            10             3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27    48.21            3             3            15        </w:t>
      </w:r>
      <w:r w:rsidRPr="00635FDA">
        <w:rPr>
          <w:rFonts w:ascii="Courier New" w:hAnsi="Courier New" w:cs="Courier New"/>
        </w:rPr>
        <w:t xml:space="preserve">     5             1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29    51.79            8             7            10             3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42</w:t>
      </w:r>
      <w:r w:rsidRPr="00635FDA">
        <w:rPr>
          <w:rFonts w:ascii="Courier New" w:hAnsi="Courier New" w:cs="Courier New"/>
        </w:rPr>
        <w:t xml:space="preserve">    73.68            6             9            20             6             1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15    26.32            4             1             5             4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</w:t>
      </w:r>
      <w:r w:rsidRPr="00635FDA">
        <w:rPr>
          <w:rFonts w:ascii="Courier New" w:hAnsi="Courier New" w:cs="Courier New"/>
        </w:rPr>
        <w:t xml:space="preserve">  .  .  .  .  .  .  .  .      46    63.01            5             6            26             8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27    36.99            7             4             7             8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</w:t>
      </w:r>
      <w:r w:rsidRPr="00635FDA">
        <w:rPr>
          <w:rFonts w:ascii="Courier New" w:hAnsi="Courier New" w:cs="Courier New"/>
        </w:rPr>
        <w:t>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</w:t>
      </w:r>
      <w:r w:rsidRPr="00635FDA">
        <w:rPr>
          <w:rFonts w:ascii="Courier New" w:hAnsi="Courier New" w:cs="Courier New"/>
        </w:rPr>
        <w:t>09:58 AM                         Democratic Party                                        Report EL30A Page 0010-03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0010 PCT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</w:t>
      </w:r>
      <w:r w:rsidRPr="00635FDA">
        <w:rPr>
          <w:rFonts w:ascii="Courier New" w:hAnsi="Courier New" w:cs="Courier New"/>
        </w:rPr>
        <w:t>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6    60.00            0             0             0             5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4    40.00            0          </w:t>
      </w:r>
      <w:r w:rsidRPr="00635FDA">
        <w:rPr>
          <w:rFonts w:ascii="Courier New" w:hAnsi="Courier New" w:cs="Courier New"/>
        </w:rPr>
        <w:t xml:space="preserve">   0             0             3             1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</w:t>
      </w:r>
      <w:r w:rsidRPr="00635FDA">
        <w:rPr>
          <w:rFonts w:ascii="Courier New" w:hAnsi="Courier New" w:cs="Courier New"/>
        </w:rPr>
        <w:t xml:space="preserve">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0011-01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0011 PCT 13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</w:t>
      </w:r>
      <w:r w:rsidRPr="00635FDA">
        <w:rPr>
          <w:rFonts w:ascii="Courier New" w:hAnsi="Courier New" w:cs="Courier New"/>
        </w:rPr>
        <w:t>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2,865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216                    57            32            75            46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</w:t>
      </w:r>
      <w:r w:rsidRPr="00635FDA">
        <w:rPr>
          <w:rFonts w:ascii="Courier New" w:hAnsi="Courier New" w:cs="Courier New"/>
        </w:rPr>
        <w:t xml:space="preserve">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201    93.06           46            31            75            46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15     6.94           11             1             0             0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7.54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</w:t>
      </w:r>
      <w:r w:rsidRPr="00635FDA">
        <w:rPr>
          <w:rFonts w:ascii="Courier New" w:hAnsi="Courier New" w:cs="Courier New"/>
        </w:rPr>
        <w:t xml:space="preserve">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0011-02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0011 PCT 13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</w:t>
      </w:r>
      <w:r w:rsidRPr="00635FDA">
        <w:rPr>
          <w:rFonts w:ascii="Courier New" w:hAnsi="Courier New" w:cs="Courier New"/>
        </w:rPr>
        <w:t>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114    64.41           27            20            43            23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63    35.59           16             7            23            16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101    60.84           26       </w:t>
      </w:r>
      <w:r w:rsidRPr="00635FDA">
        <w:rPr>
          <w:rFonts w:ascii="Courier New" w:hAnsi="Courier New" w:cs="Courier New"/>
        </w:rPr>
        <w:t xml:space="preserve">      9            39            26             1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65    39.16           13            16            23            12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</w:t>
      </w:r>
      <w:r w:rsidRPr="00635FDA">
        <w:rPr>
          <w:rFonts w:ascii="Courier New" w:hAnsi="Courier New" w:cs="Courier New"/>
        </w:rPr>
        <w:t xml:space="preserve">  .  .  .  .  .  .  .     137    81.07           30            20            54            32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32    18.93            8             5            12             6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VOT</w:t>
      </w:r>
      <w:r w:rsidRPr="00635FDA">
        <w:rPr>
          <w:rFonts w:ascii="Courier New" w:hAnsi="Courier New" w:cs="Courier New"/>
        </w:rPr>
        <w:t xml:space="preserve">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115    57.79           24            22            41            27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84    42.21           22             9            34            18</w:t>
      </w:r>
      <w:r w:rsidRPr="00635FDA">
        <w:rPr>
          <w:rFonts w:ascii="Courier New" w:hAnsi="Courier New" w:cs="Courier New"/>
        </w:rPr>
        <w:t xml:space="preserve">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</w:t>
      </w:r>
      <w:r w:rsidRPr="00635FDA">
        <w:rPr>
          <w:rFonts w:ascii="Courier New" w:hAnsi="Courier New" w:cs="Courier New"/>
        </w:rPr>
        <w:t xml:space="preserve">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0011-03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0011 PCT 13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</w:t>
      </w:r>
      <w:r w:rsidRPr="00635FDA">
        <w:rPr>
          <w:rFonts w:ascii="Courier New" w:hAnsi="Courier New" w:cs="Courier New"/>
        </w:rPr>
        <w:t>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9    64.29            7             1             0             0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5   </w:t>
      </w:r>
      <w:r w:rsidRPr="00635FDA">
        <w:rPr>
          <w:rFonts w:ascii="Courier New" w:hAnsi="Courier New" w:cs="Courier New"/>
        </w:rPr>
        <w:t xml:space="preserve"> 35.71            4             0             0             0             1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</w:t>
      </w:r>
      <w:r w:rsidRPr="00635FDA">
        <w:rPr>
          <w:rFonts w:ascii="Courier New" w:hAnsi="Courier New" w:cs="Courier New"/>
        </w:rPr>
        <w:t>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0012-01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0012 PCT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</w:t>
      </w:r>
      <w:r w:rsidRPr="00635FDA">
        <w:rPr>
          <w:rFonts w:ascii="Courier New" w:hAnsi="Courier New" w:cs="Courier New"/>
        </w:rPr>
        <w:t xml:space="preserve">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994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120                     8            10            20      </w:t>
      </w:r>
      <w:r w:rsidRPr="00635FDA">
        <w:rPr>
          <w:rFonts w:ascii="Courier New" w:hAnsi="Courier New" w:cs="Courier New"/>
        </w:rPr>
        <w:t xml:space="preserve">      23            59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120   100.00            8            10            20            23            59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</w:t>
      </w:r>
      <w:r w:rsidRPr="00635FDA">
        <w:rPr>
          <w:rFonts w:ascii="Courier New" w:hAnsi="Courier New" w:cs="Courier New"/>
        </w:rPr>
        <w:t xml:space="preserve">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12.07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</w:t>
      </w:r>
      <w:r w:rsidRPr="00635FDA">
        <w:rPr>
          <w:rFonts w:ascii="Courier New" w:hAnsi="Courier New" w:cs="Courier New"/>
        </w:rPr>
        <w:t xml:space="preserve">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0012-02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0012 PCT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</w:t>
      </w:r>
      <w:r w:rsidRPr="00635FDA">
        <w:rPr>
          <w:rFonts w:ascii="Courier New" w:hAnsi="Courier New" w:cs="Courier New"/>
        </w:rPr>
        <w:t xml:space="preserve">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62    60.19            6             6            14        </w:t>
      </w:r>
      <w:r w:rsidRPr="00635FDA">
        <w:rPr>
          <w:rFonts w:ascii="Courier New" w:hAnsi="Courier New" w:cs="Courier New"/>
        </w:rPr>
        <w:t xml:space="preserve">    10            26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41    39.81            2             3             6             7            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52</w:t>
      </w:r>
      <w:r w:rsidRPr="00635FDA">
        <w:rPr>
          <w:rFonts w:ascii="Courier New" w:hAnsi="Courier New" w:cs="Courier New"/>
        </w:rPr>
        <w:t xml:space="preserve">    50.98            5             2            10             7            28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50    49.02            3             7            10            12           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</w:t>
      </w:r>
      <w:r w:rsidRPr="00635FDA">
        <w:rPr>
          <w:rFonts w:ascii="Courier New" w:hAnsi="Courier New" w:cs="Courier New"/>
        </w:rPr>
        <w:t>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68    69.39            5             5            15            13            30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30    30.61            3             3             3             6   </w:t>
      </w:r>
      <w:r w:rsidRPr="00635FDA">
        <w:rPr>
          <w:rFonts w:ascii="Courier New" w:hAnsi="Courier New" w:cs="Courier New"/>
        </w:rPr>
        <w:t xml:space="preserve">        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52    43.70            2             4            15            10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67    56.30            6             </w:t>
      </w:r>
      <w:r w:rsidRPr="00635FDA">
        <w:rPr>
          <w:rFonts w:ascii="Courier New" w:hAnsi="Courier New" w:cs="Courier New"/>
        </w:rPr>
        <w:t>6             5            12            38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</w:t>
      </w:r>
      <w:r w:rsidRPr="00635FDA">
        <w:rPr>
          <w:rFonts w:ascii="Courier New" w:hAnsi="Courier New" w:cs="Courier New"/>
        </w:rPr>
        <w:t xml:space="preserve">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0012-03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0012 PCT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</w:t>
      </w:r>
      <w:r w:rsidRPr="00635FDA">
        <w:rPr>
          <w:rFonts w:ascii="Courier New" w:hAnsi="Courier New" w:cs="Courier New"/>
        </w:rPr>
        <w:t>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</w:t>
      </w:r>
      <w:r w:rsidRPr="00635FDA">
        <w:rPr>
          <w:rFonts w:ascii="Courier New" w:hAnsi="Courier New" w:cs="Courier New"/>
        </w:rPr>
        <w:t xml:space="preserve">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</w:t>
      </w:r>
      <w:r w:rsidRPr="00635FDA">
        <w:rPr>
          <w:rFonts w:ascii="Courier New" w:hAnsi="Courier New" w:cs="Courier New"/>
        </w:rPr>
        <w:t xml:space="preserve">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0013-01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0013 PCT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</w:t>
      </w:r>
      <w:r w:rsidRPr="00635FDA">
        <w:rPr>
          <w:rFonts w:ascii="Courier New" w:hAnsi="Courier New" w:cs="Courier New"/>
        </w:rPr>
        <w:t xml:space="preserve">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448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38                    11     </w:t>
      </w:r>
      <w:r w:rsidRPr="00635FDA">
        <w:rPr>
          <w:rFonts w:ascii="Courier New" w:hAnsi="Courier New" w:cs="Courier New"/>
        </w:rPr>
        <w:t xml:space="preserve">        0             3            15             9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35    92.11           11             0             3            15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3     7.89            </w:t>
      </w:r>
      <w:r w:rsidRPr="00635FDA">
        <w:rPr>
          <w:rFonts w:ascii="Courier New" w:hAnsi="Courier New" w:cs="Courier New"/>
        </w:rPr>
        <w:t>0             0             0             0             3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8.48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</w:t>
      </w:r>
      <w:r w:rsidRPr="00635FDA">
        <w:rPr>
          <w:rFonts w:ascii="Courier New" w:hAnsi="Courier New" w:cs="Courier New"/>
        </w:rPr>
        <w:t xml:space="preserve">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0013-02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0013 </w:t>
      </w:r>
      <w:r w:rsidRPr="00635FDA">
        <w:rPr>
          <w:rFonts w:ascii="Courier New" w:hAnsi="Courier New" w:cs="Courier New"/>
        </w:rPr>
        <w:t>PCT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16    48.48            4       </w:t>
      </w:r>
      <w:r w:rsidRPr="00635FDA">
        <w:rPr>
          <w:rFonts w:ascii="Courier New" w:hAnsi="Courier New" w:cs="Courier New"/>
        </w:rPr>
        <w:t xml:space="preserve">      0             0            10             2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17    51.52            7             0             3             4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</w:t>
      </w:r>
      <w:r w:rsidRPr="00635FDA">
        <w:rPr>
          <w:rFonts w:ascii="Courier New" w:hAnsi="Courier New" w:cs="Courier New"/>
        </w:rPr>
        <w:t xml:space="preserve">  .  .  .  .  .  .  .      24    80.00            9             0             2            10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 6    20.00            0             0             1             3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</w:t>
      </w:r>
      <w:r w:rsidRPr="00635FDA">
        <w:rPr>
          <w:rFonts w:ascii="Courier New" w:hAnsi="Courier New" w:cs="Courier New"/>
        </w:rPr>
        <w:t xml:space="preserve">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19    61.29            3             0             1            14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12    38.71            7             0  </w:t>
      </w:r>
      <w:r w:rsidRPr="00635FDA">
        <w:rPr>
          <w:rFonts w:ascii="Courier New" w:hAnsi="Courier New" w:cs="Courier New"/>
        </w:rPr>
        <w:t xml:space="preserve">           2             0             3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18    52.94            8             0             0             6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16    47</w:t>
      </w:r>
      <w:r w:rsidRPr="00635FDA">
        <w:rPr>
          <w:rFonts w:ascii="Courier New" w:hAnsi="Courier New" w:cs="Courier New"/>
        </w:rPr>
        <w:t>.06            3             0             3             9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</w:t>
      </w:r>
      <w:r w:rsidRPr="00635FDA">
        <w:rPr>
          <w:rFonts w:ascii="Courier New" w:hAnsi="Courier New" w:cs="Courier New"/>
        </w:rPr>
        <w:t>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0013-03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0013 PCT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</w:t>
      </w:r>
      <w:r w:rsidRPr="00635FDA">
        <w:rPr>
          <w:rFonts w:ascii="Courier New" w:hAnsi="Courier New" w:cs="Courier New"/>
        </w:rPr>
        <w:t xml:space="preserve">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1    50.00            0             0             0             0            </w:t>
      </w:r>
      <w:r w:rsidRPr="00635FDA">
        <w:rPr>
          <w:rFonts w:ascii="Courier New" w:hAnsi="Courier New" w:cs="Courier New"/>
        </w:rPr>
        <w:t xml:space="preserve">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1    50.00            0             0             0             0             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</w:t>
      </w:r>
      <w:r w:rsidRPr="00635FDA">
        <w:rPr>
          <w:rFonts w:ascii="Courier New" w:hAnsi="Courier New" w:cs="Courier New"/>
        </w:rPr>
        <w:t xml:space="preserve">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</w:t>
      </w:r>
      <w:r w:rsidRPr="00635FDA">
        <w:rPr>
          <w:rFonts w:ascii="Courier New" w:hAnsi="Courier New" w:cs="Courier New"/>
        </w:rPr>
        <w:t>014-01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0014 PCT 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386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</w:t>
      </w:r>
      <w:r w:rsidRPr="00635FDA">
        <w:rPr>
          <w:rFonts w:ascii="Courier New" w:hAnsi="Courier New" w:cs="Courier New"/>
        </w:rPr>
        <w:t>83                     2             4            11            58             8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83   100.00            2             4            11            58             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</w:t>
      </w:r>
      <w:r w:rsidRPr="00635FDA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21.50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</w:t>
      </w:r>
      <w:r w:rsidRPr="00635FDA">
        <w:rPr>
          <w:rFonts w:ascii="Courier New" w:hAnsi="Courier New" w:cs="Courier New"/>
        </w:rPr>
        <w:t>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</w:t>
      </w:r>
      <w:r w:rsidRPr="00635FDA">
        <w:rPr>
          <w:rFonts w:ascii="Courier New" w:hAnsi="Courier New" w:cs="Courier New"/>
        </w:rPr>
        <w:t>rt EL30A Page 0014-02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0014 PCT 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31</w:t>
      </w:r>
      <w:r w:rsidRPr="00635FDA">
        <w:rPr>
          <w:rFonts w:ascii="Courier New" w:hAnsi="Courier New" w:cs="Courier New"/>
        </w:rPr>
        <w:t xml:space="preserve">    50.82            1             1             5            19             5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30    49.18            0             3             4            22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</w:t>
      </w:r>
      <w:r w:rsidRPr="00635FDA">
        <w:rPr>
          <w:rFonts w:ascii="Courier New" w:hAnsi="Courier New" w:cs="Courier New"/>
        </w:rPr>
        <w:t>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37    60.66            2             2             8            21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 xml:space="preserve">.  .  .  .  .  .  .  .  .  .  .      24    39.34            0             1             1            19   </w:t>
      </w:r>
      <w:r w:rsidRPr="00635FDA">
        <w:rPr>
          <w:rFonts w:ascii="Courier New" w:hAnsi="Courier New" w:cs="Courier New"/>
        </w:rPr>
        <w:t xml:space="preserve">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40    71.43            1             2             7            23            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16    28.57</w:t>
      </w:r>
      <w:r w:rsidRPr="00635FDA">
        <w:rPr>
          <w:rFonts w:ascii="Courier New" w:hAnsi="Courier New" w:cs="Courier New"/>
        </w:rPr>
        <w:t xml:space="preserve">            0             1             2            13             0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23    27.71            2             3             3            13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</w:t>
      </w:r>
      <w:r w:rsidRPr="00635FDA">
        <w:rPr>
          <w:rFonts w:ascii="Courier New" w:hAnsi="Courier New" w:cs="Courier New"/>
        </w:rPr>
        <w:t xml:space="preserve">  .  .  .  .  .      60    72.29            0             1             8            45             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</w:t>
      </w:r>
      <w:r w:rsidRPr="00635FDA">
        <w:rPr>
          <w:rFonts w:ascii="Courier New" w:hAnsi="Courier New" w:cs="Courier New"/>
        </w:rPr>
        <w:t xml:space="preserve">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0014-03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0014 PCT 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</w:t>
      </w:r>
      <w:r w:rsidRPr="00635FDA">
        <w:rPr>
          <w:rFonts w:ascii="Courier New" w:hAnsi="Courier New" w:cs="Courier New"/>
        </w:rPr>
        <w:t xml:space="preserve">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</w:t>
      </w:r>
      <w:r w:rsidRPr="00635FDA">
        <w:rPr>
          <w:rFonts w:ascii="Courier New" w:hAnsi="Courier New" w:cs="Courier New"/>
        </w:rPr>
        <w:t xml:space="preserve">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</w:t>
      </w:r>
      <w:r w:rsidRPr="00635FDA">
        <w:rPr>
          <w:rFonts w:ascii="Courier New" w:hAnsi="Courier New" w:cs="Courier New"/>
        </w:rPr>
        <w:t xml:space="preserve">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STATISTICS                                    </w:t>
      </w:r>
      <w:r w:rsidRPr="00635FDA">
        <w:rPr>
          <w:rFonts w:ascii="Courier New" w:hAnsi="Courier New" w:cs="Courier New"/>
        </w:rPr>
        <w:t xml:space="preserve">          Report EL30A Page 0015-01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0015 PCT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195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</w:t>
      </w:r>
      <w:r w:rsidRPr="00635FDA">
        <w:rPr>
          <w:rFonts w:ascii="Courier New" w:hAnsi="Courier New" w:cs="Courier New"/>
        </w:rPr>
        <w:t>L.  .  .  .  .  .  .  .      32                     3             4             7            11            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32   100.00            3             4             7            11             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</w:t>
      </w:r>
      <w:r w:rsidRPr="00635FDA">
        <w:rPr>
          <w:rFonts w:ascii="Courier New" w:hAnsi="Courier New" w:cs="Courier New"/>
        </w:rPr>
        <w:t xml:space="preserve">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16.41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</w:t>
      </w:r>
      <w:r w:rsidRPr="00635FDA">
        <w:rPr>
          <w:rFonts w:ascii="Courier New" w:hAnsi="Courier New" w:cs="Courier New"/>
        </w:rPr>
        <w:t xml:space="preserve">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Republican Party               </w:t>
      </w:r>
      <w:r w:rsidRPr="00635FDA">
        <w:rPr>
          <w:rFonts w:ascii="Courier New" w:hAnsi="Courier New" w:cs="Courier New"/>
        </w:rPr>
        <w:t xml:space="preserve">                         Report EL30A Page 0015-02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0015 PCT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</w:t>
      </w:r>
      <w:r w:rsidRPr="00635FDA">
        <w:rPr>
          <w:rFonts w:ascii="Courier New" w:hAnsi="Courier New" w:cs="Courier New"/>
        </w:rPr>
        <w:t xml:space="preserve">  .  .  .  .  .  .  .      10    35.71            1             1             3             4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18    64.29            2             1             4             6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</w:t>
      </w:r>
      <w:r w:rsidRPr="00635FDA">
        <w:rPr>
          <w:rFonts w:ascii="Courier New" w:hAnsi="Courier New" w:cs="Courier New"/>
        </w:rPr>
        <w:t xml:space="preserve">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12    44.44            0             2             2             5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 xml:space="preserve">.  .  .  .  .  .  .  .  .  .  .      15    55.56            3             0  </w:t>
      </w:r>
      <w:r w:rsidRPr="00635FDA">
        <w:rPr>
          <w:rFonts w:ascii="Courier New" w:hAnsi="Courier New" w:cs="Courier New"/>
        </w:rPr>
        <w:t xml:space="preserve">           5             5             2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13    46.43            3             1             2             5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</w:t>
      </w:r>
      <w:r w:rsidRPr="00635FDA">
        <w:rPr>
          <w:rFonts w:ascii="Courier New" w:hAnsi="Courier New" w:cs="Courier New"/>
        </w:rPr>
        <w:t xml:space="preserve">  .  .  .  .      15    53.57            0             1             5             5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14    43.75            0             1             3             6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18    56.25            3             3             4             5             3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</w:t>
      </w:r>
      <w:r w:rsidRPr="00635FDA">
        <w:rPr>
          <w:rFonts w:ascii="Courier New" w:hAnsi="Courier New" w:cs="Courier New"/>
        </w:rPr>
        <w:t xml:space="preserve">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0015</w:t>
      </w:r>
      <w:r w:rsidRPr="00635FDA">
        <w:rPr>
          <w:rFonts w:ascii="Courier New" w:hAnsi="Courier New" w:cs="Courier New"/>
        </w:rPr>
        <w:t>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0015 PCT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</w:t>
      </w:r>
      <w:r w:rsidRPr="00635FDA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</w:t>
      </w:r>
      <w:r w:rsidRPr="00635FDA">
        <w:rPr>
          <w:rFonts w:ascii="Courier New" w:hAnsi="Courier New" w:cs="Courier New"/>
        </w:rPr>
        <w:t xml:space="preserve">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STATISTICS       </w:t>
      </w:r>
      <w:r w:rsidRPr="00635FDA">
        <w:rPr>
          <w:rFonts w:ascii="Courier New" w:hAnsi="Courier New" w:cs="Courier New"/>
        </w:rPr>
        <w:t xml:space="preserve">                                       Report EL30A Page 0016-01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0016 PCT 19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</w:t>
      </w:r>
      <w:r w:rsidRPr="00635FDA">
        <w:rPr>
          <w:rFonts w:ascii="Courier New" w:hAnsi="Courier New" w:cs="Courier New"/>
        </w:rPr>
        <w:t xml:space="preserve">    390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42                     6             5            15            12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42   100.00            6             5            15            12 </w:t>
      </w:r>
      <w:r w:rsidRPr="00635FDA">
        <w:rPr>
          <w:rFonts w:ascii="Courier New" w:hAnsi="Courier New" w:cs="Courier New"/>
        </w:rPr>
        <w:t xml:space="preserve">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10.77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</w:t>
      </w:r>
      <w:r w:rsidRPr="00635FDA">
        <w:rPr>
          <w:rFonts w:ascii="Courier New" w:hAnsi="Courier New" w:cs="Courier New"/>
        </w:rPr>
        <w:t xml:space="preserve">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</w:t>
      </w:r>
      <w:r w:rsidRPr="00635FDA">
        <w:rPr>
          <w:rFonts w:ascii="Courier New" w:hAnsi="Courier New" w:cs="Courier New"/>
        </w:rPr>
        <w:t>publican Party                                        Report EL30A Page 0016-02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0016 PCT 19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</w:t>
      </w:r>
      <w:r w:rsidRPr="00635FDA">
        <w:rPr>
          <w:rFonts w:ascii="Courier New" w:hAnsi="Courier New" w:cs="Courier New"/>
        </w:rPr>
        <w:t>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17    43.59            2             3             6             3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22    56.41            4             2             8             7   </w:t>
      </w:r>
      <w:r w:rsidRPr="00635FDA">
        <w:rPr>
          <w:rFonts w:ascii="Courier New" w:hAnsi="Courier New" w:cs="Courier New"/>
        </w:rPr>
        <w:t xml:space="preserve">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27    71.05            6             3             9             6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11    28.95</w:t>
      </w:r>
      <w:r w:rsidRPr="00635FDA">
        <w:rPr>
          <w:rFonts w:ascii="Courier New" w:hAnsi="Courier New" w:cs="Courier New"/>
        </w:rPr>
        <w:t xml:space="preserve">            0             2             4             4             1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23    60.53            3             3             7             7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</w:t>
      </w:r>
      <w:r w:rsidRPr="00635FDA">
        <w:rPr>
          <w:rFonts w:ascii="Courier New" w:hAnsi="Courier New" w:cs="Courier New"/>
        </w:rPr>
        <w:t xml:space="preserve">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15    39.47            3             2             6             3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10    23.81            0             4             0</w:t>
      </w:r>
      <w:r w:rsidRPr="00635FDA">
        <w:rPr>
          <w:rFonts w:ascii="Courier New" w:hAnsi="Courier New" w:cs="Courier New"/>
        </w:rPr>
        <w:t xml:space="preserve">             5             1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32    76.19            6             1            15             7             3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</w:t>
      </w:r>
      <w:r w:rsidRPr="00635FDA">
        <w:rPr>
          <w:rFonts w:ascii="Courier New" w:hAnsi="Courier New" w:cs="Courier New"/>
        </w:rPr>
        <w:t xml:space="preserve">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Democratic Party                                 </w:t>
      </w:r>
      <w:r w:rsidRPr="00635FDA">
        <w:rPr>
          <w:rFonts w:ascii="Courier New" w:hAnsi="Courier New" w:cs="Courier New"/>
        </w:rPr>
        <w:t xml:space="preserve">       Report EL30A Page 0016-03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0016 PCT 19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</w:t>
      </w:r>
      <w:r w:rsidRPr="00635FDA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</w:t>
      </w:r>
      <w:r w:rsidRPr="00635FDA">
        <w:rPr>
          <w:rFonts w:ascii="Courier New" w:hAnsi="Courier New" w:cs="Courier New"/>
        </w:rPr>
        <w:t xml:space="preserve">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</w:t>
      </w:r>
      <w:r w:rsidRPr="00635FDA">
        <w:rPr>
          <w:rFonts w:ascii="Courier New" w:hAnsi="Courier New" w:cs="Courier New"/>
        </w:rPr>
        <w:t xml:space="preserve">            STATISTICS                                              Report EL30A Page 0017-01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0017 PCT 20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</w:t>
      </w:r>
      <w:r w:rsidRPr="00635FDA">
        <w:rPr>
          <w:rFonts w:ascii="Courier New" w:hAnsi="Courier New" w:cs="Courier New"/>
        </w:rPr>
        <w:t xml:space="preserve">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974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75                    12             7             7            38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75   100.00           12             7</w:t>
      </w:r>
      <w:r w:rsidRPr="00635FDA">
        <w:rPr>
          <w:rFonts w:ascii="Courier New" w:hAnsi="Courier New" w:cs="Courier New"/>
        </w:rPr>
        <w:t xml:space="preserve">             7            38            11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7.70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</w:t>
      </w:r>
      <w:r w:rsidRPr="00635FDA">
        <w:rPr>
          <w:rFonts w:ascii="Courier New" w:hAnsi="Courier New" w:cs="Courier New"/>
        </w:rPr>
        <w:t>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</w:t>
      </w:r>
      <w:r w:rsidRPr="00635FDA">
        <w:rPr>
          <w:rFonts w:ascii="Courier New" w:hAnsi="Courier New" w:cs="Courier New"/>
        </w:rPr>
        <w:t>AM                         Republican Party                                        Report EL30A Page 0017-02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0017 PCT 20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38    55.88           10             4             6            14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30    44.12            2             3  </w:t>
      </w:r>
      <w:r w:rsidRPr="00635FDA">
        <w:rPr>
          <w:rFonts w:ascii="Courier New" w:hAnsi="Courier New" w:cs="Courier New"/>
        </w:rPr>
        <w:t xml:space="preserve">           1            19             5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35    52.24            7             3             3            17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</w:t>
      </w:r>
      <w:r w:rsidRPr="00635FDA">
        <w:rPr>
          <w:rFonts w:ascii="Courier New" w:hAnsi="Courier New" w:cs="Courier New"/>
        </w:rPr>
        <w:t xml:space="preserve">  .  .  .  .      32    47.76            5             4             4            15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49    75.38           10             7             6   </w:t>
      </w:r>
      <w:r w:rsidRPr="00635FDA">
        <w:rPr>
          <w:rFonts w:ascii="Courier New" w:hAnsi="Courier New" w:cs="Courier New"/>
        </w:rPr>
        <w:t xml:space="preserve">         20             6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16    24.62            2             0             1            11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41    54.67            </w:t>
      </w:r>
      <w:r w:rsidRPr="00635FDA">
        <w:rPr>
          <w:rFonts w:ascii="Courier New" w:hAnsi="Courier New" w:cs="Courier New"/>
        </w:rPr>
        <w:t>8             3             6            21             3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34    45.33            4             4             1            17             8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</w:t>
      </w:r>
      <w:r w:rsidRPr="00635FDA">
        <w:rPr>
          <w:rFonts w:ascii="Courier New" w:hAnsi="Courier New" w:cs="Courier New"/>
        </w:rPr>
        <w:t>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         Democratic Party    </w:t>
      </w:r>
      <w:r w:rsidRPr="00635FDA">
        <w:rPr>
          <w:rFonts w:ascii="Courier New" w:hAnsi="Courier New" w:cs="Courier New"/>
        </w:rPr>
        <w:t xml:space="preserve">                                    Report EL30A Page 0017-03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0017 PCT 20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</w:t>
      </w:r>
      <w:r w:rsidRPr="00635FDA">
        <w:rPr>
          <w:rFonts w:ascii="Courier New" w:hAnsi="Courier New" w:cs="Courier New"/>
        </w:rPr>
        <w:t>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</w:t>
      </w:r>
      <w:r w:rsidRPr="00635FDA">
        <w:rPr>
          <w:rFonts w:ascii="Courier New" w:hAnsi="Courier New" w:cs="Courier New"/>
        </w:rPr>
        <w:t>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</w:t>
      </w:r>
      <w:r w:rsidRPr="00635FDA">
        <w:rPr>
          <w:rFonts w:ascii="Courier New" w:hAnsi="Courier New" w:cs="Courier New"/>
        </w:rPr>
        <w:t>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0018-01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0018 PCT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</w:t>
      </w:r>
      <w:r w:rsidRPr="00635FDA">
        <w:rPr>
          <w:rFonts w:ascii="Courier New" w:hAnsi="Courier New" w:cs="Courier New"/>
        </w:rPr>
        <w:t xml:space="preserve">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1,845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244                    65             9            73            20            77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241    98.</w:t>
      </w:r>
      <w:r w:rsidRPr="00635FDA">
        <w:rPr>
          <w:rFonts w:ascii="Courier New" w:hAnsi="Courier New" w:cs="Courier New"/>
        </w:rPr>
        <w:t>77           62             9            73            20            77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3     1.23            3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</w:t>
      </w:r>
      <w:r w:rsidRPr="00635FDA">
        <w:rPr>
          <w:rFonts w:ascii="Courier New" w:hAnsi="Courier New" w:cs="Courier New"/>
        </w:rPr>
        <w:t xml:space="preserve">   13.22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</w:t>
      </w:r>
      <w:r w:rsidRPr="00635FDA">
        <w:rPr>
          <w:rFonts w:ascii="Courier New" w:hAnsi="Courier New" w:cs="Courier New"/>
        </w:rPr>
        <w:t>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0018-02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0018 PCT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</w:t>
      </w:r>
      <w:r w:rsidRPr="00635FDA">
        <w:rPr>
          <w:rFonts w:ascii="Courier New" w:hAnsi="Courier New" w:cs="Courier New"/>
        </w:rPr>
        <w:t xml:space="preserve">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126    60.58           42             7            33            10            34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82    39.42</w:t>
      </w:r>
      <w:r w:rsidRPr="00635FDA">
        <w:rPr>
          <w:rFonts w:ascii="Courier New" w:hAnsi="Courier New" w:cs="Courier New"/>
        </w:rPr>
        <w:t xml:space="preserve">           16             2            29             8            27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132    65.02           44             3            37            10            38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</w:t>
      </w:r>
      <w:r w:rsidRPr="00635FDA">
        <w:rPr>
          <w:rFonts w:ascii="Courier New" w:hAnsi="Courier New" w:cs="Courier New"/>
        </w:rPr>
        <w:t xml:space="preserve">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71    34.98           14             5            23             6            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140    71.07           42  </w:t>
      </w:r>
      <w:r w:rsidRPr="00635FDA">
        <w:rPr>
          <w:rFonts w:ascii="Courier New" w:hAnsi="Courier New" w:cs="Courier New"/>
        </w:rPr>
        <w:t xml:space="preserve">           2            47             9            40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57    28.93           13             5            12             8            19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</w:t>
      </w:r>
      <w:r w:rsidRPr="00635FDA">
        <w:rPr>
          <w:rFonts w:ascii="Courier New" w:hAnsi="Courier New" w:cs="Courier New"/>
        </w:rPr>
        <w:t xml:space="preserve">      94    39.66           20             3            31            10            30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143    60.34           39             6            41            10            47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 xml:space="preserve">PREC REPORT-GROUP DETAIL             </w:t>
      </w:r>
      <w:r w:rsidRPr="00635FDA">
        <w:rPr>
          <w:rFonts w:ascii="Courier New" w:hAnsi="Courier New" w:cs="Courier New"/>
        </w:rPr>
        <w:t xml:space="preserve">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 xml:space="preserve">/19/17 09:58 AM                </w:t>
      </w:r>
      <w:r w:rsidRPr="00635FDA">
        <w:rPr>
          <w:rFonts w:ascii="Courier New" w:hAnsi="Courier New" w:cs="Courier New"/>
        </w:rPr>
        <w:t xml:space="preserve">         Democratic Party                                        Report EL30A Page 0018-03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0018 PCT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</w:t>
      </w:r>
      <w:r w:rsidRPr="00635FDA">
        <w:rPr>
          <w:rFonts w:ascii="Courier New" w:hAnsi="Courier New" w:cs="Courier New"/>
        </w:rPr>
        <w:t>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2    66.67            2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1    33.33            1             0             0      </w:t>
      </w:r>
      <w:r w:rsidRPr="00635FDA">
        <w:rPr>
          <w:rFonts w:ascii="Courier New" w:hAnsi="Courier New" w:cs="Courier New"/>
        </w:rPr>
        <w:t xml:space="preserve">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</w:t>
      </w:r>
      <w:r w:rsidRPr="00635FDA">
        <w:rPr>
          <w:rFonts w:ascii="Courier New" w:hAnsi="Courier New" w:cs="Courier New"/>
        </w:rPr>
        <w:t xml:space="preserve">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0019-01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0019 PCT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</w:t>
      </w:r>
      <w:r w:rsidRPr="00635FDA">
        <w:rPr>
          <w:rFonts w:ascii="Courier New" w:hAnsi="Courier New" w:cs="Courier New"/>
        </w:rPr>
        <w:t xml:space="preserve">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1,623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189                    47            14            33            42            53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</w:t>
      </w:r>
      <w:r w:rsidRPr="00635FDA">
        <w:rPr>
          <w:rFonts w:ascii="Courier New" w:hAnsi="Courier New" w:cs="Courier New"/>
        </w:rPr>
        <w:t>RTY .</w:t>
      </w:r>
      <w:proofErr w:type="gramEnd"/>
      <w:r w:rsidRPr="00635FDA">
        <w:rPr>
          <w:rFonts w:ascii="Courier New" w:hAnsi="Courier New" w:cs="Courier New"/>
        </w:rPr>
        <w:t xml:space="preserve">  .  .  .     186    98.41           47            12            32            42            53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3     1.59            0             2             1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 xml:space="preserve">TOTAL </w:t>
      </w:r>
      <w:r w:rsidRPr="00635FDA">
        <w:rPr>
          <w:rFonts w:ascii="Courier New" w:hAnsi="Courier New" w:cs="Courier New"/>
        </w:rPr>
        <w:t xml:space="preserve"> .</w:t>
      </w:r>
      <w:proofErr w:type="gramEnd"/>
      <w:r w:rsidRPr="00635FDA">
        <w:rPr>
          <w:rFonts w:ascii="Courier New" w:hAnsi="Courier New" w:cs="Courier New"/>
        </w:rPr>
        <w:t xml:space="preserve">  .  .  .  .  .  .            11.65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</w:t>
      </w:r>
      <w:r w:rsidRPr="00635FDA">
        <w:rPr>
          <w:rFonts w:ascii="Courier New" w:hAnsi="Courier New" w:cs="Courier New"/>
        </w:rPr>
        <w:t xml:space="preserve">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0019-02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0019 PCT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</w:t>
      </w:r>
      <w:r w:rsidRPr="00635FDA">
        <w:rPr>
          <w:rFonts w:ascii="Courier New" w:hAnsi="Courier New" w:cs="Courier New"/>
        </w:rPr>
        <w:t xml:space="preserve">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88    55.70           34             3            14            15      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</w:t>
      </w:r>
      <w:r w:rsidRPr="00635FDA">
        <w:rPr>
          <w:rFonts w:ascii="Courier New" w:hAnsi="Courier New" w:cs="Courier New"/>
        </w:rPr>
        <w:t xml:space="preserve">  .  .  .  .      70    44.30            9             7             9            24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89    56.33           24             6            12   </w:t>
      </w:r>
      <w:r w:rsidRPr="00635FDA">
        <w:rPr>
          <w:rFonts w:ascii="Courier New" w:hAnsi="Courier New" w:cs="Courier New"/>
        </w:rPr>
        <w:t xml:space="preserve">         20            27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69    43.67           17             4            11            19            18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</w:t>
      </w:r>
      <w:r w:rsidRPr="00635FDA">
        <w:rPr>
          <w:rFonts w:ascii="Courier New" w:hAnsi="Courier New" w:cs="Courier New"/>
        </w:rPr>
        <w:t xml:space="preserve">  107    69.48           28             8            16            26            29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47    30.52           13             2             5            13           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</w:t>
      </w:r>
      <w:r w:rsidRPr="00635FDA">
        <w:rPr>
          <w:rFonts w:ascii="Courier New" w:hAnsi="Courier New" w:cs="Courier New"/>
        </w:rPr>
        <w:t xml:space="preserve"> .</w:t>
      </w:r>
      <w:proofErr w:type="gramEnd"/>
      <w:r w:rsidRPr="00635FDA">
        <w:rPr>
          <w:rFonts w:ascii="Courier New" w:hAnsi="Courier New" w:cs="Courier New"/>
        </w:rPr>
        <w:t xml:space="preserve">  .  .  .  .  .  .  .  .  .      97    52.15           22             3            18            27           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89    47.85           25             9            14            15            26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</w:t>
      </w:r>
      <w:r w:rsidRPr="00635FDA">
        <w:rPr>
          <w:rFonts w:ascii="Courier New" w:hAnsi="Courier New" w:cs="Courier New"/>
        </w:rPr>
        <w:t>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</w:t>
      </w:r>
      <w:r w:rsidRPr="00635FDA">
        <w:rPr>
          <w:rFonts w:ascii="Courier New" w:hAnsi="Courier New" w:cs="Courier New"/>
        </w:rPr>
        <w:t>9/17 09:58 AM                         Democratic Party                                        Report EL30A Page 0019-03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0019 PCT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</w:t>
      </w:r>
      <w:r w:rsidRPr="00635FDA">
        <w:rPr>
          <w:rFonts w:ascii="Courier New" w:hAnsi="Courier New" w:cs="Courier New"/>
        </w:rPr>
        <w:t xml:space="preserve">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1    33.33            0             0             1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2    66.67            0     </w:t>
      </w:r>
      <w:r w:rsidRPr="00635FDA">
        <w:rPr>
          <w:rFonts w:ascii="Courier New" w:hAnsi="Courier New" w:cs="Courier New"/>
        </w:rPr>
        <w:t xml:space="preserve">        2             0             0             0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</w:t>
      </w:r>
      <w:r w:rsidRPr="00635FDA">
        <w:rPr>
          <w:rFonts w:ascii="Courier New" w:hAnsi="Courier New" w:cs="Courier New"/>
        </w:rPr>
        <w:t xml:space="preserve">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0020-01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0020 PCT 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</w:t>
      </w:r>
      <w:r w:rsidRPr="00635FDA">
        <w:rPr>
          <w:rFonts w:ascii="Courier New" w:hAnsi="Courier New" w:cs="Courier New"/>
        </w:rPr>
        <w:t xml:space="preserve">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452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58                     2             2             5            20            29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58   100.00            2             2             5            20            29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0                     0             0             0             0          </w:t>
      </w:r>
      <w:r w:rsidRPr="00635FDA">
        <w:rPr>
          <w:rFonts w:ascii="Courier New" w:hAnsi="Courier New" w:cs="Courier New"/>
        </w:rPr>
        <w:t xml:space="preserve">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12.83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</w:t>
      </w:r>
      <w:r w:rsidRPr="00635FDA">
        <w:rPr>
          <w:rFonts w:ascii="Courier New" w:hAnsi="Courier New" w:cs="Courier New"/>
        </w:rPr>
        <w:t xml:space="preserve">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0020-02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0020 PCT 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</w:t>
      </w:r>
      <w:r w:rsidRPr="00635FDA">
        <w:rPr>
          <w:rFonts w:ascii="Courier New" w:hAnsi="Courier New" w:cs="Courier New"/>
        </w:rPr>
        <w:t xml:space="preserve">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23    51.11            1             1             4             8            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</w:t>
      </w:r>
      <w:r w:rsidRPr="00635FDA">
        <w:rPr>
          <w:rFonts w:ascii="Courier New" w:hAnsi="Courier New" w:cs="Courier New"/>
        </w:rPr>
        <w:t xml:space="preserve">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22    48.89            1             1             1             8            11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   27    65.85            0  </w:t>
      </w:r>
      <w:r w:rsidRPr="00635FDA">
        <w:rPr>
          <w:rFonts w:ascii="Courier New" w:hAnsi="Courier New" w:cs="Courier New"/>
        </w:rPr>
        <w:t xml:space="preserve">           1             2            10            14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14    34.15            2             1             3             5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</w:t>
      </w:r>
      <w:r w:rsidRPr="00635FDA">
        <w:rPr>
          <w:rFonts w:ascii="Courier New" w:hAnsi="Courier New" w:cs="Courier New"/>
        </w:rPr>
        <w:t xml:space="preserve"> .  .  .  .  .  .  .  .  .      27    67.50            1             2             4            10            10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13    32.50            1             0             1             6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13    22.41            1             0             1             6             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45    77.59            1             2             4         </w:t>
      </w:r>
      <w:r w:rsidRPr="00635FDA">
        <w:rPr>
          <w:rFonts w:ascii="Courier New" w:hAnsi="Courier New" w:cs="Courier New"/>
        </w:rPr>
        <w:t xml:space="preserve">   14            24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</w:t>
      </w:r>
      <w:r w:rsidRPr="00635FDA">
        <w:rPr>
          <w:rFonts w:ascii="Courier New" w:hAnsi="Courier New" w:cs="Courier New"/>
        </w:rPr>
        <w:t xml:space="preserve">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0020-03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0020 PCT 23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</w:t>
      </w:r>
      <w:r w:rsidRPr="00635FDA">
        <w:rPr>
          <w:rFonts w:ascii="Courier New" w:hAnsi="Courier New" w:cs="Courier New"/>
        </w:rPr>
        <w:t xml:space="preserve">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</w:t>
      </w:r>
      <w:r w:rsidRPr="00635FDA">
        <w:rPr>
          <w:rFonts w:ascii="Courier New" w:hAnsi="Courier New" w:cs="Courier New"/>
        </w:rPr>
        <w:t xml:space="preserve"> 0                     0             0             0             0             0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</w:t>
      </w:r>
      <w:r w:rsidRPr="00635FDA">
        <w:rPr>
          <w:rFonts w:ascii="Courier New" w:hAnsi="Courier New" w:cs="Courier New"/>
        </w:rPr>
        <w:t>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0021-01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0021 PCT 24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</w:t>
      </w:r>
      <w:r w:rsidRPr="00635FDA">
        <w:rPr>
          <w:rFonts w:ascii="Courier New" w:hAnsi="Courier New" w:cs="Courier New"/>
        </w:rPr>
        <w:t xml:space="preserve">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1,338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104                    25             2             4 </w:t>
      </w:r>
      <w:r w:rsidRPr="00635FDA">
        <w:rPr>
          <w:rFonts w:ascii="Courier New" w:hAnsi="Courier New" w:cs="Courier New"/>
        </w:rPr>
        <w:t xml:space="preserve">            7            66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96    92.31           23             2             4             7            60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8     7.69            2             0         </w:t>
      </w:r>
      <w:r w:rsidRPr="00635FDA">
        <w:rPr>
          <w:rFonts w:ascii="Courier New" w:hAnsi="Courier New" w:cs="Courier New"/>
        </w:rPr>
        <w:t xml:space="preserve">    0             0             6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7.77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</w:t>
      </w:r>
      <w:r w:rsidRPr="00635FDA">
        <w:rPr>
          <w:rFonts w:ascii="Courier New" w:hAnsi="Courier New" w:cs="Courier New"/>
        </w:rPr>
        <w:t xml:space="preserve">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0021-02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0021 PCT 24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</w:t>
      </w:r>
      <w:r w:rsidRPr="00635FDA">
        <w:rPr>
          <w:rFonts w:ascii="Courier New" w:hAnsi="Courier New" w:cs="Courier New"/>
        </w:rPr>
        <w:t xml:space="preserve">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43    60.56           13             0             2   </w:t>
      </w:r>
      <w:r w:rsidRPr="00635FDA">
        <w:rPr>
          <w:rFonts w:ascii="Courier New" w:hAnsi="Courier New" w:cs="Courier New"/>
        </w:rPr>
        <w:t xml:space="preserve">          6            22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28    39.44            4             1             1             1            21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 .  .  .  .  .  .  .  .  .   </w:t>
      </w:r>
      <w:r w:rsidRPr="00635FDA">
        <w:rPr>
          <w:rFonts w:ascii="Courier New" w:hAnsi="Courier New" w:cs="Courier New"/>
        </w:rPr>
        <w:t xml:space="preserve">   37    54.41            7             0             4             2            24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31    45.59           10             1             0             5            15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V</w:t>
      </w:r>
      <w:r w:rsidRPr="00635FDA">
        <w:rPr>
          <w:rFonts w:ascii="Courier New" w:hAnsi="Courier New" w:cs="Courier New"/>
        </w:rPr>
        <w:t xml:space="preserve">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50    72.46           14             1             2             6           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19    27.54            5             0             1            </w:t>
      </w:r>
      <w:r w:rsidRPr="00635FDA">
        <w:rPr>
          <w:rFonts w:ascii="Courier New" w:hAnsi="Courier New" w:cs="Courier New"/>
        </w:rPr>
        <w:t xml:space="preserve"> 1            12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41    42.71            3             0             3             2            33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55    57.29           20        </w:t>
      </w:r>
      <w:r w:rsidRPr="00635FDA">
        <w:rPr>
          <w:rFonts w:ascii="Courier New" w:hAnsi="Courier New" w:cs="Courier New"/>
        </w:rPr>
        <w:t xml:space="preserve">     2             1             5            27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</w:t>
      </w:r>
      <w:r w:rsidRPr="00635FDA">
        <w:rPr>
          <w:rFonts w:ascii="Courier New" w:hAnsi="Courier New" w:cs="Courier New"/>
        </w:rPr>
        <w:t xml:space="preserve">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0021-03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0021 PCT 24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</w:t>
      </w:r>
      <w:r w:rsidRPr="00635FDA">
        <w:rPr>
          <w:rFonts w:ascii="Courier New" w:hAnsi="Courier New" w:cs="Courier New"/>
        </w:rPr>
        <w:t xml:space="preserve">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5    62.50            2             0             0             0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</w:t>
      </w:r>
      <w:r w:rsidRPr="00635FDA">
        <w:rPr>
          <w:rFonts w:ascii="Courier New" w:hAnsi="Courier New" w:cs="Courier New"/>
        </w:rPr>
        <w:t xml:space="preserve"> .  .  .  .  .  .  .  .       3    37.50            0             0             0             0             3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</w:t>
      </w:r>
      <w:r w:rsidRPr="00635FDA">
        <w:rPr>
          <w:rFonts w:ascii="Courier New" w:hAnsi="Courier New" w:cs="Courier New"/>
        </w:rPr>
        <w:t xml:space="preserve">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STATISTICS                                              Report EL30A Page 0022-01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0022 PCT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</w:t>
      </w:r>
      <w:r w:rsidRPr="00635FDA">
        <w:rPr>
          <w:rFonts w:ascii="Courier New" w:hAnsi="Courier New" w:cs="Courier New"/>
        </w:rPr>
        <w:t xml:space="preserve">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REGISTERED VOTERS - </w:t>
      </w:r>
      <w:proofErr w:type="gramStart"/>
      <w:r w:rsidRPr="00635FDA">
        <w:rPr>
          <w:rFonts w:ascii="Courier New" w:hAnsi="Courier New" w:cs="Courier New"/>
        </w:rPr>
        <w:t>TOTAL .</w:t>
      </w:r>
      <w:proofErr w:type="gramEnd"/>
      <w:r w:rsidRPr="00635FDA">
        <w:rPr>
          <w:rFonts w:ascii="Courier New" w:hAnsi="Courier New" w:cs="Courier New"/>
        </w:rPr>
        <w:t xml:space="preserve">  .  .  .  .  .     703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TOTAL.  .  .  .  .  .  .  .      66                     7</w:t>
      </w:r>
      <w:r w:rsidRPr="00635FDA">
        <w:rPr>
          <w:rFonts w:ascii="Courier New" w:hAnsi="Courier New" w:cs="Courier New"/>
        </w:rPr>
        <w:t xml:space="preserve">             4            13            33             9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REPUBLICAN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64    96.97            7             4            13            31             9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BALLOTS CAST - DEMOCRATIC </w:t>
      </w:r>
      <w:proofErr w:type="gramStart"/>
      <w:r w:rsidRPr="00635FDA">
        <w:rPr>
          <w:rFonts w:ascii="Courier New" w:hAnsi="Courier New" w:cs="Courier New"/>
        </w:rPr>
        <w:t>PARTY .</w:t>
      </w:r>
      <w:proofErr w:type="gramEnd"/>
      <w:r w:rsidRPr="00635FDA">
        <w:rPr>
          <w:rFonts w:ascii="Courier New" w:hAnsi="Courier New" w:cs="Courier New"/>
        </w:rPr>
        <w:t xml:space="preserve">  .  .  .       2     3.03       </w:t>
      </w:r>
      <w:r w:rsidRPr="00635FDA">
        <w:rPr>
          <w:rFonts w:ascii="Courier New" w:hAnsi="Courier New" w:cs="Courier New"/>
        </w:rPr>
        <w:t xml:space="preserve">     0             0             0             2             0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VOTER TURNOUT - </w:t>
      </w:r>
      <w:proofErr w:type="gramStart"/>
      <w:r w:rsidRPr="00635FDA">
        <w:rPr>
          <w:rFonts w:ascii="Courier New" w:hAnsi="Courier New" w:cs="Courier New"/>
        </w:rPr>
        <w:t>TOTAL  .</w:t>
      </w:r>
      <w:proofErr w:type="gramEnd"/>
      <w:r w:rsidRPr="00635FDA">
        <w:rPr>
          <w:rFonts w:ascii="Courier New" w:hAnsi="Courier New" w:cs="Courier New"/>
        </w:rPr>
        <w:t xml:space="preserve">  .  .  .  .  .  .             9.39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</w:t>
      </w:r>
      <w:r w:rsidRPr="00635FDA">
        <w:rPr>
          <w:rFonts w:ascii="Courier New" w:hAnsi="Courier New" w:cs="Courier New"/>
        </w:rPr>
        <w:t xml:space="preserve">                                        Primary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Republican Party                                        Report EL30A Page 0022-02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0022 PCT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Gary </w:t>
      </w:r>
      <w:proofErr w:type="gramStart"/>
      <w:r w:rsidRPr="00635FDA">
        <w:rPr>
          <w:rFonts w:ascii="Courier New" w:hAnsi="Courier New" w:cs="Courier New"/>
        </w:rPr>
        <w:t>Gates .</w:t>
      </w:r>
      <w:proofErr w:type="gramEnd"/>
      <w:r w:rsidRPr="00635FDA">
        <w:rPr>
          <w:rFonts w:ascii="Courier New" w:hAnsi="Courier New" w:cs="Courier New"/>
        </w:rPr>
        <w:t xml:space="preserve">  .  .  .  .  .  .  .  .  .  .      30    57.69            6  </w:t>
      </w:r>
      <w:r w:rsidRPr="00635FDA">
        <w:rPr>
          <w:rFonts w:ascii="Courier New" w:hAnsi="Courier New" w:cs="Courier New"/>
        </w:rPr>
        <w:t xml:space="preserve">           3             8            12             1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Wayne </w:t>
      </w:r>
      <w:proofErr w:type="gramStart"/>
      <w:r w:rsidRPr="00635FDA">
        <w:rPr>
          <w:rFonts w:ascii="Courier New" w:hAnsi="Courier New" w:cs="Courier New"/>
        </w:rPr>
        <w:t>Christian  .</w:t>
      </w:r>
      <w:proofErr w:type="gramEnd"/>
      <w:r w:rsidRPr="00635FDA">
        <w:rPr>
          <w:rFonts w:ascii="Courier New" w:hAnsi="Courier New" w:cs="Courier New"/>
        </w:rPr>
        <w:t xml:space="preserve">  .  .  .  .  .  .  .  .      22    42.31            1             1             2            14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Judge, CT of Criminal Appeals, P2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Mary Lou </w:t>
      </w:r>
      <w:proofErr w:type="gramStart"/>
      <w:r w:rsidRPr="00635FDA">
        <w:rPr>
          <w:rFonts w:ascii="Courier New" w:hAnsi="Courier New" w:cs="Courier New"/>
        </w:rPr>
        <w:t>Keel .</w:t>
      </w:r>
      <w:proofErr w:type="gramEnd"/>
      <w:r w:rsidRPr="00635FDA">
        <w:rPr>
          <w:rFonts w:ascii="Courier New" w:hAnsi="Courier New" w:cs="Courier New"/>
        </w:rPr>
        <w:t xml:space="preserve"> </w:t>
      </w:r>
      <w:r w:rsidRPr="00635FDA">
        <w:rPr>
          <w:rFonts w:ascii="Courier New" w:hAnsi="Courier New" w:cs="Courier New"/>
        </w:rPr>
        <w:t xml:space="preserve"> .  .  .  .  .  .  .  .  .      24    48.98            2             2             7            11             2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Ray </w:t>
      </w:r>
      <w:proofErr w:type="spellStart"/>
      <w:r w:rsidRPr="00635FDA">
        <w:rPr>
          <w:rFonts w:ascii="Courier New" w:hAnsi="Courier New" w:cs="Courier New"/>
        </w:rPr>
        <w:t>Wheless</w:t>
      </w:r>
      <w:proofErr w:type="spellEnd"/>
      <w:r w:rsidRPr="00635FDA">
        <w:rPr>
          <w:rFonts w:ascii="Courier New" w:hAnsi="Courier New" w:cs="Courier New"/>
        </w:rPr>
        <w:t>.  .  .  .  .  .  .  .  .  .  .      25    51.02            2             2             3            15             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Judge, </w:t>
      </w:r>
      <w:r w:rsidRPr="00635FDA">
        <w:rPr>
          <w:rFonts w:ascii="Courier New" w:hAnsi="Courier New" w:cs="Courier New"/>
        </w:rPr>
        <w:t>CT of Criminal Appeals, P5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Scott </w:t>
      </w:r>
      <w:proofErr w:type="gramStart"/>
      <w:r w:rsidRPr="00635FDA">
        <w:rPr>
          <w:rFonts w:ascii="Courier New" w:hAnsi="Courier New" w:cs="Courier New"/>
        </w:rPr>
        <w:t>Walker  .</w:t>
      </w:r>
      <w:proofErr w:type="gramEnd"/>
      <w:r w:rsidRPr="00635FDA">
        <w:rPr>
          <w:rFonts w:ascii="Courier New" w:hAnsi="Courier New" w:cs="Courier New"/>
        </w:rPr>
        <w:t xml:space="preserve">  .  .  .  .  .  .  .  .  .      30    58.82            2             2             8            14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Brent </w:t>
      </w:r>
      <w:proofErr w:type="gramStart"/>
      <w:r w:rsidRPr="00635FDA">
        <w:rPr>
          <w:rFonts w:ascii="Courier New" w:hAnsi="Courier New" w:cs="Courier New"/>
        </w:rPr>
        <w:t>Webster .</w:t>
      </w:r>
      <w:proofErr w:type="gramEnd"/>
      <w:r w:rsidRPr="00635FDA">
        <w:rPr>
          <w:rFonts w:ascii="Courier New" w:hAnsi="Courier New" w:cs="Courier New"/>
        </w:rPr>
        <w:t xml:space="preserve">  .  .  .  .  .  .  .  .  .      21    41.18            4           </w:t>
      </w:r>
      <w:r w:rsidRPr="00635FDA">
        <w:rPr>
          <w:rFonts w:ascii="Courier New" w:hAnsi="Courier New" w:cs="Courier New"/>
        </w:rPr>
        <w:t xml:space="preserve">  2             2            12             1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Sheriff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Rodney </w:t>
      </w:r>
      <w:proofErr w:type="gramStart"/>
      <w:r w:rsidRPr="00635FDA">
        <w:rPr>
          <w:rFonts w:ascii="Courier New" w:hAnsi="Courier New" w:cs="Courier New"/>
        </w:rPr>
        <w:t>Watson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25    39.06            3             2             3            13             4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Jimmy </w:t>
      </w:r>
      <w:proofErr w:type="gramStart"/>
      <w:r w:rsidRPr="00635FDA">
        <w:rPr>
          <w:rFonts w:ascii="Courier New" w:hAnsi="Courier New" w:cs="Courier New"/>
        </w:rPr>
        <w:t>Johnson .</w:t>
      </w:r>
      <w:proofErr w:type="gramEnd"/>
      <w:r w:rsidRPr="00635FDA">
        <w:rPr>
          <w:rFonts w:ascii="Courier New" w:hAnsi="Courier New" w:cs="Courier New"/>
        </w:rPr>
        <w:t xml:space="preserve">  .  .  .  .  .  .  .  .  .      39 </w:t>
      </w:r>
      <w:r w:rsidRPr="00635FDA">
        <w:rPr>
          <w:rFonts w:ascii="Courier New" w:hAnsi="Courier New" w:cs="Courier New"/>
        </w:rPr>
        <w:t xml:space="preserve">   60.94            4             2            10            18             5</w:t>
      </w:r>
      <w:r w:rsidRPr="00635FDA">
        <w:rPr>
          <w:rFonts w:ascii="Courier New" w:hAnsi="Courier New" w:cs="Courier New"/>
        </w:rPr>
        <w:cr/>
      </w:r>
      <w:r w:rsidRPr="00635FDA">
        <w:rPr>
          <w:rFonts w:ascii="Courier New" w:hAnsi="Courier New" w:cs="Courier New"/>
        </w:rPr>
        <w:br w:type="page"/>
      </w:r>
      <w:r w:rsidRPr="00635FD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TOTALS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Primary</w:t>
      </w:r>
      <w:r w:rsidRPr="00635FDA">
        <w:rPr>
          <w:rFonts w:ascii="Courier New" w:hAnsi="Courier New" w:cs="Courier New"/>
        </w:rPr>
        <w:t xml:space="preserve"> Runoff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                 May 24, 2016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Run Date</w:t>
      </w:r>
      <w:proofErr w:type="gramStart"/>
      <w:r w:rsidRPr="00635FDA">
        <w:rPr>
          <w:rFonts w:ascii="Courier New" w:hAnsi="Courier New" w:cs="Courier New"/>
        </w:rPr>
        <w:t>:09</w:t>
      </w:r>
      <w:proofErr w:type="gramEnd"/>
      <w:r w:rsidRPr="00635FDA">
        <w:rPr>
          <w:rFonts w:ascii="Courier New" w:hAnsi="Courier New" w:cs="Courier New"/>
        </w:rPr>
        <w:t>/19/17 09:58 AM                         Democratic Party                                        Report EL30A Page 0022-03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0022 PCT 27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                                 </w:t>
      </w:r>
      <w:r w:rsidRPr="00635FDA">
        <w:rPr>
          <w:rFonts w:ascii="Courier New" w:hAnsi="Courier New" w:cs="Courier New"/>
        </w:rPr>
        <w:t xml:space="preserve">      TOTAL VOTES     %       ABSENTEE      EV PAPER        EV IVO      ED PAPER        ED IVO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Railroad Commissioner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VOTE </w:t>
      </w:r>
      <w:proofErr w:type="gramStart"/>
      <w:r w:rsidRPr="00635FDA">
        <w:rPr>
          <w:rFonts w:ascii="Courier New" w:hAnsi="Courier New" w:cs="Courier New"/>
        </w:rPr>
        <w:t>FOR  1</w:t>
      </w:r>
      <w:proofErr w:type="gramEnd"/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Cody </w:t>
      </w:r>
      <w:proofErr w:type="gramStart"/>
      <w:r w:rsidRPr="00635FDA">
        <w:rPr>
          <w:rFonts w:ascii="Courier New" w:hAnsi="Courier New" w:cs="Courier New"/>
        </w:rPr>
        <w:t>Garrett  .</w:t>
      </w:r>
      <w:proofErr w:type="gramEnd"/>
      <w:r w:rsidRPr="00635FDA">
        <w:rPr>
          <w:rFonts w:ascii="Courier New" w:hAnsi="Courier New" w:cs="Courier New"/>
        </w:rPr>
        <w:t xml:space="preserve">  .  .  .  .  .  .  .  .  .       0                     0             0             0             0       </w:t>
      </w:r>
      <w:r w:rsidRPr="00635FDA">
        <w:rPr>
          <w:rFonts w:ascii="Courier New" w:hAnsi="Courier New" w:cs="Courier New"/>
        </w:rPr>
        <w:t xml:space="preserve">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 xml:space="preserve"> Grady </w:t>
      </w:r>
      <w:proofErr w:type="gramStart"/>
      <w:r w:rsidRPr="00635FDA">
        <w:rPr>
          <w:rFonts w:ascii="Courier New" w:hAnsi="Courier New" w:cs="Courier New"/>
        </w:rPr>
        <w:t>Yarbrough  .</w:t>
      </w:r>
      <w:proofErr w:type="gramEnd"/>
      <w:r w:rsidRPr="00635FDA">
        <w:rPr>
          <w:rFonts w:ascii="Courier New" w:hAnsi="Courier New" w:cs="Courier New"/>
        </w:rPr>
        <w:t xml:space="preserve">  .  .  .  .  .  .  .  .       2   100.00            0             0             0             2             0</w:t>
      </w:r>
    </w:p>
    <w:p w:rsidR="00000000" w:rsidRPr="00635FDA" w:rsidRDefault="008F3F30" w:rsidP="00635FDA">
      <w:pPr>
        <w:pStyle w:val="PlainText"/>
        <w:rPr>
          <w:rFonts w:ascii="Courier New" w:hAnsi="Courier New" w:cs="Courier New"/>
        </w:rPr>
      </w:pPr>
      <w:r w:rsidRPr="00635FDA">
        <w:rPr>
          <w:rFonts w:ascii="Courier New" w:hAnsi="Courier New" w:cs="Courier New"/>
        </w:rPr>
        <w:t>E</w:t>
      </w:r>
      <w:r w:rsidRPr="00635FDA">
        <w:rPr>
          <w:rFonts w:ascii="Courier New" w:hAnsi="Courier New" w:cs="Courier New"/>
        </w:rPr>
        <w:cr/>
      </w:r>
    </w:p>
    <w:sectPr w:rsidR="00000000" w:rsidRPr="00635FDA" w:rsidSect="006B084F">
      <w:pgSz w:w="20160" w:h="12240" w:orient="landscape" w:code="5"/>
      <w:pgMar w:top="288" w:right="1862" w:bottom="288" w:left="1861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D"/>
    <w:rsid w:val="005F792B"/>
    <w:rsid w:val="00635FDA"/>
    <w:rsid w:val="006B084F"/>
    <w:rsid w:val="008F3F30"/>
    <w:rsid w:val="00BA6BCD"/>
    <w:rsid w:val="00C62C3F"/>
    <w:rsid w:val="00C7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2FEA-71B5-4832-B445-B70135B5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5F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F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DDEA4E0D</Template>
  <TotalTime>0</TotalTime>
  <Pages>66</Pages>
  <Words>11866</Words>
  <Characters>67638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Torres</dc:creator>
  <cp:keywords/>
  <dc:description/>
  <cp:lastModifiedBy>Aaron Torres</cp:lastModifiedBy>
  <cp:revision>2</cp:revision>
  <dcterms:created xsi:type="dcterms:W3CDTF">2017-09-19T16:24:00Z</dcterms:created>
  <dcterms:modified xsi:type="dcterms:W3CDTF">2017-09-19T16:24:00Z</dcterms:modified>
</cp:coreProperties>
</file>